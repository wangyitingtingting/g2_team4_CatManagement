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650" w:type="dxa"/>
        <w:jc w:val="center"/>
        <w:tblBorders>
          <w:bottom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86"/>
        <w:gridCol w:w="3360"/>
        <w:gridCol w:w="1320"/>
        <w:gridCol w:w="2684"/>
      </w:tblGrid>
      <w:tr w:rsidR="008263F2" w:rsidRPr="00A43817" w14:paraId="010D369A" w14:textId="77777777" w:rsidTr="00DB09BA">
        <w:trPr>
          <w:cantSplit/>
          <w:trHeight w:val="397"/>
          <w:jc w:val="center"/>
        </w:trPr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4DA456" w14:textId="77777777" w:rsidR="008263F2" w:rsidRPr="00E4066B" w:rsidRDefault="008263F2" w:rsidP="0010361C">
            <w:pPr>
              <w:snapToGrid w:val="0"/>
              <w:spacing w:line="240" w:lineRule="auto"/>
              <w:rPr>
                <w:b/>
                <w:szCs w:val="21"/>
              </w:rPr>
            </w:pPr>
            <w:r w:rsidRPr="00A43817">
              <w:rPr>
                <w:szCs w:val="21"/>
              </w:rPr>
              <w:br w:type="page"/>
            </w:r>
            <w:r w:rsidR="00C12C4F">
              <w:rPr>
                <w:rFonts w:hAnsi="宋体" w:hint="eastAsia"/>
                <w:b/>
                <w:szCs w:val="21"/>
              </w:rPr>
              <w:t>记录</w:t>
            </w:r>
            <w:r w:rsidRPr="00E4066B">
              <w:rPr>
                <w:rFonts w:hAnsi="宋体"/>
                <w:b/>
                <w:szCs w:val="21"/>
              </w:rPr>
              <w:t>编号：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FA6561A" w14:textId="77777777" w:rsidR="008263F2" w:rsidRPr="00A43817" w:rsidRDefault="008263F2" w:rsidP="0010361C">
            <w:pPr>
              <w:snapToGrid w:val="0"/>
              <w:spacing w:line="240" w:lineRule="auto"/>
              <w:rPr>
                <w:szCs w:val="21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41FBA3" w14:textId="77777777" w:rsidR="008263F2" w:rsidRPr="00E4066B" w:rsidRDefault="008263F2" w:rsidP="008263F2">
            <w:pPr>
              <w:snapToGrid w:val="0"/>
              <w:spacing w:line="240" w:lineRule="auto"/>
              <w:ind w:firstLineChars="150" w:firstLine="321"/>
              <w:rPr>
                <w:b/>
                <w:szCs w:val="21"/>
              </w:rPr>
            </w:pPr>
            <w:r w:rsidRPr="00E4066B">
              <w:rPr>
                <w:rFonts w:hAnsi="宋体"/>
                <w:b/>
                <w:szCs w:val="21"/>
              </w:rPr>
              <w:t>文</w:t>
            </w:r>
            <w:r>
              <w:rPr>
                <w:rFonts w:hAnsi="宋体" w:hint="eastAsia"/>
                <w:b/>
                <w:szCs w:val="21"/>
              </w:rPr>
              <w:t>件</w:t>
            </w:r>
            <w:r w:rsidRPr="00E4066B">
              <w:rPr>
                <w:rFonts w:hAnsi="宋体"/>
                <w:b/>
                <w:szCs w:val="21"/>
              </w:rPr>
              <w:t>类别</w:t>
            </w:r>
            <w:r w:rsidRPr="00E4066B">
              <w:rPr>
                <w:rFonts w:hAnsi="宋体"/>
                <w:b/>
                <w:spacing w:val="-20"/>
                <w:szCs w:val="21"/>
              </w:rPr>
              <w:t>：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5F6E09" w14:textId="77777777" w:rsidR="008263F2" w:rsidRPr="00A43817" w:rsidRDefault="008263F2" w:rsidP="0010361C">
            <w:pPr>
              <w:snapToGrid w:val="0"/>
              <w:spacing w:line="240" w:lineRule="auto"/>
              <w:ind w:firstLineChars="100" w:firstLine="210"/>
              <w:rPr>
                <w:szCs w:val="21"/>
              </w:rPr>
            </w:pPr>
          </w:p>
        </w:tc>
      </w:tr>
    </w:tbl>
    <w:p w14:paraId="72F451A3" w14:textId="77777777" w:rsidR="008263F2" w:rsidRDefault="008263F2" w:rsidP="008263F2"/>
    <w:p w14:paraId="21ECD40D" w14:textId="77777777" w:rsidR="008263F2" w:rsidRDefault="008263F2" w:rsidP="008263F2"/>
    <w:p w14:paraId="158FC314" w14:textId="77777777" w:rsidR="008263F2" w:rsidRPr="00A43817" w:rsidRDefault="008263F2" w:rsidP="008263F2"/>
    <w:p w14:paraId="473B8D43" w14:textId="77777777" w:rsidR="008263F2" w:rsidRPr="00A43817" w:rsidRDefault="008263F2" w:rsidP="008263F2"/>
    <w:p w14:paraId="52A7299E" w14:textId="77777777" w:rsidR="008263F2" w:rsidRPr="00A43817" w:rsidRDefault="008263F2" w:rsidP="008263F2"/>
    <w:p w14:paraId="71F469E9" w14:textId="77777777" w:rsidR="008263F2" w:rsidRPr="00A43817" w:rsidRDefault="008263F2" w:rsidP="008263F2"/>
    <w:p w14:paraId="489015D7" w14:textId="2B5AB06E" w:rsidR="00041777" w:rsidRDefault="000A000B" w:rsidP="00ED1A42">
      <w:pPr>
        <w:jc w:val="center"/>
        <w:rPr>
          <w:rFonts w:eastAsia="黑体" w:hAnsi="Arial Narrow"/>
          <w:b/>
          <w:bCs/>
          <w:sz w:val="84"/>
          <w:szCs w:val="84"/>
        </w:rPr>
      </w:pPr>
      <w:r>
        <w:rPr>
          <w:rFonts w:eastAsia="黑体" w:hAnsi="Arial Narrow" w:hint="eastAsia"/>
          <w:b/>
          <w:bCs/>
          <w:sz w:val="84"/>
          <w:szCs w:val="84"/>
        </w:rPr>
        <w:t>宠物领养</w:t>
      </w:r>
      <w:r w:rsidR="00041777">
        <w:rPr>
          <w:rFonts w:eastAsia="黑体" w:hAnsi="Arial Narrow" w:hint="eastAsia"/>
          <w:b/>
          <w:bCs/>
          <w:sz w:val="84"/>
          <w:szCs w:val="84"/>
        </w:rPr>
        <w:t>系统</w:t>
      </w:r>
    </w:p>
    <w:p w14:paraId="5AA2BF3B" w14:textId="77777777" w:rsidR="008263F2" w:rsidRPr="00ED1A42" w:rsidRDefault="00041777" w:rsidP="00ED1A42">
      <w:pPr>
        <w:jc w:val="center"/>
        <w:rPr>
          <w:sz w:val="84"/>
          <w:szCs w:val="84"/>
        </w:rPr>
      </w:pPr>
      <w:r>
        <w:rPr>
          <w:rFonts w:eastAsia="黑体" w:hAnsi="Arial Narrow" w:hint="eastAsia"/>
          <w:b/>
          <w:bCs/>
          <w:sz w:val="84"/>
          <w:szCs w:val="84"/>
        </w:rPr>
        <w:t>需求</w:t>
      </w:r>
      <w:r w:rsidR="003D3EB4">
        <w:rPr>
          <w:rFonts w:eastAsia="黑体" w:hAnsi="Arial Narrow" w:hint="eastAsia"/>
          <w:b/>
          <w:bCs/>
          <w:sz w:val="84"/>
          <w:szCs w:val="84"/>
        </w:rPr>
        <w:t>规格</w:t>
      </w:r>
      <w:r>
        <w:rPr>
          <w:rFonts w:eastAsia="黑体" w:hAnsi="Arial Narrow" w:hint="eastAsia"/>
          <w:b/>
          <w:bCs/>
          <w:sz w:val="84"/>
          <w:szCs w:val="84"/>
        </w:rPr>
        <w:t>说明书</w:t>
      </w:r>
    </w:p>
    <w:p w14:paraId="308F2A61" w14:textId="77777777" w:rsidR="008263F2" w:rsidRPr="00A43817" w:rsidRDefault="008263F2" w:rsidP="008263F2"/>
    <w:p w14:paraId="7F598CF2" w14:textId="77777777" w:rsidR="008263F2" w:rsidRPr="00A43817" w:rsidRDefault="008263F2" w:rsidP="008263F2"/>
    <w:p w14:paraId="29812B95" w14:textId="77777777" w:rsidR="008263F2" w:rsidRPr="00A43817" w:rsidRDefault="008263F2" w:rsidP="008263F2"/>
    <w:p w14:paraId="5B71BCC8" w14:textId="77777777" w:rsidR="008263F2" w:rsidRPr="00A43817" w:rsidRDefault="008263F2" w:rsidP="008263F2"/>
    <w:p w14:paraId="356433B3" w14:textId="77777777" w:rsidR="008263F2" w:rsidRPr="00A43817" w:rsidRDefault="008263F2" w:rsidP="008263F2"/>
    <w:p w14:paraId="60203B35" w14:textId="77777777" w:rsidR="008263F2" w:rsidRDefault="008263F2" w:rsidP="00014D6D">
      <w:pPr>
        <w:ind w:left="2" w:firstLine="2"/>
        <w:rPr>
          <w:sz w:val="32"/>
          <w:szCs w:val="32"/>
        </w:rPr>
      </w:pPr>
    </w:p>
    <w:p w14:paraId="4F8C50A5" w14:textId="77777777" w:rsidR="008263F2" w:rsidRDefault="008263F2" w:rsidP="00014D6D">
      <w:pPr>
        <w:ind w:firstLine="2"/>
        <w:rPr>
          <w:sz w:val="32"/>
          <w:szCs w:val="32"/>
        </w:rPr>
      </w:pPr>
    </w:p>
    <w:p w14:paraId="54FEB576" w14:textId="77777777" w:rsidR="008263F2" w:rsidRDefault="008263F2" w:rsidP="00014D6D">
      <w:pPr>
        <w:ind w:firstLine="2"/>
        <w:rPr>
          <w:sz w:val="32"/>
          <w:szCs w:val="32"/>
        </w:rPr>
      </w:pPr>
    </w:p>
    <w:p w14:paraId="4A8462CF" w14:textId="77777777" w:rsidR="008263F2" w:rsidRPr="00A43817" w:rsidRDefault="008263F2" w:rsidP="00014D6D">
      <w:pPr>
        <w:ind w:firstLine="2"/>
        <w:rPr>
          <w:sz w:val="32"/>
          <w:szCs w:val="32"/>
        </w:rPr>
      </w:pPr>
    </w:p>
    <w:p w14:paraId="53CF6B1A" w14:textId="77777777" w:rsidR="008263F2" w:rsidRPr="00A43817" w:rsidRDefault="008263F2" w:rsidP="00014D6D">
      <w:pPr>
        <w:ind w:firstLine="2"/>
        <w:rPr>
          <w:sz w:val="32"/>
          <w:szCs w:val="32"/>
        </w:rPr>
      </w:pPr>
    </w:p>
    <w:p w14:paraId="574C9E5C" w14:textId="77777777" w:rsidR="008263F2" w:rsidRPr="00A43817" w:rsidRDefault="008263F2" w:rsidP="00F54373">
      <w:pPr>
        <w:rPr>
          <w:b/>
          <w:snapToGrid w:val="0"/>
          <w:color w:val="FF0000"/>
          <w:sz w:val="28"/>
        </w:rPr>
      </w:pPr>
    </w:p>
    <w:p w14:paraId="31640810" w14:textId="77777777" w:rsidR="008263F2" w:rsidRPr="00A43817" w:rsidRDefault="008263F2" w:rsidP="00014D6D">
      <w:pPr>
        <w:ind w:left="-2545" w:firstLine="2"/>
        <w:rPr>
          <w:b/>
          <w:snapToGrid w:val="0"/>
          <w:color w:val="FF0000"/>
          <w:sz w:val="28"/>
        </w:rPr>
      </w:pPr>
    </w:p>
    <w:p w14:paraId="65962314" w14:textId="77777777" w:rsidR="006071C2" w:rsidRDefault="006071C2" w:rsidP="006071C2">
      <w:pPr>
        <w:spacing w:line="240" w:lineRule="auto"/>
        <w:jc w:val="center"/>
        <w:rPr>
          <w:color w:val="000000"/>
        </w:rPr>
      </w:pPr>
    </w:p>
    <w:p w14:paraId="4BCCAB3A" w14:textId="333AE2D6" w:rsidR="008263F2" w:rsidRPr="00073F92" w:rsidRDefault="00257841" w:rsidP="006071C2">
      <w:pPr>
        <w:spacing w:line="240" w:lineRule="auto"/>
        <w:rPr>
          <w:sz w:val="24"/>
          <w:szCs w:val="24"/>
        </w:rPr>
      </w:pPr>
      <w:r>
        <w:br w:type="page"/>
      </w:r>
    </w:p>
    <w:p w14:paraId="7C0A3E62" w14:textId="77777777" w:rsidR="00EB62AB" w:rsidRDefault="00EB62AB" w:rsidP="00EB62AB">
      <w:pPr>
        <w:spacing w:line="240" w:lineRule="auto"/>
        <w:rPr>
          <w:sz w:val="24"/>
          <w:szCs w:val="24"/>
        </w:rPr>
      </w:pPr>
      <w:r>
        <w:rPr>
          <w:rFonts w:eastAsia="黑体"/>
          <w:b/>
          <w:sz w:val="24"/>
          <w:szCs w:val="24"/>
        </w:rPr>
        <w:lastRenderedPageBreak/>
        <w:t>文</w:t>
      </w:r>
      <w:r>
        <w:rPr>
          <w:rFonts w:eastAsia="黑体" w:hint="eastAsia"/>
          <w:b/>
          <w:sz w:val="24"/>
          <w:szCs w:val="24"/>
        </w:rPr>
        <w:t>件</w:t>
      </w:r>
      <w:r>
        <w:rPr>
          <w:rFonts w:eastAsia="黑体"/>
          <w:b/>
          <w:sz w:val="24"/>
          <w:szCs w:val="24"/>
        </w:rPr>
        <w:t>修订记录</w:t>
      </w:r>
      <w:r>
        <w:rPr>
          <w:rFonts w:eastAsia="黑体" w:hint="eastAsia"/>
          <w:b/>
          <w:sz w:val="24"/>
          <w:szCs w:val="24"/>
        </w:rPr>
        <w:t>：</w:t>
      </w:r>
    </w:p>
    <w:tbl>
      <w:tblPr>
        <w:tblW w:w="90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840"/>
        <w:gridCol w:w="4073"/>
        <w:gridCol w:w="1327"/>
        <w:gridCol w:w="1214"/>
      </w:tblGrid>
      <w:tr w:rsidR="00EB62AB" w14:paraId="2017819D" w14:textId="77777777" w:rsidTr="00936955">
        <w:trPr>
          <w:cantSplit/>
          <w:jc w:val="center"/>
        </w:trPr>
        <w:tc>
          <w:tcPr>
            <w:tcW w:w="1548" w:type="dxa"/>
            <w:shd w:val="clear" w:color="auto" w:fill="CCCCCC"/>
            <w:vAlign w:val="center"/>
          </w:tcPr>
          <w:p w14:paraId="30084192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版本编号</w:t>
            </w:r>
          </w:p>
        </w:tc>
        <w:tc>
          <w:tcPr>
            <w:tcW w:w="840" w:type="dxa"/>
            <w:shd w:val="clear" w:color="auto" w:fill="CCCCCC"/>
            <w:vAlign w:val="center"/>
          </w:tcPr>
          <w:p w14:paraId="47C83D34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*</w:t>
            </w:r>
            <w:r>
              <w:rPr>
                <w:rFonts w:hAnsi="宋体"/>
                <w:b/>
                <w:szCs w:val="21"/>
              </w:rPr>
              <w:t>变化</w:t>
            </w:r>
          </w:p>
          <w:p w14:paraId="67E0D273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状态</w:t>
            </w:r>
          </w:p>
        </w:tc>
        <w:tc>
          <w:tcPr>
            <w:tcW w:w="4073" w:type="dxa"/>
            <w:shd w:val="clear" w:color="auto" w:fill="CCCCCC"/>
            <w:vAlign w:val="center"/>
          </w:tcPr>
          <w:p w14:paraId="36F66875" w14:textId="77777777" w:rsidR="00EB62AB" w:rsidRDefault="00EB62AB" w:rsidP="00936955">
            <w:pPr>
              <w:spacing w:line="360" w:lineRule="auto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简要说明（变更内容和变更范围）</w:t>
            </w:r>
          </w:p>
        </w:tc>
        <w:tc>
          <w:tcPr>
            <w:tcW w:w="1327" w:type="dxa"/>
            <w:shd w:val="clear" w:color="auto" w:fill="CCCCCC"/>
            <w:vAlign w:val="center"/>
          </w:tcPr>
          <w:p w14:paraId="261232D0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日期</w:t>
            </w:r>
          </w:p>
        </w:tc>
        <w:tc>
          <w:tcPr>
            <w:tcW w:w="1214" w:type="dxa"/>
            <w:shd w:val="clear" w:color="auto" w:fill="CCCCCC"/>
            <w:vAlign w:val="center"/>
          </w:tcPr>
          <w:p w14:paraId="23341507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变更人</w:t>
            </w:r>
          </w:p>
        </w:tc>
      </w:tr>
      <w:tr w:rsidR="00EB62AB" w14:paraId="54CB14EC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40D4363B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V1.0</w:t>
            </w:r>
          </w:p>
        </w:tc>
        <w:tc>
          <w:tcPr>
            <w:tcW w:w="840" w:type="dxa"/>
            <w:vAlign w:val="center"/>
          </w:tcPr>
          <w:p w14:paraId="2831593D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073" w:type="dxa"/>
            <w:vAlign w:val="center"/>
          </w:tcPr>
          <w:p w14:paraId="083950E8" w14:textId="77777777" w:rsidR="00EB62AB" w:rsidRDefault="00EB62AB" w:rsidP="00936955">
            <w:pPr>
              <w:spacing w:line="360" w:lineRule="auto"/>
            </w:pPr>
            <w:r>
              <w:rPr>
                <w:rFonts w:hAnsi="宋体"/>
              </w:rPr>
              <w:t>新建</w:t>
            </w:r>
          </w:p>
        </w:tc>
        <w:tc>
          <w:tcPr>
            <w:tcW w:w="1327" w:type="dxa"/>
            <w:vAlign w:val="center"/>
          </w:tcPr>
          <w:p w14:paraId="19E17C4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2024-03-22</w:t>
            </w:r>
          </w:p>
        </w:tc>
        <w:tc>
          <w:tcPr>
            <w:tcW w:w="1214" w:type="dxa"/>
            <w:vAlign w:val="center"/>
          </w:tcPr>
          <w:p w14:paraId="7A6A22EF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闫美羽</w:t>
            </w:r>
          </w:p>
        </w:tc>
      </w:tr>
      <w:tr w:rsidR="00EB62AB" w14:paraId="20597E5E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0DEE835F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V2.0</w:t>
            </w:r>
          </w:p>
        </w:tc>
        <w:tc>
          <w:tcPr>
            <w:tcW w:w="840" w:type="dxa"/>
            <w:vAlign w:val="center"/>
          </w:tcPr>
          <w:p w14:paraId="12327AA1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35971EEC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</w:t>
            </w:r>
          </w:p>
        </w:tc>
        <w:tc>
          <w:tcPr>
            <w:tcW w:w="1327" w:type="dxa"/>
            <w:vAlign w:val="center"/>
          </w:tcPr>
          <w:p w14:paraId="018A1290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2024-03-24</w:t>
            </w:r>
          </w:p>
        </w:tc>
        <w:tc>
          <w:tcPr>
            <w:tcW w:w="1214" w:type="dxa"/>
            <w:vAlign w:val="center"/>
          </w:tcPr>
          <w:p w14:paraId="28F6D516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王艺婷</w:t>
            </w:r>
          </w:p>
        </w:tc>
      </w:tr>
      <w:tr w:rsidR="00EB62AB" w14:paraId="38CC5AC9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2451A52B" w14:textId="77777777" w:rsidR="00EB62AB" w:rsidRDefault="00EB62AB" w:rsidP="00936955">
            <w:pPr>
              <w:spacing w:line="360" w:lineRule="auto"/>
              <w:jc w:val="center"/>
            </w:pPr>
            <w:r>
              <w:t>V3.0</w:t>
            </w:r>
          </w:p>
        </w:tc>
        <w:tc>
          <w:tcPr>
            <w:tcW w:w="840" w:type="dxa"/>
            <w:vAlign w:val="center"/>
          </w:tcPr>
          <w:p w14:paraId="6B3A299D" w14:textId="77777777" w:rsidR="00EB62AB" w:rsidRDefault="00EB62AB" w:rsidP="00936955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4073" w:type="dxa"/>
            <w:vAlign w:val="center"/>
          </w:tcPr>
          <w:p w14:paraId="315B5D11" w14:textId="77777777" w:rsidR="00EB62AB" w:rsidRDefault="00EB62AB" w:rsidP="00936955">
            <w:pPr>
              <w:shd w:val="clear" w:color="auto" w:fill="FFFFFF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变更</w:t>
            </w:r>
          </w:p>
        </w:tc>
        <w:tc>
          <w:tcPr>
            <w:tcW w:w="1327" w:type="dxa"/>
            <w:vAlign w:val="center"/>
          </w:tcPr>
          <w:p w14:paraId="190E1BF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2024-03-25</w:t>
            </w:r>
          </w:p>
        </w:tc>
        <w:tc>
          <w:tcPr>
            <w:tcW w:w="1214" w:type="dxa"/>
            <w:vAlign w:val="center"/>
          </w:tcPr>
          <w:p w14:paraId="4D545EF9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闫美羽</w:t>
            </w:r>
          </w:p>
        </w:tc>
      </w:tr>
      <w:tr w:rsidR="00EB62AB" w14:paraId="4FD9B54A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12C3B32E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V4.0</w:t>
            </w:r>
          </w:p>
        </w:tc>
        <w:tc>
          <w:tcPr>
            <w:tcW w:w="840" w:type="dxa"/>
            <w:vAlign w:val="center"/>
          </w:tcPr>
          <w:p w14:paraId="78BD9D3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1D460979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变更用户和管理员系统功能用例和功能用例分析</w:t>
            </w:r>
          </w:p>
        </w:tc>
        <w:tc>
          <w:tcPr>
            <w:tcW w:w="1327" w:type="dxa"/>
            <w:vAlign w:val="center"/>
          </w:tcPr>
          <w:p w14:paraId="22E63868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2024-06-20</w:t>
            </w:r>
          </w:p>
        </w:tc>
        <w:tc>
          <w:tcPr>
            <w:tcW w:w="1214" w:type="dxa"/>
            <w:vAlign w:val="center"/>
          </w:tcPr>
          <w:p w14:paraId="750EB243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王美力</w:t>
            </w:r>
          </w:p>
        </w:tc>
      </w:tr>
      <w:tr w:rsidR="00EB62AB" w14:paraId="7079C829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6E0CC8F2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V5.0</w:t>
            </w:r>
          </w:p>
        </w:tc>
        <w:tc>
          <w:tcPr>
            <w:tcW w:w="840" w:type="dxa"/>
            <w:vAlign w:val="center"/>
          </w:tcPr>
          <w:p w14:paraId="7B85EFC9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5C4CE63B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变更团队介绍系统功能用例</w:t>
            </w:r>
          </w:p>
        </w:tc>
        <w:tc>
          <w:tcPr>
            <w:tcW w:w="1327" w:type="dxa"/>
            <w:vAlign w:val="center"/>
          </w:tcPr>
          <w:p w14:paraId="0D295B26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2024-6-20</w:t>
            </w:r>
          </w:p>
        </w:tc>
        <w:tc>
          <w:tcPr>
            <w:tcW w:w="1214" w:type="dxa"/>
            <w:vAlign w:val="center"/>
          </w:tcPr>
          <w:p w14:paraId="069A81FF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黎奕荃</w:t>
            </w:r>
          </w:p>
        </w:tc>
      </w:tr>
      <w:tr w:rsidR="00EB62AB" w14:paraId="76BAEAB5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0B00B366" w14:textId="77777777" w:rsidR="00EB62AB" w:rsidRDefault="00EB62AB" w:rsidP="00936955">
            <w:pPr>
              <w:spacing w:line="360" w:lineRule="auto"/>
              <w:jc w:val="center"/>
              <w:rPr>
                <w:rFonts w:hint="eastAsia"/>
              </w:rPr>
            </w:pPr>
            <w:r>
              <w:t>V</w:t>
            </w:r>
            <w:r>
              <w:rPr>
                <w:rFonts w:hint="eastAsia"/>
              </w:rPr>
              <w:t>6.1</w:t>
            </w:r>
          </w:p>
        </w:tc>
        <w:tc>
          <w:tcPr>
            <w:tcW w:w="840" w:type="dxa"/>
            <w:vAlign w:val="center"/>
          </w:tcPr>
          <w:p w14:paraId="34EF161D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4073" w:type="dxa"/>
            <w:vAlign w:val="center"/>
          </w:tcPr>
          <w:p w14:paraId="53302A01" w14:textId="77777777" w:rsidR="00EB62AB" w:rsidRDefault="00EB62AB" w:rsidP="00936955">
            <w:pPr>
              <w:spacing w:line="360" w:lineRule="auto"/>
              <w:rPr>
                <w:rFonts w:ascii="Calibri" w:hAnsi="Calibri" w:cs="宋体" w:hint="eastAsia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团队介绍（介绍管理员的页面，观看网站宣传介绍，了解流浪动物被救助的知识）</w:t>
            </w:r>
          </w:p>
        </w:tc>
        <w:tc>
          <w:tcPr>
            <w:tcW w:w="1327" w:type="dxa"/>
            <w:vAlign w:val="center"/>
          </w:tcPr>
          <w:p w14:paraId="79C84F89" w14:textId="77777777" w:rsidR="00EB62AB" w:rsidRDefault="00EB62AB" w:rsidP="00936955">
            <w:pPr>
              <w:spacing w:line="360" w:lineRule="auto"/>
              <w:jc w:val="center"/>
              <w:rPr>
                <w:rFonts w:hint="eastAsia"/>
              </w:rPr>
            </w:pPr>
          </w:p>
        </w:tc>
        <w:tc>
          <w:tcPr>
            <w:tcW w:w="1214" w:type="dxa"/>
            <w:vAlign w:val="center"/>
          </w:tcPr>
          <w:p w14:paraId="14A03F8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黎奕荃</w:t>
            </w:r>
          </w:p>
          <w:p w14:paraId="62B28C3D" w14:textId="77777777" w:rsidR="00EB62AB" w:rsidRDefault="00EB62AB" w:rsidP="00936955">
            <w:pPr>
              <w:spacing w:line="360" w:lineRule="auto"/>
              <w:jc w:val="center"/>
            </w:pPr>
          </w:p>
        </w:tc>
      </w:tr>
      <w:tr w:rsidR="00EB62AB" w14:paraId="1832DC44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BCB06D4" w14:textId="77777777" w:rsidR="00EB62AB" w:rsidRDefault="00EB62AB" w:rsidP="00936955">
            <w:pPr>
              <w:spacing w:line="360" w:lineRule="auto"/>
              <w:jc w:val="center"/>
            </w:pPr>
            <w:r>
              <w:t>V</w:t>
            </w:r>
            <w:r>
              <w:rPr>
                <w:rFonts w:hint="eastAsia"/>
              </w:rPr>
              <w:t>6.2</w:t>
            </w:r>
          </w:p>
        </w:tc>
        <w:tc>
          <w:tcPr>
            <w:tcW w:w="840" w:type="dxa"/>
            <w:vAlign w:val="center"/>
          </w:tcPr>
          <w:p w14:paraId="36D1F491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4073" w:type="dxa"/>
            <w:vAlign w:val="center"/>
          </w:tcPr>
          <w:p w14:paraId="2FA03AC4" w14:textId="77777777" w:rsidR="00EB62AB" w:rsidRDefault="00EB62AB" w:rsidP="00936955">
            <w:pPr>
              <w:spacing w:line="360" w:lineRule="auto"/>
              <w:rPr>
                <w:rFonts w:ascii="Calibri" w:hAnsi="Calibri" w:cs="宋体" w:hint="eastAsia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/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管理员的登陆和注册，管理管理员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/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用户的信息（增删改），用户对自己信息的（增删改）</w:t>
            </w:r>
          </w:p>
        </w:tc>
        <w:tc>
          <w:tcPr>
            <w:tcW w:w="1327" w:type="dxa"/>
            <w:vAlign w:val="center"/>
          </w:tcPr>
          <w:p w14:paraId="30FB2DBF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1214" w:type="dxa"/>
            <w:vAlign w:val="center"/>
          </w:tcPr>
          <w:p w14:paraId="2F16C93C" w14:textId="77777777" w:rsidR="00EB62AB" w:rsidRDefault="00EB62AB" w:rsidP="00936955">
            <w:pPr>
              <w:spacing w:line="36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王美力</w:t>
            </w:r>
          </w:p>
        </w:tc>
      </w:tr>
      <w:tr w:rsidR="00EB62AB" w14:paraId="79564363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238CB88" w14:textId="77777777" w:rsidR="00EB62AB" w:rsidRDefault="00EB62AB" w:rsidP="00936955">
            <w:pPr>
              <w:spacing w:line="360" w:lineRule="auto"/>
              <w:jc w:val="center"/>
            </w:pPr>
            <w:bookmarkStart w:id="0" w:name="OLE_LINK57"/>
            <w:bookmarkStart w:id="1" w:name="OLE_LINK58"/>
            <w:r>
              <w:t>V</w:t>
            </w:r>
            <w:r>
              <w:rPr>
                <w:rFonts w:hint="eastAsia"/>
              </w:rPr>
              <w:t>6.3</w:t>
            </w:r>
            <w:bookmarkEnd w:id="0"/>
            <w:bookmarkEnd w:id="1"/>
          </w:p>
        </w:tc>
        <w:tc>
          <w:tcPr>
            <w:tcW w:w="840" w:type="dxa"/>
            <w:vAlign w:val="center"/>
          </w:tcPr>
          <w:p w14:paraId="07E50E68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4073" w:type="dxa"/>
            <w:vAlign w:val="center"/>
          </w:tcPr>
          <w:p w14:paraId="796651C4" w14:textId="77777777" w:rsidR="00EB62AB" w:rsidRDefault="00EB62AB" w:rsidP="00936955">
            <w:pPr>
              <w:spacing w:line="360" w:lineRule="auto"/>
              <w:rPr>
                <w:rFonts w:ascii="Calibri" w:hAnsi="Calibri" w:cs="宋体" w:hint="eastAsia"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sz w:val="24"/>
                <w:szCs w:val="24"/>
              </w:rPr>
              <w:t>网站首页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，管理员对宠物信息的管理（增删改），用户领养宠物，管理员管理用户的领养申请，领养宠物知识介绍</w:t>
            </w:r>
          </w:p>
        </w:tc>
        <w:tc>
          <w:tcPr>
            <w:tcW w:w="1327" w:type="dxa"/>
            <w:vAlign w:val="center"/>
          </w:tcPr>
          <w:p w14:paraId="655BCFED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1214" w:type="dxa"/>
            <w:vAlign w:val="center"/>
          </w:tcPr>
          <w:p w14:paraId="0E449D61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闫美羽</w:t>
            </w:r>
          </w:p>
        </w:tc>
      </w:tr>
      <w:tr w:rsidR="00EB62AB" w14:paraId="4C6169E6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D643328" w14:textId="77777777" w:rsidR="00EB62AB" w:rsidRDefault="00EB62AB" w:rsidP="00936955">
            <w:pPr>
              <w:spacing w:line="360" w:lineRule="auto"/>
              <w:jc w:val="center"/>
            </w:pPr>
            <w:r>
              <w:t>V</w:t>
            </w:r>
            <w:r>
              <w:rPr>
                <w:rFonts w:hint="eastAsia"/>
              </w:rPr>
              <w:t>6.4</w:t>
            </w:r>
          </w:p>
        </w:tc>
        <w:tc>
          <w:tcPr>
            <w:tcW w:w="840" w:type="dxa"/>
            <w:vAlign w:val="center"/>
          </w:tcPr>
          <w:p w14:paraId="080B9207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4073" w:type="dxa"/>
            <w:vAlign w:val="center"/>
          </w:tcPr>
          <w:p w14:paraId="3EEDB9D6" w14:textId="77777777" w:rsidR="00EB62AB" w:rsidRDefault="00EB62AB" w:rsidP="00936955">
            <w:pPr>
              <w:spacing w:line="360" w:lineRule="auto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用户论坛，管理员评论管理，最后整合修改</w:t>
            </w:r>
          </w:p>
        </w:tc>
        <w:tc>
          <w:tcPr>
            <w:tcW w:w="1327" w:type="dxa"/>
            <w:vAlign w:val="center"/>
          </w:tcPr>
          <w:p w14:paraId="40FF0F6C" w14:textId="77777777" w:rsidR="00EB62AB" w:rsidRDefault="00EB62AB" w:rsidP="00936955">
            <w:pPr>
              <w:spacing w:line="360" w:lineRule="auto"/>
              <w:jc w:val="center"/>
            </w:pPr>
          </w:p>
        </w:tc>
        <w:tc>
          <w:tcPr>
            <w:tcW w:w="1214" w:type="dxa"/>
            <w:vAlign w:val="center"/>
          </w:tcPr>
          <w:p w14:paraId="13FF836B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王艺婷</w:t>
            </w:r>
          </w:p>
        </w:tc>
      </w:tr>
    </w:tbl>
    <w:p w14:paraId="50288813" w14:textId="77777777" w:rsidR="00EB62AB" w:rsidRDefault="00EB62AB" w:rsidP="00EB62AB">
      <w:pPr>
        <w:spacing w:line="360" w:lineRule="auto"/>
        <w:rPr>
          <w:bCs/>
        </w:rPr>
      </w:pPr>
      <w:r>
        <w:rPr>
          <w:bCs/>
        </w:rPr>
        <w:t>*</w:t>
      </w:r>
      <w:r>
        <w:rPr>
          <w:rFonts w:hAnsi="宋体"/>
          <w:bCs/>
        </w:rPr>
        <w:t>变化状态：</w:t>
      </w:r>
      <w:r>
        <w:rPr>
          <w:rFonts w:hint="eastAsia"/>
          <w:bCs/>
        </w:rPr>
        <w:t>N</w:t>
      </w:r>
      <w:r>
        <w:rPr>
          <w:bCs/>
        </w:rPr>
        <w:t>——</w:t>
      </w:r>
      <w:r>
        <w:rPr>
          <w:rFonts w:hAnsi="宋体" w:hint="eastAsia"/>
          <w:bCs/>
        </w:rPr>
        <w:t>新建</w:t>
      </w:r>
      <w:r>
        <w:rPr>
          <w:rFonts w:hAnsi="宋体"/>
          <w:bCs/>
        </w:rPr>
        <w:t>，</w:t>
      </w:r>
      <w:r>
        <w:rPr>
          <w:rFonts w:hint="eastAsia"/>
          <w:bCs/>
        </w:rPr>
        <w:t>C</w:t>
      </w:r>
      <w:r>
        <w:rPr>
          <w:bCs/>
        </w:rPr>
        <w:t>——</w:t>
      </w:r>
      <w:r>
        <w:rPr>
          <w:rFonts w:hAnsi="宋体" w:hint="eastAsia"/>
          <w:bCs/>
        </w:rPr>
        <w:t>变更</w:t>
      </w:r>
      <w:r>
        <w:rPr>
          <w:rFonts w:hAnsi="宋体"/>
          <w:bCs/>
        </w:rPr>
        <w:t>，</w:t>
      </w:r>
      <w:r>
        <w:rPr>
          <w:bCs/>
        </w:rPr>
        <w:t>D——</w:t>
      </w:r>
      <w:r>
        <w:rPr>
          <w:rFonts w:hAnsi="宋体"/>
          <w:bCs/>
        </w:rPr>
        <w:t>删除</w:t>
      </w:r>
    </w:p>
    <w:p w14:paraId="302EFEF6" w14:textId="77777777" w:rsidR="008263F2" w:rsidRPr="00EB62AB" w:rsidRDefault="008263F2" w:rsidP="008263F2">
      <w:pPr>
        <w:rPr>
          <w:rFonts w:eastAsia="黑体"/>
          <w:sz w:val="24"/>
          <w:szCs w:val="24"/>
        </w:rPr>
      </w:pPr>
    </w:p>
    <w:p w14:paraId="15F7F20B" w14:textId="77777777" w:rsidR="008263F2" w:rsidRDefault="008263F2" w:rsidP="008263F2">
      <w:pPr>
        <w:rPr>
          <w:rFonts w:eastAsia="黑体"/>
          <w:sz w:val="24"/>
          <w:szCs w:val="24"/>
        </w:rPr>
      </w:pPr>
    </w:p>
    <w:p w14:paraId="640D5F32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7009DAC7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451AE76C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342D0010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3D6839E2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6281654C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1917F86B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47A1D240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260BAFA0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295D66D1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7F3E23A8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0DEAEC08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086D9619" w14:textId="77777777" w:rsidR="006E7B62" w:rsidRDefault="006E7B62" w:rsidP="008263F2">
      <w:pPr>
        <w:rPr>
          <w:rFonts w:eastAsia="黑体"/>
          <w:sz w:val="24"/>
          <w:szCs w:val="24"/>
        </w:rPr>
      </w:pPr>
    </w:p>
    <w:p w14:paraId="3162BAB0" w14:textId="77777777" w:rsidR="00DE27DB" w:rsidRDefault="00DE27DB" w:rsidP="008A595D">
      <w:pPr>
        <w:rPr>
          <w:rFonts w:eastAsia="黑体"/>
          <w:sz w:val="36"/>
          <w:szCs w:val="36"/>
        </w:rPr>
      </w:pPr>
      <w:r w:rsidRPr="00A43817">
        <w:br w:type="page"/>
      </w:r>
      <w:r w:rsidR="00450383" w:rsidRPr="00A43817">
        <w:rPr>
          <w:rFonts w:eastAsia="黑体"/>
          <w:sz w:val="36"/>
          <w:szCs w:val="36"/>
        </w:rPr>
        <w:lastRenderedPageBreak/>
        <w:t>目录</w:t>
      </w:r>
    </w:p>
    <w:p w14:paraId="33A0CD6D" w14:textId="77777777" w:rsidR="006D7F95" w:rsidRPr="00CD792D" w:rsidRDefault="00EA245C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"1-2" \h \z \u</w:instrText>
      </w:r>
      <w:r>
        <w:instrText xml:space="preserve"> </w:instrText>
      </w:r>
      <w:r>
        <w:fldChar w:fldCharType="separate"/>
      </w:r>
      <w:hyperlink w:anchor="_Toc97539885" w:history="1">
        <w:r w:rsidR="006D7F95" w:rsidRPr="00FF1BE0">
          <w:rPr>
            <w:rStyle w:val="ab"/>
          </w:rPr>
          <w:t>1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简介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_Toc97539885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3</w:t>
        </w:r>
        <w:r w:rsidR="006D7F95">
          <w:rPr>
            <w:webHidden/>
          </w:rPr>
          <w:fldChar w:fldCharType="end"/>
        </w:r>
      </w:hyperlink>
    </w:p>
    <w:p w14:paraId="3AF5A01F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6" w:history="1">
        <w:r w:rsidR="006D7F95" w:rsidRPr="00FF1BE0">
          <w:rPr>
            <w:rStyle w:val="ab"/>
            <w:noProof/>
          </w:rPr>
          <w:t>1.1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文档介绍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_Toc97539886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7C0C90B6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7" w:history="1">
        <w:r w:rsidR="006D7F95" w:rsidRPr="00FF1BE0">
          <w:rPr>
            <w:rStyle w:val="ab"/>
            <w:noProof/>
          </w:rPr>
          <w:t>1.2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业务背景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_Toc97539887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091892F4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8" w:history="1">
        <w:r w:rsidR="006D7F95" w:rsidRPr="00FF1BE0">
          <w:rPr>
            <w:rStyle w:val="ab"/>
            <w:noProof/>
          </w:rPr>
          <w:t>1.3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相关术语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_Toc97539888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0ECA3F49" w14:textId="77777777" w:rsidR="006D7F95" w:rsidRPr="00CD792D" w:rsidRDefault="00000000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hyperlink w:anchor="_Toc97539889" w:history="1">
        <w:r w:rsidR="006D7F95" w:rsidRPr="00FF1BE0">
          <w:rPr>
            <w:rStyle w:val="ab"/>
          </w:rPr>
          <w:t>2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系统通用性需求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_Toc97539889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4</w:t>
        </w:r>
        <w:r w:rsidR="006D7F95">
          <w:rPr>
            <w:webHidden/>
          </w:rPr>
          <w:fldChar w:fldCharType="end"/>
        </w:r>
      </w:hyperlink>
    </w:p>
    <w:p w14:paraId="7FEA802C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0" w:history="1">
        <w:r w:rsidR="006D7F95" w:rsidRPr="00FF1BE0">
          <w:rPr>
            <w:rStyle w:val="ab"/>
            <w:noProof/>
          </w:rPr>
          <w:t>2.1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性能需求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_Toc97539890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2442213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1" w:history="1">
        <w:r w:rsidR="006D7F95" w:rsidRPr="00FF1BE0">
          <w:rPr>
            <w:rStyle w:val="ab"/>
            <w:noProof/>
          </w:rPr>
          <w:t>2.2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安全需求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_Toc97539891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ADC2A1C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2" w:history="1">
        <w:r w:rsidR="006D7F95" w:rsidRPr="00FF1BE0">
          <w:rPr>
            <w:rStyle w:val="ab"/>
            <w:noProof/>
          </w:rPr>
          <w:t>2.3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政策法律需求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_Toc97539892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1B487401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3" w:history="1">
        <w:r w:rsidR="006D7F95" w:rsidRPr="00FF1BE0">
          <w:rPr>
            <w:rStyle w:val="ab"/>
            <w:noProof/>
          </w:rPr>
          <w:t>2.4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操作性需求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_Toc97539893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4596F932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4" w:history="1">
        <w:r w:rsidR="006D7F95" w:rsidRPr="00FF1BE0">
          <w:rPr>
            <w:rStyle w:val="ab"/>
            <w:noProof/>
          </w:rPr>
          <w:t>2.5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其他需求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_Toc97539894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4BE2BACC" w14:textId="77777777" w:rsidR="006D7F95" w:rsidRPr="00CD792D" w:rsidRDefault="00000000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hyperlink w:anchor="_Toc97539895" w:history="1">
        <w:r w:rsidR="006D7F95" w:rsidRPr="00FF1BE0">
          <w:rPr>
            <w:rStyle w:val="ab"/>
          </w:rPr>
          <w:t>3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业务描述及系统功能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_Toc97539895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4</w:t>
        </w:r>
        <w:r w:rsidR="006D7F95">
          <w:rPr>
            <w:webHidden/>
          </w:rPr>
          <w:fldChar w:fldCharType="end"/>
        </w:r>
      </w:hyperlink>
    </w:p>
    <w:p w14:paraId="5424F076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6" w:history="1">
        <w:r w:rsidR="006D7F95" w:rsidRPr="00FF1BE0">
          <w:rPr>
            <w:rStyle w:val="ab"/>
            <w:noProof/>
          </w:rPr>
          <w:t>3.1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业务描述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_Toc97539896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2829BC3B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7" w:history="1">
        <w:r w:rsidR="006D7F95" w:rsidRPr="00FF1BE0">
          <w:rPr>
            <w:rStyle w:val="ab"/>
            <w:noProof/>
          </w:rPr>
          <w:t>3.2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系统角色划分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_Toc97539897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426E358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8" w:history="1">
        <w:r w:rsidR="006D7F95" w:rsidRPr="00FF1BE0">
          <w:rPr>
            <w:rStyle w:val="ab"/>
            <w:noProof/>
          </w:rPr>
          <w:t>3.3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系统功能用例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_Toc97539898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5</w:t>
        </w:r>
        <w:r w:rsidR="006D7F95">
          <w:rPr>
            <w:noProof/>
            <w:webHidden/>
          </w:rPr>
          <w:fldChar w:fldCharType="end"/>
        </w:r>
      </w:hyperlink>
    </w:p>
    <w:p w14:paraId="42ECA4D9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9" w:history="1">
        <w:r w:rsidR="006D7F95" w:rsidRPr="00FF1BE0">
          <w:rPr>
            <w:rStyle w:val="ab"/>
            <w:noProof/>
          </w:rPr>
          <w:t>3.4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系统功能用例分析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_Toc97539899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7</w:t>
        </w:r>
        <w:r w:rsidR="006D7F95">
          <w:rPr>
            <w:noProof/>
            <w:webHidden/>
          </w:rPr>
          <w:fldChar w:fldCharType="end"/>
        </w:r>
      </w:hyperlink>
    </w:p>
    <w:p w14:paraId="0B7CF8AB" w14:textId="77777777" w:rsidR="00CD0CC7" w:rsidRDefault="00EA245C" w:rsidP="00CD0CC7">
      <w:pPr>
        <w:jc w:val="left"/>
      </w:pPr>
      <w:r>
        <w:fldChar w:fldCharType="end"/>
      </w:r>
      <w:bookmarkStart w:id="2" w:name="_Toc26205337"/>
      <w:bookmarkStart w:id="3" w:name="_Toc26520912"/>
      <w:bookmarkStart w:id="4" w:name="_Toc26700152"/>
      <w:bookmarkStart w:id="5" w:name="_Toc27216840"/>
      <w:bookmarkStart w:id="6" w:name="_Toc37559945"/>
      <w:bookmarkStart w:id="7" w:name="_Toc63738102"/>
      <w:bookmarkStart w:id="8" w:name="_Toc182191910"/>
      <w:bookmarkStart w:id="9" w:name="_Toc468448662"/>
      <w:bookmarkStart w:id="10" w:name="_Toc512756449"/>
      <w:bookmarkStart w:id="11" w:name="_Toc516288629"/>
      <w:bookmarkStart w:id="12" w:name="_Toc518716696"/>
      <w:r w:rsidR="00BE7341">
        <w:br w:type="page"/>
      </w:r>
    </w:p>
    <w:p w14:paraId="545C77CF" w14:textId="77777777" w:rsidR="004F49AB" w:rsidRDefault="004F49AB" w:rsidP="00CD0CC7">
      <w:pPr>
        <w:pStyle w:val="1"/>
      </w:pPr>
      <w:bookmarkStart w:id="13" w:name="_Toc97539885"/>
      <w:r>
        <w:rPr>
          <w:rFonts w:hint="eastAsia"/>
        </w:rPr>
        <w:lastRenderedPageBreak/>
        <w:t>简介</w:t>
      </w:r>
      <w:bookmarkEnd w:id="13"/>
    </w:p>
    <w:p w14:paraId="7A6D292C" w14:textId="77777777" w:rsidR="00FD7571" w:rsidRDefault="00FD7571" w:rsidP="00FD7571">
      <w:pPr>
        <w:pStyle w:val="2"/>
      </w:pPr>
      <w:bookmarkStart w:id="14" w:name="_Toc47432029"/>
      <w:bookmarkStart w:id="15" w:name="_Toc97539886"/>
      <w:r>
        <w:rPr>
          <w:rFonts w:hint="eastAsia"/>
        </w:rPr>
        <w:t>文档介绍</w:t>
      </w:r>
      <w:bookmarkEnd w:id="14"/>
      <w:bookmarkEnd w:id="15"/>
    </w:p>
    <w:p w14:paraId="48D1692E" w14:textId="1DAC9937" w:rsidR="00AE4B0A" w:rsidRPr="00AE4B0A" w:rsidRDefault="00895D80" w:rsidP="00AE4B0A">
      <w:r w:rsidRPr="00895D80">
        <w:rPr>
          <w:rFonts w:hint="eastAsia"/>
        </w:rPr>
        <w:t>本文档旨在定义宠物领养系统的需求规格，以便开发团队可以清晰了解系统的功能和特性。宠物领养系统旨在为用户提供一个便捷的平台，使他们可以浏览、申请和管理宠物领养过程。</w:t>
      </w:r>
    </w:p>
    <w:p w14:paraId="24BCEEA4" w14:textId="77777777" w:rsidR="00FD7571" w:rsidRDefault="00FD7571" w:rsidP="00FD7571">
      <w:pPr>
        <w:pStyle w:val="2"/>
      </w:pPr>
      <w:bookmarkStart w:id="16" w:name="_Toc47432030"/>
      <w:bookmarkStart w:id="17" w:name="_Toc97539887"/>
      <w:r>
        <w:rPr>
          <w:rFonts w:hint="eastAsia"/>
        </w:rPr>
        <w:t>业务背景</w:t>
      </w:r>
      <w:bookmarkEnd w:id="16"/>
      <w:bookmarkEnd w:id="17"/>
    </w:p>
    <w:p w14:paraId="7F1BD6C0" w14:textId="048ECE16" w:rsidR="00FD7571" w:rsidRPr="00AD2D4B" w:rsidRDefault="00895D80" w:rsidP="00AE4B0A">
      <w:r w:rsidRPr="00895D80">
        <w:rPr>
          <w:rFonts w:hint="eastAsia"/>
        </w:rPr>
        <w:t>宠物领养是一项重要的社会活动，旨在提供家庭和爱心人士与流浪动物之间的联系。传统的领养过程可能涉及繁琐的手续和等待时间，而宠物领养系统旨在简化这一过程，使其更加高效和透明。</w:t>
      </w:r>
      <w:r>
        <w:rPr>
          <w:rFonts w:hint="eastAsia"/>
        </w:rPr>
        <w:t>管理员可以在这个系统中了解领养人相关信息，以便做好备案，也可以增添流浪动物信息，以便更多爱心人士提供帮助；</w:t>
      </w:r>
      <w:r w:rsidRPr="00895D80">
        <w:rPr>
          <w:rFonts w:hint="eastAsia"/>
        </w:rPr>
        <w:t>用户可以通过系统浏览可领养的宠物信息，提交领养申请，并在通过后管理领养过程的各个方面。</w:t>
      </w:r>
    </w:p>
    <w:p w14:paraId="6CA32D0F" w14:textId="372396A8" w:rsidR="00895D80" w:rsidRDefault="00FD7571" w:rsidP="00895D80">
      <w:pPr>
        <w:pStyle w:val="2PIM2H2Heading2HiddenHeadTimesNewRoman"/>
      </w:pPr>
      <w:bookmarkStart w:id="18" w:name="_Toc47432031"/>
      <w:bookmarkStart w:id="19" w:name="_Toc97539888"/>
      <w:r>
        <w:rPr>
          <w:rFonts w:hint="eastAsia"/>
        </w:rPr>
        <w:t>相关</w:t>
      </w:r>
      <w:r w:rsidRPr="00A43817">
        <w:t>术语</w:t>
      </w:r>
      <w:bookmarkEnd w:id="18"/>
      <w:bookmarkEnd w:id="19"/>
    </w:p>
    <w:p w14:paraId="1FCF6AD5" w14:textId="53CF9543" w:rsidR="00895D80" w:rsidRDefault="00895D80" w:rsidP="00895D80">
      <w:r>
        <w:rPr>
          <w:rFonts w:hint="eastAsia"/>
        </w:rPr>
        <w:t>用户：系统的使用者，主要为领养者。</w:t>
      </w:r>
    </w:p>
    <w:p w14:paraId="73422B44" w14:textId="77777777" w:rsidR="00895D80" w:rsidRPr="00895D80" w:rsidRDefault="00895D80" w:rsidP="00895D80"/>
    <w:p w14:paraId="4C82D141" w14:textId="77777777" w:rsidR="00895D80" w:rsidRDefault="00895D80" w:rsidP="00895D80">
      <w:r>
        <w:rPr>
          <w:rFonts w:hint="eastAsia"/>
        </w:rPr>
        <w:t>领养者：希望领养宠物的个人或家庭。</w:t>
      </w:r>
    </w:p>
    <w:p w14:paraId="51A286B3" w14:textId="77777777" w:rsidR="00895D80" w:rsidRDefault="00895D80" w:rsidP="00895D80"/>
    <w:p w14:paraId="631663EE" w14:textId="2C128996" w:rsidR="00895D80" w:rsidRDefault="00895D80" w:rsidP="00895D80">
      <w:r>
        <w:rPr>
          <w:rFonts w:hint="eastAsia"/>
        </w:rPr>
        <w:t>流浪宠物：等待救助或者被领养的动物。</w:t>
      </w:r>
    </w:p>
    <w:p w14:paraId="6D0498AB" w14:textId="77777777" w:rsidR="00895D80" w:rsidRDefault="00895D80" w:rsidP="00895D80"/>
    <w:p w14:paraId="6461D7F2" w14:textId="77777777" w:rsidR="00895D80" w:rsidRDefault="00895D80" w:rsidP="00895D80">
      <w:r>
        <w:rPr>
          <w:rFonts w:hint="eastAsia"/>
        </w:rPr>
        <w:t>管理员：负责管理宠物领养系统的工作人员，具有对系统进行配置和监督的权限。</w:t>
      </w:r>
    </w:p>
    <w:p w14:paraId="18A65AA0" w14:textId="77777777" w:rsidR="00895D80" w:rsidRDefault="00895D80" w:rsidP="00895D80"/>
    <w:p w14:paraId="40EF5B55" w14:textId="77777777" w:rsidR="00895D80" w:rsidRDefault="00895D80" w:rsidP="00895D80">
      <w:r>
        <w:rPr>
          <w:rFonts w:hint="eastAsia"/>
        </w:rPr>
        <w:t>宠物信息：包括宠物的种类、年龄、性别、健康状况等相关信息。</w:t>
      </w:r>
    </w:p>
    <w:p w14:paraId="398F8FFD" w14:textId="77777777" w:rsidR="00895D80" w:rsidRDefault="00895D80" w:rsidP="00895D80"/>
    <w:p w14:paraId="5393BB05" w14:textId="77777777" w:rsidR="00895D80" w:rsidRDefault="00895D80" w:rsidP="00895D80">
      <w:r>
        <w:rPr>
          <w:rFonts w:hint="eastAsia"/>
        </w:rPr>
        <w:t>领养申请：用户提交的希望领养特定宠物的申请表格，包括个人信息、居住环境、领养意愿等内容。</w:t>
      </w:r>
    </w:p>
    <w:p w14:paraId="657A8E0C" w14:textId="77777777" w:rsidR="00895D80" w:rsidRDefault="00895D80" w:rsidP="00895D80"/>
    <w:p w14:paraId="29A85D65" w14:textId="77777777" w:rsidR="00895D80" w:rsidRDefault="00895D80" w:rsidP="00895D80">
      <w:r>
        <w:rPr>
          <w:rFonts w:hint="eastAsia"/>
        </w:rPr>
        <w:t>领养审批：宠物机构对领养申请进行审核和批准的过程。</w:t>
      </w:r>
    </w:p>
    <w:p w14:paraId="3B13A8E9" w14:textId="77777777" w:rsidR="00895D80" w:rsidRDefault="00895D80" w:rsidP="00895D80"/>
    <w:p w14:paraId="7C43B57A" w14:textId="51AFF7C5" w:rsidR="00895D80" w:rsidRDefault="00895D80" w:rsidP="00895D80">
      <w:r>
        <w:rPr>
          <w:rFonts w:hint="eastAsia"/>
        </w:rPr>
        <w:t>回访记录：查看领养人领养动物一段时间后</w:t>
      </w:r>
      <w:r w:rsidR="009813FC">
        <w:rPr>
          <w:rFonts w:hint="eastAsia"/>
        </w:rPr>
        <w:t>的反馈，以及是否胜任领养这一职能。</w:t>
      </w:r>
    </w:p>
    <w:p w14:paraId="4C960A6C" w14:textId="77777777" w:rsidR="00895D80" w:rsidRDefault="00895D80" w:rsidP="00895D80"/>
    <w:p w14:paraId="30F93371" w14:textId="331AA9E0" w:rsidR="00FD7571" w:rsidRDefault="00895D80" w:rsidP="00895D80">
      <w:r>
        <w:rPr>
          <w:rFonts w:hint="eastAsia"/>
        </w:rPr>
        <w:t>领养管理：包括领养申请处理、领养合同管理、宠物档案管理等相关工作。</w:t>
      </w:r>
    </w:p>
    <w:bookmarkEnd w:id="2"/>
    <w:bookmarkEnd w:id="3"/>
    <w:bookmarkEnd w:id="4"/>
    <w:bookmarkEnd w:id="5"/>
    <w:bookmarkEnd w:id="6"/>
    <w:bookmarkEnd w:id="7"/>
    <w:bookmarkEnd w:id="8"/>
    <w:p w14:paraId="6337324B" w14:textId="77777777" w:rsidR="00A7679A" w:rsidRPr="00A43817" w:rsidRDefault="00A7679A" w:rsidP="00FD7571"/>
    <w:p w14:paraId="57914295" w14:textId="77777777" w:rsidR="00011821" w:rsidRDefault="00011821" w:rsidP="00C12C4F">
      <w:pPr>
        <w:spacing w:line="360" w:lineRule="auto"/>
        <w:rPr>
          <w:rFonts w:ascii="宋体" w:hAnsi="宋体"/>
          <w:color w:val="002060"/>
          <w:sz w:val="28"/>
          <w:szCs w:val="28"/>
        </w:rPr>
        <w:sectPr w:rsidR="00011821" w:rsidSect="003E5192">
          <w:headerReference w:type="default" r:id="rId8"/>
          <w:footerReference w:type="even" r:id="rId9"/>
          <w:footerReference w:type="default" r:id="rId10"/>
          <w:pgSz w:w="11906" w:h="16838" w:code="9"/>
          <w:pgMar w:top="1418" w:right="1418" w:bottom="1191" w:left="1418" w:header="851" w:footer="709" w:gutter="284"/>
          <w:pgNumType w:start="0"/>
          <w:cols w:space="425"/>
          <w:titlePg/>
          <w:docGrid w:type="lines" w:linePitch="326"/>
        </w:sectPr>
      </w:pPr>
      <w:bookmarkStart w:id="20" w:name="_附录B－表格格式2"/>
      <w:bookmarkEnd w:id="9"/>
      <w:bookmarkEnd w:id="10"/>
      <w:bookmarkEnd w:id="11"/>
      <w:bookmarkEnd w:id="12"/>
      <w:bookmarkEnd w:id="20"/>
    </w:p>
    <w:p w14:paraId="7AB43813" w14:textId="77777777" w:rsidR="00DB6C5A" w:rsidRDefault="00DB6C5A" w:rsidP="002F02BD">
      <w:pPr>
        <w:pStyle w:val="1"/>
      </w:pPr>
      <w:bookmarkStart w:id="21" w:name="_Toc97539889"/>
      <w:r>
        <w:rPr>
          <w:rFonts w:hint="eastAsia"/>
        </w:rPr>
        <w:lastRenderedPageBreak/>
        <w:t>游戏策划方案</w:t>
      </w:r>
    </w:p>
    <w:p w14:paraId="6ED82AF5" w14:textId="77777777" w:rsidR="00DB6C5A" w:rsidRDefault="00DB6C5A" w:rsidP="00DB6C5A"/>
    <w:p w14:paraId="75F4F528" w14:textId="77777777" w:rsidR="00DB6C5A" w:rsidRPr="00DB6C5A" w:rsidRDefault="00DB6C5A" w:rsidP="00DB6C5A"/>
    <w:p w14:paraId="516DFEFC" w14:textId="77777777" w:rsidR="00D714C2" w:rsidRDefault="00DB6C5A" w:rsidP="002F02BD">
      <w:pPr>
        <w:pStyle w:val="1"/>
      </w:pPr>
      <w:r>
        <w:rPr>
          <w:rFonts w:hint="eastAsia"/>
        </w:rPr>
        <w:t>系统通用性需求</w:t>
      </w:r>
      <w:bookmarkEnd w:id="21"/>
    </w:p>
    <w:p w14:paraId="03DBE257" w14:textId="77777777" w:rsidR="002F56EE" w:rsidRDefault="002F56EE" w:rsidP="002F56EE">
      <w:pPr>
        <w:pStyle w:val="2"/>
      </w:pPr>
      <w:bookmarkStart w:id="22" w:name="_Toc97539890"/>
      <w:r>
        <w:rPr>
          <w:rFonts w:hint="eastAsia"/>
        </w:rPr>
        <w:t>性能需求</w:t>
      </w:r>
      <w:bookmarkEnd w:id="22"/>
    </w:p>
    <w:p w14:paraId="24A60950" w14:textId="2F52DCEA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响应时间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用户操作应在合理的时间内得到响应，不超过</w:t>
      </w:r>
      <w:r>
        <w:rPr>
          <w:rFonts w:hint="eastAsia"/>
          <w:szCs w:val="21"/>
        </w:rPr>
        <w:t>1</w:t>
      </w:r>
      <w:r w:rsidRPr="006F7976">
        <w:rPr>
          <w:rFonts w:hint="eastAsia"/>
          <w:szCs w:val="21"/>
        </w:rPr>
        <w:t>秒。</w:t>
      </w:r>
    </w:p>
    <w:p w14:paraId="10C00234" w14:textId="77777777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吞吐量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系统应能支持同时多个用户的访问，确保系统稳定性。</w:t>
      </w:r>
    </w:p>
    <w:p w14:paraId="4BA49D67" w14:textId="31214AF3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数据处理能力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能够处理大量的用户信息宠物信息以及领养记录。</w:t>
      </w:r>
    </w:p>
    <w:p w14:paraId="425D6223" w14:textId="77777777" w:rsidR="002F56EE" w:rsidRDefault="002F56EE" w:rsidP="002F56EE">
      <w:pPr>
        <w:pStyle w:val="2"/>
      </w:pPr>
      <w:bookmarkStart w:id="23" w:name="_Toc97539891"/>
      <w:r>
        <w:rPr>
          <w:rFonts w:hint="eastAsia"/>
        </w:rPr>
        <w:t>安全需求</w:t>
      </w:r>
      <w:bookmarkEnd w:id="23"/>
    </w:p>
    <w:p w14:paraId="138AA1B3" w14:textId="77777777" w:rsidR="009A3D49" w:rsidRDefault="009A3D49" w:rsidP="009A3D49">
      <w:pPr>
        <w:ind w:left="425"/>
      </w:pPr>
      <w:r>
        <w:rPr>
          <w:rFonts w:hint="eastAsia"/>
        </w:rPr>
        <w:t>满足</w:t>
      </w:r>
      <w:r w:rsidRPr="009A3D49">
        <w:rPr>
          <w:rFonts w:hint="eastAsia"/>
        </w:rPr>
        <w:t>国家信息安全等级保护三级认证</w:t>
      </w:r>
      <w:r>
        <w:rPr>
          <w:rFonts w:hint="eastAsia"/>
        </w:rPr>
        <w:t>。</w:t>
      </w:r>
    </w:p>
    <w:p w14:paraId="264FC363" w14:textId="77777777" w:rsidR="006F7976" w:rsidRDefault="006F7976" w:rsidP="006F7976">
      <w:pPr>
        <w:ind w:left="425"/>
      </w:pPr>
      <w:r>
        <w:rPr>
          <w:rFonts w:hint="eastAsia"/>
        </w:rPr>
        <w:t>用户数据加密</w:t>
      </w:r>
      <w:r>
        <w:rPr>
          <w:rFonts w:hint="eastAsia"/>
        </w:rPr>
        <w:t>:</w:t>
      </w:r>
      <w:r>
        <w:rPr>
          <w:rFonts w:hint="eastAsia"/>
        </w:rPr>
        <w:t>用户的登录密码等敏感信息应加密存储。</w:t>
      </w:r>
    </w:p>
    <w:p w14:paraId="11366FB9" w14:textId="5D0762E9" w:rsidR="006F7976" w:rsidRPr="009A3D49" w:rsidRDefault="006F7976" w:rsidP="006F7976">
      <w:pPr>
        <w:ind w:left="425"/>
      </w:pPr>
      <w:r>
        <w:rPr>
          <w:rFonts w:hint="eastAsia"/>
        </w:rPr>
        <w:t>访问控制</w:t>
      </w:r>
      <w:r>
        <w:rPr>
          <w:rFonts w:hint="eastAsia"/>
        </w:rPr>
        <w:t>:</w:t>
      </w:r>
      <w:r>
        <w:rPr>
          <w:rFonts w:hint="eastAsia"/>
        </w:rPr>
        <w:t>管理员应只能访问其权限范围内的信息和功能。</w:t>
      </w:r>
    </w:p>
    <w:p w14:paraId="486A005B" w14:textId="77777777" w:rsidR="002F56EE" w:rsidRDefault="002F56EE" w:rsidP="002F56EE">
      <w:pPr>
        <w:pStyle w:val="2"/>
      </w:pPr>
      <w:bookmarkStart w:id="24" w:name="_Toc97539892"/>
      <w:r>
        <w:rPr>
          <w:rFonts w:hint="eastAsia"/>
        </w:rPr>
        <w:t>政策法律</w:t>
      </w:r>
      <w:r w:rsidR="00E557A3">
        <w:rPr>
          <w:rFonts w:hint="eastAsia"/>
        </w:rPr>
        <w:t>需</w:t>
      </w:r>
      <w:r>
        <w:rPr>
          <w:rFonts w:hint="eastAsia"/>
        </w:rPr>
        <w:t>求</w:t>
      </w:r>
      <w:bookmarkEnd w:id="24"/>
    </w:p>
    <w:p w14:paraId="259C82F8" w14:textId="13ACDAEA" w:rsidR="0066313C" w:rsidRDefault="006F7976" w:rsidP="0066313C">
      <w:pPr>
        <w:ind w:left="425"/>
        <w:rPr>
          <w:rFonts w:ascii="Helvetica Neue" w:hAnsi="Helvetica Neue"/>
          <w:color w:val="191B1F"/>
          <w:szCs w:val="21"/>
          <w:shd w:val="clear" w:color="auto" w:fill="FFFFFF"/>
        </w:rPr>
      </w:pP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本系统是学习开发所制作的程序，并不用作商业用途，是在根据实际调研的结果结合现有的网上宠物收养系统后得出的，而且系统制作的全部过程都是在个人的工作电脑中完成</w:t>
      </w:r>
      <w:r w:rsidRPr="006F7976">
        <w:rPr>
          <w:rFonts w:ascii="Helvetica Neue" w:hAnsi="Helvetica Neue" w:hint="eastAsia"/>
          <w:color w:val="191B1F"/>
          <w:szCs w:val="21"/>
          <w:shd w:val="clear" w:color="auto" w:fill="FFFFFF"/>
        </w:rPr>
        <w:t>。</w:t>
      </w:r>
    </w:p>
    <w:p w14:paraId="54055261" w14:textId="77777777" w:rsidR="005750C6" w:rsidRDefault="005750C6" w:rsidP="005750C6">
      <w:pPr>
        <w:ind w:left="425"/>
      </w:pPr>
      <w:r>
        <w:rPr>
          <w:rFonts w:hint="eastAsia"/>
        </w:rPr>
        <w:t>数据保护法律</w:t>
      </w:r>
      <w:r>
        <w:rPr>
          <w:rFonts w:hint="eastAsia"/>
        </w:rPr>
        <w:t>:</w:t>
      </w:r>
      <w:r>
        <w:rPr>
          <w:rFonts w:hint="eastAsia"/>
        </w:rPr>
        <w:t>系统应遵守当地的数据保护法律法规，保护用户个人信息。</w:t>
      </w:r>
    </w:p>
    <w:p w14:paraId="0F5CEFE6" w14:textId="6B362941" w:rsidR="005750C6" w:rsidRDefault="005750C6" w:rsidP="005750C6">
      <w:pPr>
        <w:ind w:left="425"/>
      </w:pPr>
      <w:r>
        <w:rPr>
          <w:rFonts w:hint="eastAsia"/>
        </w:rPr>
        <w:t>动物保护法律</w:t>
      </w:r>
      <w:r>
        <w:rPr>
          <w:rFonts w:hint="eastAsia"/>
        </w:rPr>
        <w:t>:</w:t>
      </w:r>
      <w:r>
        <w:rPr>
          <w:rFonts w:hint="eastAsia"/>
        </w:rPr>
        <w:t>系统运作应符合相关的动物保护法律法规，确保宠物的福利。</w:t>
      </w:r>
    </w:p>
    <w:p w14:paraId="00592AC1" w14:textId="77777777" w:rsidR="00E557A3" w:rsidRDefault="00E557A3" w:rsidP="00E557A3">
      <w:pPr>
        <w:pStyle w:val="2"/>
      </w:pPr>
      <w:bookmarkStart w:id="25" w:name="_Toc97539893"/>
      <w:r>
        <w:rPr>
          <w:rFonts w:hint="eastAsia"/>
        </w:rPr>
        <w:t>操作性需求</w:t>
      </w:r>
      <w:bookmarkEnd w:id="25"/>
    </w:p>
    <w:p w14:paraId="3932AD1E" w14:textId="1A17EDEC" w:rsidR="006F7976" w:rsidRPr="005750C6" w:rsidRDefault="006F7976" w:rsidP="005750C6">
      <w:pPr>
        <w:ind w:left="576"/>
        <w:rPr>
          <w:rFonts w:ascii="宋体" w:hAnsi="宋体"/>
        </w:rPr>
      </w:pPr>
      <w:r w:rsidRPr="005750C6">
        <w:rPr>
          <w:rFonts w:ascii="宋体" w:hAnsi="宋体" w:hint="eastAsia"/>
          <w:b/>
          <w:bCs/>
        </w:rPr>
        <w:t>登陆注册：</w:t>
      </w:r>
      <w:r>
        <w:rPr>
          <w:rFonts w:ascii="宋体" w:hAnsi="宋体" w:hint="eastAsia"/>
        </w:rPr>
        <w:t>管理员/用户可注册/登陆自己的账号</w:t>
      </w:r>
    </w:p>
    <w:p w14:paraId="519D710D" w14:textId="77777777" w:rsidR="006F7976" w:rsidRDefault="006F7976" w:rsidP="006F797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/>
          <w:b/>
          <w:bCs/>
          <w:color w:val="191B1F"/>
          <w:szCs w:val="21"/>
          <w:shd w:val="clear" w:color="auto" w:fill="FFFFFF"/>
        </w:rPr>
        <w:t>宠物信息管理：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管理员登录后可以对宠物信息添加宠物名字、图片、宠物类别、性别、年龄、身体状况、性情、爱好、收养状态进行修改、删除，以及查看用户评论。</w:t>
      </w:r>
    </w:p>
    <w:p w14:paraId="31F46553" w14:textId="77777777" w:rsidR="005750C6" w:rsidRDefault="005750C6" w:rsidP="006F797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收养</w:t>
      </w:r>
      <w:r w:rsidR="006F7976" w:rsidRPr="005750C6">
        <w:rPr>
          <w:rFonts w:ascii="Helvetica Neue" w:hAnsi="Helvetica Neue"/>
          <w:b/>
          <w:bCs/>
          <w:color w:val="191B1F"/>
          <w:szCs w:val="21"/>
          <w:shd w:val="clear" w:color="auto" w:fill="FFFFFF"/>
        </w:rPr>
        <w:t>信息管理</w:t>
      </w:r>
      <w:r w:rsidR="006F7976" w:rsidRPr="006F7976">
        <w:rPr>
          <w:rFonts w:ascii="Helvetica Neue" w:hAnsi="Helvetica Neue"/>
          <w:color w:val="191B1F"/>
          <w:szCs w:val="21"/>
          <w:shd w:val="clear" w:color="auto" w:fill="FFFFFF"/>
        </w:rPr>
        <w:t>：管理员登录后可以对收养信息添加收养编号、宠物名字、图片、性别、年龄、</w:t>
      </w:r>
    </w:p>
    <w:p w14:paraId="7E4C71C9" w14:textId="2F1FD897" w:rsidR="005750C6" w:rsidRDefault="006F7976" w:rsidP="005750C6">
      <w:pPr>
        <w:ind w:firstLineChars="100" w:firstLine="210"/>
        <w:rPr>
          <w:rFonts w:ascii="Helvetica Neue" w:hAnsi="Helvetica Neue"/>
          <w:color w:val="191B1F"/>
          <w:szCs w:val="21"/>
          <w:shd w:val="clear" w:color="auto" w:fill="FFFFFF"/>
        </w:rPr>
      </w:pP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 xml:space="preserve">    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收养地址、申请时间、用户账号、用户姓名、审核回复、审核状态、审核进行修改、删除。</w:t>
      </w:r>
    </w:p>
    <w:p w14:paraId="63D65CE6" w14:textId="3B6F199C" w:rsidR="005750C6" w:rsidRDefault="005750C6" w:rsidP="005750C6">
      <w:pPr>
        <w:ind w:left="576" w:firstLineChars="50" w:firstLine="107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用户信息管理：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在登入系统之后，可以查看所有注册用户的信息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，领养情况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。而且可以对其</w:t>
      </w:r>
      <w:r w:rsidRPr="006F7976">
        <w:rPr>
          <w:rFonts w:ascii="Helvetica Neue" w:hAnsi="Helvetica Neue" w:hint="eastAsia"/>
          <w:color w:val="191B1F"/>
          <w:szCs w:val="21"/>
          <w:shd w:val="clear" w:color="auto" w:fill="FFFFFF"/>
        </w:rPr>
        <w:t>信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息进行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删除。</w:t>
      </w:r>
    </w:p>
    <w:p w14:paraId="19A6C17C" w14:textId="2AD2F7BD" w:rsidR="004A5DDB" w:rsidRPr="004A5DDB" w:rsidRDefault="004A5DDB" w:rsidP="005750C6">
      <w:pPr>
        <w:ind w:left="576" w:firstLineChars="50" w:firstLine="107"/>
        <w:rPr>
          <w:rFonts w:ascii="Helvetica Neue" w:hAnsi="Helvetica Neue"/>
          <w:color w:val="191B1F"/>
          <w:szCs w:val="21"/>
          <w:shd w:val="clear" w:color="auto" w:fill="FFFFFF"/>
        </w:rPr>
      </w:pPr>
      <w:r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回访信息管理：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管理员对领养动物进行分类，定期回访家庭，记录情况</w:t>
      </w:r>
    </w:p>
    <w:p w14:paraId="774D342A" w14:textId="6D865967" w:rsidR="005750C6" w:rsidRPr="006F7976" w:rsidRDefault="005750C6" w:rsidP="005750C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领养者申请：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用户申请成为领养者。等待管理者通过审核</w:t>
      </w:r>
    </w:p>
    <w:p w14:paraId="2E9BB21D" w14:textId="7D41E7CF" w:rsidR="006F7976" w:rsidRPr="005750C6" w:rsidRDefault="005750C6" w:rsidP="006F7976">
      <w:pPr>
        <w:ind w:left="576"/>
        <w:rPr>
          <w:rFonts w:ascii="宋体" w:hAnsi="宋体"/>
          <w:szCs w:val="21"/>
        </w:rPr>
      </w:pPr>
      <w:r w:rsidRPr="005750C6">
        <w:rPr>
          <w:rFonts w:ascii="宋体" w:hAnsi="宋体" w:hint="eastAsia"/>
          <w:b/>
          <w:bCs/>
          <w:szCs w:val="21"/>
        </w:rPr>
        <w:t>查询领养信息：</w:t>
      </w:r>
      <w:r>
        <w:rPr>
          <w:rFonts w:ascii="宋体" w:hAnsi="宋体" w:hint="eastAsia"/>
          <w:szCs w:val="21"/>
        </w:rPr>
        <w:t>用户可浏览界面查询领养动物信息</w:t>
      </w:r>
    </w:p>
    <w:p w14:paraId="1886BC85" w14:textId="77777777" w:rsidR="002F56EE" w:rsidRDefault="002F56EE" w:rsidP="002F56EE">
      <w:pPr>
        <w:pStyle w:val="2"/>
      </w:pPr>
      <w:bookmarkStart w:id="26" w:name="_Toc97539894"/>
      <w:r>
        <w:rPr>
          <w:rFonts w:hint="eastAsia"/>
        </w:rPr>
        <w:t>其他</w:t>
      </w:r>
      <w:r w:rsidR="00E557A3">
        <w:rPr>
          <w:rFonts w:hint="eastAsia"/>
        </w:rPr>
        <w:t>需</w:t>
      </w:r>
      <w:r>
        <w:rPr>
          <w:rFonts w:hint="eastAsia"/>
        </w:rPr>
        <w:t>求</w:t>
      </w:r>
      <w:bookmarkEnd w:id="26"/>
    </w:p>
    <w:p w14:paraId="612DE855" w14:textId="5DF8DBF4" w:rsidR="00AE4B0A" w:rsidRDefault="00436C3D" w:rsidP="005750C6">
      <w:pPr>
        <w:ind w:left="425"/>
      </w:pPr>
      <w:r>
        <w:rPr>
          <w:rFonts w:hint="eastAsia"/>
        </w:rPr>
        <w:t>用户界面</w:t>
      </w:r>
      <w:r w:rsidR="002F56EE">
        <w:rPr>
          <w:rFonts w:hint="eastAsia"/>
        </w:rPr>
        <w:t>使用英文</w:t>
      </w:r>
    </w:p>
    <w:p w14:paraId="4CB5D0CD" w14:textId="77777777" w:rsidR="00EB62AB" w:rsidRDefault="00EB62AB" w:rsidP="00EB62AB">
      <w:pPr>
        <w:pStyle w:val="1"/>
        <w:numPr>
          <w:ilvl w:val="0"/>
          <w:numId w:val="0"/>
        </w:numPr>
        <w:ind w:left="432" w:hanging="432"/>
      </w:pPr>
      <w:bookmarkStart w:id="27" w:name="_Toc97539895"/>
      <w:r>
        <w:rPr>
          <w:rFonts w:hint="eastAsia"/>
        </w:rPr>
        <w:lastRenderedPageBreak/>
        <w:t>4</w:t>
      </w:r>
      <w:r>
        <w:rPr>
          <w:rFonts w:hint="eastAsia"/>
        </w:rPr>
        <w:t>业务描述及系统功能</w:t>
      </w:r>
      <w:bookmarkEnd w:id="27"/>
    </w:p>
    <w:p w14:paraId="7618339E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28" w:name="_Toc97539896"/>
      <w:r>
        <w:rPr>
          <w:rFonts w:hint="eastAsia"/>
        </w:rPr>
        <w:t>4.1</w:t>
      </w:r>
      <w:r>
        <w:rPr>
          <w:rFonts w:hint="eastAsia"/>
        </w:rPr>
        <w:t>业务描述</w:t>
      </w:r>
      <w:bookmarkEnd w:id="28"/>
    </w:p>
    <w:p w14:paraId="19812ADD" w14:textId="77777777" w:rsidR="00EB62AB" w:rsidRDefault="00EB62AB" w:rsidP="00EB62AB">
      <w:pPr>
        <w:ind w:left="425"/>
      </w:pPr>
      <w:r>
        <w:rPr>
          <w:rFonts w:hint="eastAsia"/>
        </w:rPr>
        <w:t>该系统分为用户和管理员两大角色，用户可以浏览待领养的动物信息，提交领养申请，并查看领养状态等信息</w:t>
      </w:r>
      <w:r>
        <w:rPr>
          <w:rFonts w:hint="eastAsia"/>
        </w:rPr>
        <w:t>;</w:t>
      </w:r>
      <w:r>
        <w:rPr>
          <w:rFonts w:hint="eastAsia"/>
        </w:rPr>
        <w:t>管理员负责审核领养申请，管理用户信息和宠物信息。</w:t>
      </w:r>
    </w:p>
    <w:p w14:paraId="0B561A82" w14:textId="77777777" w:rsidR="00EB62AB" w:rsidRDefault="00EB62AB" w:rsidP="00EB62AB">
      <w:pPr>
        <w:ind w:left="425"/>
      </w:pPr>
    </w:p>
    <w:p w14:paraId="0143A5E0" w14:textId="77777777" w:rsidR="00EB62AB" w:rsidRDefault="00EB62AB" w:rsidP="00EB62AB">
      <w:pPr>
        <w:ind w:left="425"/>
      </w:pPr>
      <w:r>
        <w:rPr>
          <w:rFonts w:hint="eastAsia"/>
        </w:rPr>
        <w:t>用户登录系统查看领养信息，在选中自己喜欢的动物决定领养后，申请成为领养人。通过管理员审查后即获得领养资格。</w:t>
      </w:r>
    </w:p>
    <w:p w14:paraId="1B3F4224" w14:textId="77777777" w:rsidR="00EB62AB" w:rsidRDefault="00EB62AB" w:rsidP="00EB62AB">
      <w:pPr>
        <w:ind w:left="425"/>
      </w:pPr>
      <w:r>
        <w:rPr>
          <w:rFonts w:hint="eastAsia"/>
        </w:rPr>
        <w:t>管理员负责添加领养动物信息，并记录回访人员回访情况，审查用户信息，</w:t>
      </w:r>
    </w:p>
    <w:p w14:paraId="64D928A8" w14:textId="77777777" w:rsidR="00EB62AB" w:rsidRDefault="00EB62AB" w:rsidP="00EB62AB">
      <w:pPr>
        <w:ind w:left="425"/>
      </w:pPr>
    </w:p>
    <w:p w14:paraId="79F9A89B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29" w:name="_Toc97539897"/>
      <w:r>
        <w:rPr>
          <w:rFonts w:hint="eastAsia"/>
        </w:rPr>
        <w:t>4.2</w:t>
      </w:r>
      <w:r>
        <w:rPr>
          <w:rFonts w:hint="eastAsia"/>
        </w:rPr>
        <w:t>系统角色划分</w:t>
      </w:r>
      <w:bookmarkEnd w:id="29"/>
    </w:p>
    <w:tbl>
      <w:tblPr>
        <w:tblW w:w="94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403"/>
      </w:tblGrid>
      <w:tr w:rsidR="00EB62AB" w14:paraId="498110A0" w14:textId="77777777" w:rsidTr="00936955">
        <w:trPr>
          <w:trHeight w:val="310"/>
        </w:trPr>
        <w:tc>
          <w:tcPr>
            <w:tcW w:w="2093" w:type="dxa"/>
            <w:shd w:val="clear" w:color="auto" w:fill="E7E6E6"/>
          </w:tcPr>
          <w:p w14:paraId="79C6364B" w14:textId="77777777" w:rsidR="00EB62AB" w:rsidRDefault="00EB62AB" w:rsidP="00936955">
            <w:pPr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7403" w:type="dxa"/>
            <w:shd w:val="clear" w:color="auto" w:fill="E7E6E6"/>
          </w:tcPr>
          <w:p w14:paraId="441DE258" w14:textId="77777777" w:rsidR="00EB62AB" w:rsidRDefault="00EB62AB" w:rsidP="00936955">
            <w:pPr>
              <w:jc w:val="center"/>
            </w:pPr>
            <w:r>
              <w:rPr>
                <w:rFonts w:hint="eastAsia"/>
              </w:rPr>
              <w:t>职责简述</w:t>
            </w:r>
          </w:p>
        </w:tc>
      </w:tr>
      <w:tr w:rsidR="00EB62AB" w14:paraId="14F972D0" w14:textId="77777777" w:rsidTr="00936955">
        <w:trPr>
          <w:trHeight w:val="321"/>
        </w:trPr>
        <w:tc>
          <w:tcPr>
            <w:tcW w:w="2093" w:type="dxa"/>
            <w:shd w:val="clear" w:color="auto" w:fill="auto"/>
          </w:tcPr>
          <w:p w14:paraId="7767AEFA" w14:textId="77777777" w:rsidR="00EB62AB" w:rsidRDefault="00EB62AB" w:rsidP="00936955">
            <w:r>
              <w:rPr>
                <w:rFonts w:hint="eastAsia"/>
              </w:rPr>
              <w:t>管理员</w:t>
            </w:r>
          </w:p>
        </w:tc>
        <w:tc>
          <w:tcPr>
            <w:tcW w:w="7403" w:type="dxa"/>
            <w:shd w:val="clear" w:color="auto" w:fill="auto"/>
          </w:tcPr>
          <w:p w14:paraId="5FB09964" w14:textId="77777777" w:rsidR="00EB62AB" w:rsidRDefault="00EB62AB" w:rsidP="00936955">
            <w:r>
              <w:rPr>
                <w:rFonts w:hint="eastAsia"/>
              </w:rPr>
              <w:t>管理宠物信息，申请领养信息，用户信息，评论信息，管理员信息</w:t>
            </w:r>
          </w:p>
        </w:tc>
      </w:tr>
      <w:tr w:rsidR="00EB62AB" w14:paraId="439EE01F" w14:textId="77777777" w:rsidTr="00936955">
        <w:trPr>
          <w:trHeight w:val="321"/>
        </w:trPr>
        <w:tc>
          <w:tcPr>
            <w:tcW w:w="2093" w:type="dxa"/>
            <w:shd w:val="clear" w:color="auto" w:fill="auto"/>
          </w:tcPr>
          <w:p w14:paraId="40B6551A" w14:textId="77777777" w:rsidR="00EB62AB" w:rsidRDefault="00EB62AB" w:rsidP="00936955">
            <w:r>
              <w:rPr>
                <w:rFonts w:hint="eastAsia"/>
              </w:rPr>
              <w:t>用户</w:t>
            </w:r>
          </w:p>
        </w:tc>
        <w:tc>
          <w:tcPr>
            <w:tcW w:w="7403" w:type="dxa"/>
            <w:shd w:val="clear" w:color="auto" w:fill="auto"/>
          </w:tcPr>
          <w:p w14:paraId="2DEBA17C" w14:textId="77777777" w:rsidR="00EB62AB" w:rsidRDefault="00EB62AB" w:rsidP="00936955">
            <w:r>
              <w:rPr>
                <w:rFonts w:hint="eastAsia"/>
              </w:rPr>
              <w:t>查看个人信息和宠物信息，申请成为领养人，发表评论</w:t>
            </w:r>
          </w:p>
        </w:tc>
      </w:tr>
    </w:tbl>
    <w:p w14:paraId="4108E971" w14:textId="77777777" w:rsidR="00EB62AB" w:rsidRDefault="00EB62AB" w:rsidP="00EB62AB">
      <w:pPr>
        <w:ind w:left="425"/>
      </w:pPr>
    </w:p>
    <w:p w14:paraId="0DF06846" w14:textId="77777777" w:rsidR="00EB62AB" w:rsidRDefault="00EB62AB" w:rsidP="00EB62AB">
      <w:pPr>
        <w:ind w:left="425"/>
      </w:pPr>
    </w:p>
    <w:p w14:paraId="4695D144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30" w:name="_Toc97539898"/>
      <w:r>
        <w:rPr>
          <w:rFonts w:hint="eastAsia"/>
        </w:rPr>
        <w:t>4.3</w:t>
      </w:r>
      <w:r>
        <w:rPr>
          <w:rFonts w:hint="eastAsia"/>
        </w:rPr>
        <w:t>系统功能用例</w:t>
      </w:r>
      <w:bookmarkEnd w:id="30"/>
    </w:p>
    <w:p w14:paraId="7C8A034D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</w:pPr>
      <w:r>
        <w:rPr>
          <w:rFonts w:hint="eastAsia"/>
        </w:rPr>
        <w:t>4.3.1</w:t>
      </w:r>
      <w:r>
        <w:rPr>
          <w:rFonts w:hint="eastAsia"/>
        </w:rPr>
        <w:t>管理员功能用例</w:t>
      </w:r>
    </w:p>
    <w:p w14:paraId="55ADACDD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0D5AD302" wp14:editId="705DA434">
            <wp:extent cx="5713730" cy="3453130"/>
            <wp:effectExtent l="0" t="0" r="1270" b="6350"/>
            <wp:docPr id="2" name="图片 2" descr="微信图片_2024062020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4062020230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78EC" w14:textId="77777777" w:rsidR="00EB62AB" w:rsidRDefault="00EB62AB" w:rsidP="00EB62AB"/>
    <w:p w14:paraId="1FA4B906" w14:textId="77777777" w:rsidR="00EB62AB" w:rsidRDefault="00EB62AB" w:rsidP="00EB62AB"/>
    <w:p w14:paraId="233320C9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</w:pPr>
      <w:r>
        <w:rPr>
          <w:rFonts w:hint="eastAsia"/>
        </w:rPr>
        <w:lastRenderedPageBreak/>
        <w:t>4.3.2</w:t>
      </w:r>
      <w:r>
        <w:rPr>
          <w:rFonts w:hint="eastAsia"/>
        </w:rPr>
        <w:t>用户功能用例</w:t>
      </w:r>
    </w:p>
    <w:p w14:paraId="7B7D75F0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17227DDD" wp14:editId="21433C90">
            <wp:extent cx="5713730" cy="3575050"/>
            <wp:effectExtent l="0" t="0" r="1270" b="6350"/>
            <wp:docPr id="4" name="图片 4" descr="微信图片_2024062020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406202026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B3EB" w14:textId="77777777" w:rsidR="00BD14F2" w:rsidRDefault="00BD14F2" w:rsidP="006C54F5"/>
    <w:p w14:paraId="7148D428" w14:textId="77777777" w:rsidR="00EB62AB" w:rsidRDefault="00EB62AB" w:rsidP="00EB62AB"/>
    <w:p w14:paraId="12000476" w14:textId="77777777" w:rsidR="00EB62AB" w:rsidRDefault="00EB62AB" w:rsidP="00EB62AB">
      <w:pPr>
        <w:pStyle w:val="2"/>
        <w:numPr>
          <w:ilvl w:val="1"/>
          <w:numId w:val="0"/>
        </w:numPr>
        <w:ind w:left="425" w:hanging="576"/>
        <w:rPr>
          <w:sz w:val="28"/>
        </w:rPr>
      </w:pPr>
      <w:bookmarkStart w:id="31" w:name="_Toc97539899"/>
      <w:r>
        <w:rPr>
          <w:rFonts w:hint="eastAsia"/>
          <w:sz w:val="28"/>
        </w:rPr>
        <w:t>4.4</w:t>
      </w:r>
      <w:r>
        <w:rPr>
          <w:rFonts w:hint="eastAsia"/>
          <w:sz w:val="28"/>
        </w:rPr>
        <w:t>系统功能用例分析</w:t>
      </w:r>
      <w:bookmarkEnd w:id="31"/>
    </w:p>
    <w:p w14:paraId="25B7D4FF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4.4.1</w:t>
      </w:r>
      <w:r>
        <w:rPr>
          <w:rFonts w:hint="eastAsia"/>
          <w:b/>
          <w:sz w:val="28"/>
          <w:szCs w:val="28"/>
        </w:rPr>
        <w:t>网站信息介绍</w:t>
      </w:r>
    </w:p>
    <w:p w14:paraId="187301F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4.4.1.1.1</w:t>
      </w:r>
      <w:bookmarkStart w:id="32" w:name="OLE_LINK59"/>
      <w:bookmarkStart w:id="33" w:name="OLE_LINK60"/>
      <w:r>
        <w:rPr>
          <w:rFonts w:hint="eastAsia"/>
          <w:sz w:val="24"/>
          <w:szCs w:val="24"/>
          <w:lang w:val="en-US" w:eastAsia="zh-CN"/>
        </w:rPr>
        <w:t>网站首页</w:t>
      </w:r>
      <w:bookmarkEnd w:id="32"/>
      <w:bookmarkEnd w:id="33"/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16387A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F1F5DF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A95502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2588FE7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用户可浏览网站首页信息</w:t>
            </w:r>
          </w:p>
        </w:tc>
      </w:tr>
      <w:tr w:rsidR="00EB62AB" w14:paraId="2A0FC2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30F41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4A79DD1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92A96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2C2B9E5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237AD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AB5EE3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67019F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6D3DCD3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8018A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D5813A6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F703C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30CA009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F6AFF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FE4E71A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852A2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1FAEBB5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0D56A42C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009A4F6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82B65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DED07A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E3BD96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194C312C" w14:textId="77777777" w:rsidR="00EB62AB" w:rsidRDefault="00EB62AB" w:rsidP="00EB62AB">
      <w:pPr>
        <w:ind w:left="425"/>
      </w:pPr>
    </w:p>
    <w:p w14:paraId="1B0716B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4.4.1.1.2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5EC83D49" w14:textId="1B8DECA6" w:rsidR="002766AB" w:rsidRDefault="00EB62AB" w:rsidP="006C54F5">
      <w:r>
        <w:rPr>
          <w:noProof/>
        </w:rPr>
        <w:drawing>
          <wp:inline distT="0" distB="0" distL="0" distR="0" wp14:anchorId="2EBC5660" wp14:editId="4CAA484C">
            <wp:extent cx="5723255" cy="3361055"/>
            <wp:effectExtent l="0" t="0" r="4445" b="4445"/>
            <wp:docPr id="20732334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33467" name="图片 20732334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148D" w14:textId="670ADAED" w:rsidR="00BD14F2" w:rsidRDefault="00EB62AB" w:rsidP="006C54F5">
      <w:r>
        <w:rPr>
          <w:rFonts w:hint="eastAsia"/>
          <w:noProof/>
        </w:rPr>
        <w:lastRenderedPageBreak/>
        <w:drawing>
          <wp:inline distT="0" distB="0" distL="114300" distR="114300" wp14:anchorId="267D9795" wp14:editId="3B2CEEAB">
            <wp:extent cx="5720715" cy="3048000"/>
            <wp:effectExtent l="0" t="0" r="9525" b="0"/>
            <wp:docPr id="20" name="图片 20" descr="屏幕截图 2024-06-20 02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6-20 0238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B885" w14:textId="77777777" w:rsidR="00EB62AB" w:rsidRDefault="00EB62AB" w:rsidP="00EB62AB"/>
    <w:p w14:paraId="2F53720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网站首页宠物论坛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282407A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F493FD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4F03EC0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9459F7B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用户浏览网站首页，可进入宠物论坛发表评论</w:t>
            </w:r>
          </w:p>
        </w:tc>
      </w:tr>
      <w:tr w:rsidR="00EB62AB" w14:paraId="27F7CD0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39BA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27234A1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80900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0327C77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DF43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4C7C109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1BC5B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进入宠物论坛</w:t>
            </w:r>
          </w:p>
        </w:tc>
      </w:tr>
      <w:tr w:rsidR="00EB62AB" w14:paraId="7100A8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96246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A6F2E6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DA2E6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E82BBC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538E3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25997E14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6B84C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4FD0E5D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点击宠物论坛，发表评论</w:t>
            </w:r>
          </w:p>
          <w:p w14:paraId="1C0F0B9B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  <w:p w14:paraId="083CF54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发表评论失败</w:t>
            </w:r>
          </w:p>
        </w:tc>
      </w:tr>
      <w:tr w:rsidR="00EB62AB" w14:paraId="22B54A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86995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2A684F8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F58E7F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未注册用户也可发表评论</w:t>
            </w:r>
          </w:p>
        </w:tc>
      </w:tr>
    </w:tbl>
    <w:p w14:paraId="7EBF4953" w14:textId="77777777" w:rsidR="00EB62AB" w:rsidRDefault="00EB62AB" w:rsidP="00EB62AB">
      <w:pPr>
        <w:ind w:left="425"/>
      </w:pPr>
    </w:p>
    <w:p w14:paraId="478F0B4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F609257" w14:textId="7E74145B" w:rsidR="002766AB" w:rsidRDefault="00EB62AB" w:rsidP="00EB62AB">
      <w:pPr>
        <w:pStyle w:val="5"/>
        <w:numPr>
          <w:ilvl w:val="4"/>
          <w:numId w:val="0"/>
        </w:numPr>
        <w:ind w:left="1008" w:hanging="1008"/>
      </w:pPr>
      <w:r>
        <w:rPr>
          <w:rFonts w:hint="eastAsia"/>
          <w:noProof/>
        </w:rPr>
        <w:drawing>
          <wp:inline distT="0" distB="0" distL="114300" distR="114300" wp14:anchorId="7BDE8C6F" wp14:editId="23BE717E">
            <wp:extent cx="5715000" cy="2498725"/>
            <wp:effectExtent l="0" t="0" r="0" b="635"/>
            <wp:docPr id="22" name="图片 22" descr="微信图片_2024062002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2406200233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E1FB" w14:textId="463DDF3E" w:rsidR="00812FC9" w:rsidRDefault="00812FC9" w:rsidP="006C54F5"/>
    <w:p w14:paraId="361C33E0" w14:textId="77777777" w:rsidR="00812FC9" w:rsidRDefault="00812FC9" w:rsidP="006C54F5"/>
    <w:p w14:paraId="3AD371C7" w14:textId="77777777" w:rsidR="00EB62AB" w:rsidRDefault="00EB62AB" w:rsidP="00EB62AB">
      <w:pPr>
        <w:rPr>
          <w:sz w:val="24"/>
          <w:szCs w:val="24"/>
        </w:rPr>
      </w:pPr>
    </w:p>
    <w:p w14:paraId="5CC0A50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网站首页关于我们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A7B27D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588C1A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906AA9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1B572EC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用户浏览网站首页信息，进入关于我们，可查看团队介绍，管理员信息，顺便可以了解和学习到一些救助博主的救助知识，更加深刻了解流浪小动物需要一个家的需求。</w:t>
            </w:r>
          </w:p>
        </w:tc>
      </w:tr>
      <w:tr w:rsidR="00EB62AB" w14:paraId="3E04730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CA46A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5C51A13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BE3DB2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503F950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A1B23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340CE8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459A64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点击进入关于我们，</w:t>
            </w:r>
          </w:p>
        </w:tc>
      </w:tr>
      <w:tr w:rsidR="00EB62AB" w14:paraId="33EF9E5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40404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F08892B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9A5DA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004519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830FD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69140CC1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BA486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35783C5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bookmarkStart w:id="34" w:name="OLE_LINK61"/>
            <w:bookmarkStart w:id="35" w:name="OLE_LINK62"/>
            <w:r>
              <w:rPr>
                <w:rFonts w:ascii="宋体" w:hAnsi="宋体" w:cs="宋体" w:hint="eastAsia"/>
                <w:szCs w:val="24"/>
              </w:rPr>
              <w:t>点击进入关于我们，查看团队介绍等信息</w:t>
            </w:r>
          </w:p>
          <w:bookmarkEnd w:id="34"/>
          <w:bookmarkEnd w:id="35"/>
          <w:p w14:paraId="60B05E07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7234B14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3A3CA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9120DA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819A87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14A19223" w14:textId="77777777" w:rsidR="00EB62AB" w:rsidRDefault="00EB62AB" w:rsidP="00EB62AB">
      <w:pPr>
        <w:ind w:left="425"/>
      </w:pPr>
    </w:p>
    <w:p w14:paraId="00D3713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4AAACAFB" w14:textId="77777777" w:rsidR="00EB62AB" w:rsidRDefault="00EB62AB" w:rsidP="00EB62AB"/>
    <w:p w14:paraId="1539D907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0C0A2D86" wp14:editId="7D8124E6">
            <wp:extent cx="5719445" cy="3344545"/>
            <wp:effectExtent l="0" t="0" r="8255" b="8255"/>
            <wp:docPr id="6" name="图片 6" descr="8b6ae45779ad6b4ed8b8f291d0f0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b6ae45779ad6b4ed8b8f291d0f0e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9850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5E7186BC" wp14:editId="444ACBD0">
            <wp:extent cx="5719445" cy="3344545"/>
            <wp:effectExtent l="0" t="0" r="8255" b="8255"/>
            <wp:docPr id="13" name="图片 13" descr="71198cd6b87fd673008a642505b6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1198cd6b87fd673008a642505b628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2CCC" w14:textId="77777777" w:rsidR="00EB62AB" w:rsidRDefault="00EB62AB" w:rsidP="00EB62AB"/>
    <w:p w14:paraId="01E271FE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0479CB86" wp14:editId="4F8188CE">
            <wp:extent cx="5719445" cy="3344545"/>
            <wp:effectExtent l="0" t="0" r="8255" b="8255"/>
            <wp:docPr id="14" name="图片 14" descr="66a3aca1942286a2391c3a2f84257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6a3aca1942286a2391c3a2f84257b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D59E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376A185C" wp14:editId="7C354CDF">
            <wp:extent cx="5719445" cy="3344545"/>
            <wp:effectExtent l="0" t="0" r="8255" b="8255"/>
            <wp:docPr id="15" name="图片 15" descr="db77269b4a750d358df47aec690f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b77269b4a750d358df47aec690faf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FF04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23D303D8" wp14:editId="71474078">
            <wp:extent cx="5719445" cy="3344545"/>
            <wp:effectExtent l="0" t="0" r="8255" b="8255"/>
            <wp:docPr id="16" name="图片 16" descr="780a55b4501a5107c99367ed3d7d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80a55b4501a5107c99367ed3d7de6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58D" w14:textId="77777777" w:rsidR="00EB62AB" w:rsidRDefault="00EB62AB" w:rsidP="00EB62AB"/>
    <w:p w14:paraId="41EC521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网站首页宠物领养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12E1A4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2166BB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184A31F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0B2D96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用户浏览网站首页信息，可查看宠物信息</w:t>
            </w:r>
          </w:p>
        </w:tc>
      </w:tr>
      <w:tr w:rsidR="00EB62AB" w14:paraId="1BE24D6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6A739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21C376F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C0AD4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46C778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B7F88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C4AFA8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644F81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点击首页宠物信息，可查看所有宠物信息和领养状态</w:t>
            </w:r>
          </w:p>
        </w:tc>
      </w:tr>
      <w:tr w:rsidR="00EB62AB" w14:paraId="7398910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78FD4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CBC75DC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FFF73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2B242FD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027A8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04F08EDB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4C22E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51E48D14" w14:textId="77777777" w:rsidR="00EB62AB" w:rsidRDefault="00EB62AB" w:rsidP="00936955">
            <w:pPr>
              <w:rPr>
                <w:rFonts w:ascii="宋体" w:hAnsi="宋体" w:cs="宋体" w:hint="eastAsia"/>
                <w:szCs w:val="24"/>
              </w:rPr>
            </w:pPr>
            <w:r>
              <w:rPr>
                <w:rFonts w:hint="eastAsia"/>
                <w:szCs w:val="24"/>
                <w:u w:color="000000"/>
              </w:rPr>
              <w:t>点击首页宠物信息，可查看所有宠物信息</w:t>
            </w:r>
          </w:p>
          <w:p w14:paraId="48050DD5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28AED29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A51F4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DEEA65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D0FFB5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未注册用户只可查看宠物信息，不能进行领养操作</w:t>
            </w:r>
          </w:p>
        </w:tc>
      </w:tr>
    </w:tbl>
    <w:p w14:paraId="576FF414" w14:textId="77777777" w:rsidR="00EB62AB" w:rsidRDefault="00EB62AB" w:rsidP="00EB62AB">
      <w:pPr>
        <w:ind w:left="425"/>
      </w:pPr>
    </w:p>
    <w:p w14:paraId="7CF37E0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435C4EE" w14:textId="77777777" w:rsidR="00EB62AB" w:rsidRDefault="00EB62AB" w:rsidP="00EB62AB">
      <w:r w:rsidRPr="00D40AD8">
        <w:drawing>
          <wp:inline distT="0" distB="0" distL="0" distR="0" wp14:anchorId="09808790" wp14:editId="22DD672C">
            <wp:extent cx="5723255" cy="2673985"/>
            <wp:effectExtent l="0" t="0" r="4445" b="5715"/>
            <wp:docPr id="141344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5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ACC3" w14:textId="77777777" w:rsidR="00EB62AB" w:rsidRDefault="00EB62AB" w:rsidP="00EB62AB"/>
    <w:p w14:paraId="19925BA1" w14:textId="77777777" w:rsidR="00EB62AB" w:rsidRDefault="00EB62AB" w:rsidP="00EB62AB">
      <w:pPr>
        <w:rPr>
          <w:rFonts w:hint="eastAsia"/>
          <w:sz w:val="28"/>
          <w:szCs w:val="28"/>
        </w:rPr>
      </w:pPr>
    </w:p>
    <w:p w14:paraId="1ED1E67D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4.4.2</w:t>
      </w:r>
      <w:r>
        <w:rPr>
          <w:rFonts w:hint="eastAsia"/>
          <w:b/>
          <w:sz w:val="28"/>
          <w:szCs w:val="28"/>
        </w:rPr>
        <w:t>用户用例分析</w:t>
      </w:r>
    </w:p>
    <w:p w14:paraId="758414D3" w14:textId="77777777" w:rsidR="00EB62AB" w:rsidRDefault="00EB62AB" w:rsidP="00EB62AB"/>
    <w:p w14:paraId="671FC8D1" w14:textId="77777777" w:rsidR="00EB62AB" w:rsidRDefault="00EB62AB" w:rsidP="00EB62AB">
      <w:pPr>
        <w:pStyle w:val="5"/>
        <w:numPr>
          <w:ilvl w:val="4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4.4.2.1.1</w:t>
      </w:r>
      <w:r>
        <w:rPr>
          <w:rFonts w:hint="eastAsia"/>
          <w:sz w:val="24"/>
          <w:szCs w:val="24"/>
          <w:lang w:val="en-US" w:eastAsia="zh-CN"/>
        </w:rPr>
        <w:t>用户注册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302B0CC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967DA3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8D46FD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E9518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用户输入用户名，密码，电话，身份证，地址等信息登录系统。</w:t>
            </w:r>
          </w:p>
        </w:tc>
      </w:tr>
      <w:tr w:rsidR="00EB62AB" w14:paraId="17916B6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D4677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67121FD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D283A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47CFCC4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5D854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5BAE8BF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DC18C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点击首页用户注册</w:t>
            </w:r>
          </w:p>
        </w:tc>
      </w:tr>
      <w:tr w:rsidR="00EB62AB" w14:paraId="6F4DEF0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532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4F37F45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D6E749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进入登录页面</w:t>
            </w:r>
          </w:p>
          <w:p w14:paraId="1E73A0FB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1DDE6F3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665BD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54156F7" w14:textId="77777777" w:rsidTr="00936955">
        <w:trPr>
          <w:trHeight w:val="183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5E8E7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3B8B54A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用户输入用户名、密码，电话，身份证，地址等信息注册</w:t>
            </w:r>
          </w:p>
          <w:p w14:paraId="6B3A543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注册</w:t>
            </w:r>
            <w:r>
              <w:rPr>
                <w:rFonts w:ascii="宋体" w:hAnsi="宋体" w:cs="宋体" w:hint="eastAsia"/>
                <w:szCs w:val="24"/>
              </w:rPr>
              <w:t>成功进入登录页面</w:t>
            </w:r>
          </w:p>
          <w:p w14:paraId="37BDB6DF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041D4A4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72B74149" w14:textId="77777777" w:rsidR="00EB62AB" w:rsidRDefault="00EB62AB" w:rsidP="00936955">
            <w:pPr>
              <w:ind w:firstLineChars="100" w:firstLine="210"/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2a</w:t>
            </w:r>
            <w:r>
              <w:rPr>
                <w:rFonts w:eastAsia="DengXian" w:hint="eastAsia"/>
                <w:szCs w:val="24"/>
              </w:rPr>
              <w:t>密码格式错误，</w:t>
            </w:r>
            <w:r>
              <w:rPr>
                <w:rFonts w:ascii="宋体" w:hAnsi="宋体" w:cs="宋体" w:hint="eastAsia"/>
                <w:szCs w:val="24"/>
              </w:rPr>
              <w:t>返回提示密码错误</w:t>
            </w:r>
          </w:p>
          <w:p w14:paraId="7B506FE6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2b</w:t>
            </w:r>
            <w:r>
              <w:rPr>
                <w:rFonts w:eastAsia="DengXian" w:hint="eastAsia"/>
                <w:szCs w:val="24"/>
              </w:rPr>
              <w:t>确认密码与密码不一致，返回提示确认密码与密码不一致</w:t>
            </w:r>
          </w:p>
          <w:p w14:paraId="57E1B76D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2c</w:t>
            </w:r>
            <w:r>
              <w:rPr>
                <w:rFonts w:eastAsia="DengXian" w:hint="eastAsia"/>
                <w:szCs w:val="24"/>
              </w:rPr>
              <w:t>身份证格式有误，</w:t>
            </w:r>
            <w:r>
              <w:rPr>
                <w:rFonts w:ascii="宋体" w:hAnsi="宋体" w:cs="宋体" w:hint="eastAsia"/>
                <w:szCs w:val="24"/>
              </w:rPr>
              <w:t>返回提示身份证格式有误</w:t>
            </w:r>
          </w:p>
          <w:p w14:paraId="0946A79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2d</w:t>
            </w:r>
            <w:r>
              <w:rPr>
                <w:rFonts w:eastAsia="DengXian" w:hint="eastAsia"/>
                <w:szCs w:val="24"/>
              </w:rPr>
              <w:t>电话格式有误，</w:t>
            </w:r>
            <w:r>
              <w:rPr>
                <w:rFonts w:ascii="宋体" w:hAnsi="宋体" w:cs="宋体" w:hint="eastAsia"/>
                <w:szCs w:val="24"/>
              </w:rPr>
              <w:t>返回提示电话格式有误</w:t>
            </w:r>
          </w:p>
          <w:p w14:paraId="76982145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2BBB6BF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B2282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089C778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2A7A23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75A1E4E2" w14:textId="77777777" w:rsidR="00EB62AB" w:rsidRDefault="00EB62AB" w:rsidP="00EB62AB">
      <w:pPr>
        <w:ind w:left="425"/>
      </w:pPr>
    </w:p>
    <w:p w14:paraId="5ED69B73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4.4.2.1.2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6A167373" w14:textId="77777777" w:rsidR="00EB62AB" w:rsidRDefault="00EB62AB" w:rsidP="00EB62AB">
      <w:pPr>
        <w:ind w:hanging="142"/>
      </w:pPr>
      <w:r>
        <w:rPr>
          <w:rFonts w:hint="eastAsia"/>
          <w:noProof/>
        </w:rPr>
        <w:drawing>
          <wp:inline distT="0" distB="0" distL="114300" distR="114300" wp14:anchorId="7A57F976" wp14:editId="1C0A1948">
            <wp:extent cx="5717540" cy="3060065"/>
            <wp:effectExtent l="0" t="0" r="12700" b="3175"/>
            <wp:docPr id="25" name="图片 25" descr="屏幕截图 2024-06-20 01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6-20 0104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CDA2" w14:textId="77777777" w:rsidR="00EB62AB" w:rsidRDefault="00EB62AB" w:rsidP="00EB62AB">
      <w:pPr>
        <w:ind w:hanging="142"/>
      </w:pPr>
    </w:p>
    <w:p w14:paraId="622BB184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2.</w:t>
      </w:r>
      <w:r>
        <w:rPr>
          <w:rFonts w:hint="eastAsia"/>
          <w:sz w:val="24"/>
          <w:szCs w:val="24"/>
          <w:lang w:val="zh-CN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用户登录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360E6F1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14603D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32E868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2C8248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用户登录（已注册用户）</w:t>
            </w:r>
          </w:p>
        </w:tc>
      </w:tr>
      <w:tr w:rsidR="00EB62AB" w14:paraId="77B08BA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EC561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1612387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EA357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D48E76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0C774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1ABD39D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E19FD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进入网站首页面，点击用户登录</w:t>
            </w:r>
          </w:p>
        </w:tc>
      </w:tr>
      <w:tr w:rsidR="00EB62AB" w14:paraId="684C0F1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60E55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1B7A81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EB5A7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进入网站个人页面</w:t>
            </w:r>
          </w:p>
          <w:p w14:paraId="07FB60A7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658DD49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B7F71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1C894E29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216C0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563A848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点击用户登录</w:t>
            </w:r>
          </w:p>
          <w:p w14:paraId="1DFB71D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填写用户名，密码</w:t>
            </w:r>
          </w:p>
          <w:p w14:paraId="524BC29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3登录成功进入网站个人页面</w:t>
            </w:r>
          </w:p>
          <w:p w14:paraId="3F74E12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01EDE41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2a用户名或密码错误，返回提示用户名或密码错误</w:t>
            </w:r>
          </w:p>
          <w:p w14:paraId="1E54212C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368177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8835B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6E940F5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D2A1C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lastRenderedPageBreak/>
              <w:t xml:space="preserve"> </w:t>
            </w:r>
          </w:p>
        </w:tc>
      </w:tr>
    </w:tbl>
    <w:p w14:paraId="411CD56B" w14:textId="77777777" w:rsidR="00EB62AB" w:rsidRDefault="00EB62AB" w:rsidP="00EB62AB">
      <w:pPr>
        <w:rPr>
          <w:lang w:val="zh-CN"/>
        </w:rPr>
      </w:pPr>
    </w:p>
    <w:p w14:paraId="0A3443DD" w14:textId="77777777" w:rsidR="00EB62AB" w:rsidRDefault="00EB62AB" w:rsidP="00EB62AB">
      <w:pPr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4.4.2.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  <w:lang w:val="zh-CN"/>
        </w:rPr>
        <w:t xml:space="preserve">.2 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  <w:lang w:val="zh-CN"/>
        </w:rPr>
        <w:t>展示界面</w:t>
      </w:r>
    </w:p>
    <w:p w14:paraId="121C2E89" w14:textId="77777777" w:rsidR="00EB62AB" w:rsidRDefault="00EB62AB" w:rsidP="00EB62AB">
      <w:pPr>
        <w:rPr>
          <w:lang w:val="zh-CN"/>
        </w:rPr>
      </w:pPr>
      <w:r>
        <w:rPr>
          <w:noProof/>
          <w:lang w:val="zh-CN"/>
        </w:rPr>
        <w:drawing>
          <wp:inline distT="0" distB="0" distL="114300" distR="114300" wp14:anchorId="5AD65A2C" wp14:editId="6C4E28FE">
            <wp:extent cx="5720715" cy="3027045"/>
            <wp:effectExtent l="0" t="0" r="9525" b="5715"/>
            <wp:docPr id="26" name="图片 26" descr="屏幕截图 2024-06-20 02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6-20 0219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E88D" w14:textId="77777777" w:rsidR="00EB62AB" w:rsidRDefault="00EB62AB" w:rsidP="00EB62AB">
      <w:pPr>
        <w:rPr>
          <w:lang w:val="zh-CN"/>
        </w:rPr>
      </w:pPr>
    </w:p>
    <w:p w14:paraId="3BB35E9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eastAsia="zh-CN"/>
        </w:rPr>
        <w:t>查</w:t>
      </w:r>
      <w:r>
        <w:rPr>
          <w:rFonts w:hint="eastAsia"/>
          <w:sz w:val="24"/>
          <w:szCs w:val="24"/>
          <w:lang w:val="en-US" w:eastAsia="zh-CN"/>
        </w:rPr>
        <w:t>看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修改个人信息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7DF8D24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B3F7F0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683E3F4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DA9055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用户查看个人信息</w:t>
            </w:r>
          </w:p>
        </w:tc>
      </w:tr>
      <w:tr w:rsidR="00EB62AB" w14:paraId="1F27776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0D955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6EBBB8A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1BD4B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10355C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A7F8D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17D0845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FFB507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用户登录</w:t>
            </w:r>
          </w:p>
        </w:tc>
      </w:tr>
      <w:tr w:rsidR="00EB62AB" w14:paraId="479FBDF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70E8C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01C928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48719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宋体" w:hAnsi="宋体" w:cs="宋体" w:hint="eastAsia"/>
                <w:szCs w:val="24"/>
                <w:u w:color="000000"/>
              </w:rPr>
              <w:t>用户可查看个人信息，并进行修改</w:t>
            </w:r>
          </w:p>
          <w:p w14:paraId="343BAB04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5C0D068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2DB88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5DA0BE51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BF7F8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1F8CDAE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用户登录</w:t>
            </w:r>
          </w:p>
          <w:p w14:paraId="79B7916F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rFonts w:hint="eastAsia"/>
                <w:szCs w:val="24"/>
              </w:rPr>
              <w:t>进入网站个人页面</w:t>
            </w:r>
          </w:p>
          <w:p w14:paraId="12533947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rFonts w:hint="eastAsia"/>
                <w:szCs w:val="24"/>
              </w:rPr>
              <w:t>查看个人信息，可进行修改操作</w:t>
            </w:r>
          </w:p>
          <w:p w14:paraId="1DC9062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系统更新操作后信息。</w:t>
            </w:r>
          </w:p>
          <w:p w14:paraId="43FCCF5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54AB350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471DB052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3a更新失败</w:t>
            </w:r>
          </w:p>
          <w:p w14:paraId="590219C5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0A38E8E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1D11186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B2165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78472F8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E1CB7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</w:tc>
      </w:tr>
    </w:tbl>
    <w:p w14:paraId="5DF64632" w14:textId="77777777" w:rsidR="00EB62AB" w:rsidRDefault="00EB62AB" w:rsidP="00EB62AB">
      <w:pPr>
        <w:ind w:left="425"/>
      </w:pPr>
    </w:p>
    <w:p w14:paraId="4BEFE061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 xml:space="preserve">3.2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0D2CC0A2" w14:textId="77777777" w:rsidR="00EB62AB" w:rsidRDefault="00EB62AB" w:rsidP="00EB62A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 wp14:anchorId="0D877E67" wp14:editId="2208FF13">
            <wp:extent cx="5720715" cy="3039110"/>
            <wp:effectExtent l="0" t="0" r="9525" b="8890"/>
            <wp:docPr id="27" name="图片 27" descr="屏幕截图 2024-06-20 02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6-20 0218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B6A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4.1</w:t>
      </w:r>
      <w:r>
        <w:rPr>
          <w:rFonts w:hint="eastAsia"/>
          <w:sz w:val="24"/>
          <w:szCs w:val="24"/>
          <w:lang w:eastAsia="zh-CN"/>
        </w:rPr>
        <w:t>领养动物</w:t>
      </w:r>
      <w:proofErr w:type="spellStart"/>
      <w:r>
        <w:rPr>
          <w:rFonts w:hint="eastAsia"/>
          <w:sz w:val="24"/>
          <w:szCs w:val="24"/>
        </w:rPr>
        <w:t>指南</w:t>
      </w:r>
      <w:r>
        <w:rPr>
          <w:rFonts w:hint="eastAsia"/>
          <w:sz w:val="24"/>
          <w:szCs w:val="24"/>
          <w:lang w:val="en-US" w:eastAsia="zh-CN"/>
        </w:rPr>
        <w:t>页面</w:t>
      </w:r>
      <w:proofErr w:type="spellEnd"/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09EF2BE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19165CB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756A096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3773ED79" w14:textId="77777777" w:rsidR="00EB62AB" w:rsidRDefault="00EB62AB" w:rsidP="00936955">
            <w:pPr>
              <w:rPr>
                <w:rFonts w:eastAsia="Times New Roman" w:hint="eastAsia"/>
                <w:szCs w:val="24"/>
              </w:rPr>
            </w:pPr>
            <w:r>
              <w:rPr>
                <w:rFonts w:hint="eastAsia"/>
                <w:szCs w:val="24"/>
              </w:rPr>
              <w:t>用户领养前需要查看</w:t>
            </w:r>
          </w:p>
        </w:tc>
      </w:tr>
      <w:tr w:rsidR="00EB62AB" w14:paraId="5DDE9DA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F7BB6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5A505D0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5364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210B08E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0DB5F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0777CA5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610133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用户进入主页</w:t>
            </w:r>
          </w:p>
        </w:tc>
      </w:tr>
      <w:tr w:rsidR="00EB62AB" w14:paraId="68964A7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9AF42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C923FAD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4D668" w14:textId="77777777" w:rsidR="00EB62AB" w:rsidRDefault="00EB62AB" w:rsidP="00936955">
            <w:pPr>
              <w:rPr>
                <w:szCs w:val="24"/>
                <w:u w:color="000000"/>
              </w:rPr>
            </w:pPr>
          </w:p>
        </w:tc>
      </w:tr>
      <w:tr w:rsidR="00EB62AB" w14:paraId="053371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A1BF4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2447B2DB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93B87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3B17B05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点击进入领养指南，查看领养指南等信息</w:t>
            </w:r>
          </w:p>
          <w:p w14:paraId="16D441DD" w14:textId="77777777" w:rsidR="00EB62AB" w:rsidRPr="00DA36EC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7EF695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  <w:p w14:paraId="66AA09D2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75019E5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A52EC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2DAF1E1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23E25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</w:tbl>
    <w:p w14:paraId="322317B3" w14:textId="77777777" w:rsidR="00EB62AB" w:rsidRDefault="00EB62AB" w:rsidP="00EB62AB">
      <w:pPr>
        <w:ind w:left="425"/>
      </w:pPr>
      <w:r>
        <w:rPr>
          <w:noProof/>
        </w:rPr>
        <w:lastRenderedPageBreak/>
        <w:drawing>
          <wp:inline distT="0" distB="0" distL="0" distR="0" wp14:anchorId="4B87D73C" wp14:editId="3558E3A7">
            <wp:extent cx="5723255" cy="3385820"/>
            <wp:effectExtent l="0" t="0" r="4445" b="5080"/>
            <wp:docPr id="787793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93965" name="图片 7877939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5019" w14:textId="77777777" w:rsidR="00EB62AB" w:rsidRDefault="00EB62AB" w:rsidP="00EB62AB">
      <w:pPr>
        <w:ind w:left="425"/>
        <w:rPr>
          <w:rFonts w:hint="eastAsia"/>
        </w:rPr>
      </w:pPr>
    </w:p>
    <w:p w14:paraId="7BD38C98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4.1</w:t>
      </w:r>
      <w:r>
        <w:rPr>
          <w:rFonts w:hint="eastAsia"/>
          <w:sz w:val="24"/>
          <w:szCs w:val="24"/>
          <w:lang w:eastAsia="zh-CN"/>
        </w:rPr>
        <w:t>领养动物</w:t>
      </w:r>
      <w:r>
        <w:rPr>
          <w:rFonts w:hint="eastAsia"/>
          <w:sz w:val="24"/>
          <w:szCs w:val="24"/>
          <w:lang w:val="en-US" w:eastAsia="zh-CN"/>
        </w:rPr>
        <w:t>页面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22D60F8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DC5A84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4B1D09C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91D7BA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用户登录后可领养动物</w:t>
            </w:r>
          </w:p>
        </w:tc>
      </w:tr>
      <w:tr w:rsidR="00EB62AB" w14:paraId="5602DD1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0C46B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1F6142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E95F3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929D8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70C4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629DE05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596C55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用户已成功登录系统，可浏览界面，领养宠物</w:t>
            </w:r>
          </w:p>
        </w:tc>
      </w:tr>
      <w:tr w:rsidR="00EB62AB" w14:paraId="7DA81F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B4D6F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4C4E7C13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CB1E19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宋体" w:hAnsi="宋体" w:cs="宋体" w:hint="eastAsia"/>
                <w:szCs w:val="24"/>
                <w:u w:color="000000"/>
              </w:rPr>
              <w:t>用户选择想要领养的宠物，填写信息并提交</w:t>
            </w:r>
          </w:p>
        </w:tc>
      </w:tr>
      <w:tr w:rsidR="00EB62AB" w14:paraId="22CAB85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FABA5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090CFDF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0E2E9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791DC93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用户登录</w:t>
            </w:r>
          </w:p>
          <w:p w14:paraId="06BD40F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用户点击宠物信息，可查看所有宠物信息，并填写领养申请</w:t>
            </w:r>
          </w:p>
          <w:p w14:paraId="2570F7B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 用户提交申请</w:t>
            </w:r>
          </w:p>
          <w:p w14:paraId="79DB76EC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 管理员审核后，更新宠物领养状态</w:t>
            </w:r>
          </w:p>
          <w:p w14:paraId="736E475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8B3244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  <w:p w14:paraId="3B838BA3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6232938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8367D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1343D77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53147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</w:tbl>
    <w:p w14:paraId="2CADD4B6" w14:textId="77777777" w:rsidR="00EB62AB" w:rsidRDefault="00EB62AB" w:rsidP="00EB62AB">
      <w:pPr>
        <w:ind w:left="425"/>
        <w:rPr>
          <w:rFonts w:hint="eastAsia"/>
        </w:rPr>
      </w:pPr>
    </w:p>
    <w:p w14:paraId="23C613D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4.4.2.2.2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00F43B7C" w14:textId="77777777" w:rsidR="00EB62AB" w:rsidRDefault="00EB62AB" w:rsidP="00EB62AB">
      <w:r w:rsidRPr="00195EA6">
        <w:drawing>
          <wp:inline distT="0" distB="0" distL="0" distR="0" wp14:anchorId="1D239864" wp14:editId="7999F00B">
            <wp:extent cx="5723255" cy="2496820"/>
            <wp:effectExtent l="0" t="0" r="4445" b="5080"/>
            <wp:docPr id="29326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80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BABF" w14:textId="77777777" w:rsidR="00EB62AB" w:rsidRDefault="00EB62AB" w:rsidP="00EB62AB">
      <w:pPr>
        <w:rPr>
          <w:highlight w:val="yellow"/>
        </w:rPr>
      </w:pPr>
    </w:p>
    <w:p w14:paraId="2EFAFBCB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5.</w:t>
      </w:r>
      <w:r>
        <w:rPr>
          <w:rFonts w:hint="eastAsia"/>
          <w:sz w:val="24"/>
          <w:szCs w:val="24"/>
          <w:lang w:val="zh-CN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用户发表评论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790361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D9A67E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5E0283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5277B82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用户发表评论</w:t>
            </w:r>
          </w:p>
        </w:tc>
      </w:tr>
      <w:tr w:rsidR="00EB62AB" w14:paraId="6590972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74092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3B81E7C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02A50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5D2498D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A61FF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6BD5DCF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099CE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用户已成功登录系统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，可发表评论</w:t>
            </w:r>
          </w:p>
        </w:tc>
      </w:tr>
      <w:tr w:rsidR="00EB62AB" w14:paraId="2B405BE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8B5B7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519363C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12F3A0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进入宠物论坛，可发表评论和回复评论</w:t>
            </w:r>
          </w:p>
        </w:tc>
      </w:tr>
      <w:tr w:rsidR="00EB62AB" w14:paraId="0CDAA4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42985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5A7BA76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D2C43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42BEEDAA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用户成功登录</w:t>
            </w:r>
          </w:p>
          <w:p w14:paraId="31B0719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用户点击发表评论，进入宠物论坛</w:t>
            </w:r>
          </w:p>
          <w:p w14:paraId="5903929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 可发表或回复评论</w:t>
            </w:r>
          </w:p>
          <w:p w14:paraId="791B7CA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2E8AE02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 xml:space="preserve">: </w:t>
            </w:r>
          </w:p>
          <w:p w14:paraId="20C6E46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发表失败</w:t>
            </w:r>
          </w:p>
          <w:p w14:paraId="09353D41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38C2247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D2DF0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C721C2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FDFA25" w14:textId="77777777" w:rsidR="00EB62AB" w:rsidRDefault="00EB62AB" w:rsidP="00936955">
            <w:pPr>
              <w:rPr>
                <w:b/>
                <w:bCs/>
                <w:szCs w:val="24"/>
              </w:rPr>
            </w:pPr>
          </w:p>
        </w:tc>
      </w:tr>
    </w:tbl>
    <w:p w14:paraId="50AF05A5" w14:textId="77777777" w:rsidR="00EB62AB" w:rsidRDefault="00EB62AB" w:rsidP="00EB62AB">
      <w:pPr>
        <w:ind w:left="425"/>
        <w:rPr>
          <w:sz w:val="24"/>
          <w:szCs w:val="24"/>
        </w:rPr>
      </w:pPr>
    </w:p>
    <w:p w14:paraId="65785FFC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4.4.2.3.2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5607269B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219ACD49" wp14:editId="4AC22397">
            <wp:extent cx="5715000" cy="2498725"/>
            <wp:effectExtent l="0" t="0" r="0" b="635"/>
            <wp:docPr id="29" name="图片 29" descr="微信图片_2024062002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图片_202406200233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CE6" w14:textId="77777777" w:rsidR="00EB62AB" w:rsidRDefault="00EB62AB" w:rsidP="00EB62AB"/>
    <w:p w14:paraId="7E076687" w14:textId="77777777" w:rsidR="00EB62AB" w:rsidRDefault="00EB62AB" w:rsidP="00EB62AB"/>
    <w:p w14:paraId="7CF5365C" w14:textId="77777777" w:rsidR="00EB62AB" w:rsidRDefault="00EB62AB" w:rsidP="00EB62AB"/>
    <w:p w14:paraId="66336839" w14:textId="77777777" w:rsidR="00EB62AB" w:rsidRDefault="00EB62AB" w:rsidP="00EB62AB">
      <w:pPr>
        <w:pStyle w:val="3"/>
        <w:numPr>
          <w:ilvl w:val="2"/>
          <w:numId w:val="0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4.4.3</w:t>
      </w:r>
      <w:r>
        <w:rPr>
          <w:rFonts w:hint="eastAsia"/>
          <w:b/>
          <w:sz w:val="28"/>
          <w:szCs w:val="28"/>
        </w:rPr>
        <w:t>管理员功能用例分析</w:t>
      </w:r>
    </w:p>
    <w:p w14:paraId="5D3235D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.1.1</w:t>
      </w:r>
      <w:r>
        <w:rPr>
          <w:rFonts w:hint="eastAsia"/>
          <w:sz w:val="24"/>
          <w:szCs w:val="24"/>
          <w:lang w:val="en-US" w:eastAsia="zh-CN"/>
        </w:rPr>
        <w:t>管理员登录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6FAC2D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A48387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139F52C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3B50537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5CB4351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366B0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1DDA376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4CB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3A7F910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8C3FF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FA6455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EB4AED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46EB87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EA28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4E04A43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A689E3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0C8851C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1C377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022EEE37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B71E8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601C1BC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管理员输入编号和密码。</w:t>
            </w:r>
          </w:p>
          <w:p w14:paraId="31638F1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系统验证密码是否匹配。</w:t>
            </w:r>
          </w:p>
          <w:p w14:paraId="53755CB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3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进入后台管理员页面查看信息</w:t>
            </w:r>
            <w:r>
              <w:rPr>
                <w:rFonts w:ascii="宋体" w:hAnsi="宋体" w:cs="宋体" w:hint="eastAsia"/>
                <w:szCs w:val="24"/>
              </w:rPr>
              <w:t>。</w:t>
            </w:r>
          </w:p>
          <w:p w14:paraId="5872BFE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5380E0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  <w:p w14:paraId="127FF77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1a编号或密码错误，返回提示编号或密码错误。</w:t>
            </w:r>
          </w:p>
          <w:p w14:paraId="52457BE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EAF276E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  <w:p w14:paraId="308890FC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7AD2936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755F3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3C62AAE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6DBFC4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30424A23" w14:textId="77777777" w:rsidR="00EB62AB" w:rsidRDefault="00EB62AB" w:rsidP="00EB62AB">
      <w:pPr>
        <w:ind w:left="425"/>
      </w:pPr>
    </w:p>
    <w:p w14:paraId="7A22F6BB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A6051DB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14DC28EE" wp14:editId="5D1AFA77">
            <wp:extent cx="5720715" cy="3048000"/>
            <wp:effectExtent l="0" t="0" r="9525" b="0"/>
            <wp:docPr id="1" name="图片 1" descr="屏幕截图 2024-06-20 00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6-20 0017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0404" w14:textId="77777777" w:rsidR="00EB62AB" w:rsidRDefault="00EB62AB" w:rsidP="00EB62AB"/>
    <w:p w14:paraId="0F73F5E8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2.1</w:t>
      </w:r>
      <w:r>
        <w:rPr>
          <w:rFonts w:hint="eastAsia"/>
          <w:sz w:val="24"/>
          <w:szCs w:val="24"/>
          <w:lang w:val="en-US" w:eastAsia="zh-CN"/>
        </w:rPr>
        <w:t>管理员信息添加，删除，修改，查看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112F2E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EAD80B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03675CE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5A156F9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08D6ECB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63203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7DEC8D2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43039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055E25E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F08D0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BE302C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DFB30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点击管理员信息管理，可查看所有管理员信息，点击添加</w:t>
            </w:r>
            <w:r>
              <w:rPr>
                <w:rFonts w:hint="eastAsia"/>
                <w:szCs w:val="24"/>
                <w:u w:color="000000"/>
              </w:rPr>
              <w:t>/</w:t>
            </w:r>
            <w:r>
              <w:rPr>
                <w:rFonts w:hint="eastAsia"/>
                <w:szCs w:val="24"/>
                <w:u w:color="000000"/>
              </w:rPr>
              <w:t>修改</w:t>
            </w:r>
            <w:r>
              <w:rPr>
                <w:rFonts w:hint="eastAsia"/>
                <w:szCs w:val="24"/>
                <w:u w:color="000000"/>
              </w:rPr>
              <w:t>/</w:t>
            </w:r>
            <w:r>
              <w:rPr>
                <w:rFonts w:hint="eastAsia"/>
                <w:szCs w:val="24"/>
                <w:u w:color="000000"/>
              </w:rPr>
              <w:t>删除管理员</w:t>
            </w:r>
          </w:p>
        </w:tc>
      </w:tr>
      <w:tr w:rsidR="00EB62AB" w14:paraId="60F8312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EE8F3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242BF636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8283A7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1</w:t>
            </w:r>
            <w:r>
              <w:rPr>
                <w:rFonts w:hint="eastAsia"/>
                <w:szCs w:val="24"/>
                <w:u w:color="000000"/>
              </w:rPr>
              <w:t>点击添加管理员，进入管理员添加页面。</w:t>
            </w:r>
          </w:p>
          <w:p w14:paraId="2601796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2</w:t>
            </w:r>
            <w:r>
              <w:rPr>
                <w:rFonts w:hint="eastAsia"/>
                <w:szCs w:val="24"/>
                <w:u w:color="000000"/>
              </w:rPr>
              <w:t>点击更新，进入管理员修改页面。</w:t>
            </w:r>
          </w:p>
          <w:p w14:paraId="219A64A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3</w:t>
            </w:r>
            <w:r>
              <w:rPr>
                <w:rFonts w:hint="eastAsia"/>
                <w:szCs w:val="24"/>
                <w:u w:color="000000"/>
              </w:rPr>
              <w:t>点击删除，删除管理员信息。</w:t>
            </w:r>
          </w:p>
          <w:p w14:paraId="3B14B336" w14:textId="77777777" w:rsidR="00EB62AB" w:rsidRDefault="00EB62AB" w:rsidP="00936955">
            <w:pPr>
              <w:rPr>
                <w:szCs w:val="24"/>
                <w:u w:color="000000"/>
              </w:rPr>
            </w:pPr>
          </w:p>
        </w:tc>
      </w:tr>
      <w:tr w:rsidR="00EB62AB" w14:paraId="6ED3990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91360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6CFBCADF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A217C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5377FC26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管理员登陆系统</w:t>
            </w:r>
          </w:p>
          <w:p w14:paraId="3D110E2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点击管理员信息，可添加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修改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删除管理员。</w:t>
            </w:r>
          </w:p>
          <w:p w14:paraId="5257D70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3 </w:t>
            </w:r>
            <w:r>
              <w:rPr>
                <w:rFonts w:hint="eastAsia"/>
                <w:szCs w:val="24"/>
              </w:rPr>
              <w:t>进入管理员添加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修改页面。</w:t>
            </w:r>
          </w:p>
          <w:p w14:paraId="0EE1665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4 </w:t>
            </w:r>
            <w:r>
              <w:rPr>
                <w:rFonts w:hint="eastAsia"/>
                <w:szCs w:val="24"/>
              </w:rPr>
              <w:t>进入添加管理员页面填写管理员</w:t>
            </w:r>
            <w:r>
              <w:rPr>
                <w:rFonts w:hint="eastAsia"/>
                <w:szCs w:val="24"/>
              </w:rPr>
              <w:t>ID</w:t>
            </w:r>
            <w:r>
              <w:rPr>
                <w:rFonts w:hint="eastAsia"/>
                <w:szCs w:val="24"/>
              </w:rPr>
              <w:t>，姓名，电话，性别，密码等信息后提交。</w:t>
            </w:r>
          </w:p>
          <w:p w14:paraId="781ED01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rFonts w:hint="eastAsia"/>
                <w:szCs w:val="24"/>
              </w:rPr>
              <w:t>进入修改管理员页面，对信息进行修改后提交。</w:t>
            </w:r>
          </w:p>
          <w:p w14:paraId="5121278B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6更新系统后查看管理员信息。</w:t>
            </w:r>
          </w:p>
          <w:p w14:paraId="7FF6D3A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3B2213B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4a密码格式错误，返回提示密码错误。</w:t>
            </w:r>
          </w:p>
          <w:p w14:paraId="255C3FB5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4b确认密码与密码不一致，返回提示确实密码与密码不一致。</w:t>
            </w:r>
          </w:p>
          <w:p w14:paraId="5F04DAD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4c电话格式错误，返回提示电话格式错误。</w:t>
            </w:r>
          </w:p>
          <w:p w14:paraId="584D67D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2C9674B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5a电话格式错误，返回提示电话格式错误。</w:t>
            </w:r>
          </w:p>
          <w:p w14:paraId="230915E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5b密码格式错误，返回提示密码错误。</w:t>
            </w:r>
          </w:p>
          <w:p w14:paraId="2E9A354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  <w:tr w:rsidR="00EB62AB" w14:paraId="0B00A4A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A2CF8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240EBF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B91AAB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0FA90E0B" w14:textId="77777777" w:rsidR="00EB62AB" w:rsidRDefault="00EB62AB" w:rsidP="00EB62AB">
      <w:pPr>
        <w:ind w:left="425"/>
      </w:pPr>
    </w:p>
    <w:p w14:paraId="638C6F0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2.1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1D8C1E69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6F07966C" wp14:editId="11229C5B">
            <wp:extent cx="5720715" cy="3023870"/>
            <wp:effectExtent l="0" t="0" r="9525" b="8890"/>
            <wp:docPr id="9" name="图片 9" descr="屏幕截图 2024-06-20 01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6-20 0156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64D5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77D510EB" wp14:editId="43F6FA9C">
            <wp:extent cx="5720715" cy="3030220"/>
            <wp:effectExtent l="0" t="0" r="9525" b="2540"/>
            <wp:docPr id="7" name="图片 7" descr="屏幕截图 2024-06-20 01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6-20 0141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74F91A72" wp14:editId="13787736">
            <wp:extent cx="5720715" cy="3030220"/>
            <wp:effectExtent l="0" t="0" r="9525" b="2540"/>
            <wp:docPr id="8" name="图片 8" descr="屏幕截图 2024-06-20 01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6-20 0154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0C2E" w14:textId="77777777" w:rsidR="00EB62AB" w:rsidRDefault="00EB62AB" w:rsidP="00EB62AB"/>
    <w:p w14:paraId="37342185" w14:textId="77777777" w:rsidR="00EB62AB" w:rsidRDefault="00EB62AB" w:rsidP="00EB62AB"/>
    <w:p w14:paraId="65F6B8D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宠物信息管理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FE00B3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51EF66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621463D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11AF42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1599AFD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46FE6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BFB4BB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FAEA4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76DA1B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955B3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DE4591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53B21A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点击宠物信息管理</w:t>
            </w:r>
          </w:p>
        </w:tc>
      </w:tr>
      <w:tr w:rsidR="00EB62AB" w14:paraId="6EF3C3C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3B032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0C14EA99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ABA63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lastRenderedPageBreak/>
              <w:t>可查看所有宠物信息，并添加宠物信息</w:t>
            </w:r>
          </w:p>
        </w:tc>
      </w:tr>
      <w:tr w:rsidR="00EB62AB" w14:paraId="42177F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7895C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3D10185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70700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proofErr w:type="spellStart"/>
            <w:r>
              <w:rPr>
                <w:rFonts w:eastAsia="Times New Roman" w:hint="eastAsia"/>
                <w:b/>
                <w:szCs w:val="24"/>
              </w:rPr>
              <w:t>基本路径</w:t>
            </w:r>
            <w:proofErr w:type="spellEnd"/>
            <w:r>
              <w:rPr>
                <w:szCs w:val="24"/>
              </w:rPr>
              <w:fldChar w:fldCharType="end"/>
            </w:r>
          </w:p>
          <w:p w14:paraId="6685AF0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31978EA2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进入管理员页面，点击宠物信息管理。</w:t>
            </w:r>
          </w:p>
          <w:p w14:paraId="1E47AB7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3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可查看所有宠物信息，并对宠物信息进行增删改操作。</w:t>
            </w:r>
          </w:p>
          <w:p w14:paraId="3E89495F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rFonts w:hint="eastAsia"/>
                <w:szCs w:val="24"/>
              </w:rPr>
              <w:t>系统显示更新后信息。</w:t>
            </w:r>
          </w:p>
          <w:p w14:paraId="33D09F4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57A16A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17C37ADB" w14:textId="77777777" w:rsidR="00EB62AB" w:rsidRDefault="00EB62AB" w:rsidP="00936955">
            <w:pPr>
              <w:rPr>
                <w:rFonts w:eastAsia="DengXian" w:hint="eastAsia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3a添加，修改，删除失败。</w:t>
            </w:r>
          </w:p>
          <w:p w14:paraId="414CDEE7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27645C1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83767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627915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2CD1CA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5A3B2857" w14:textId="77777777" w:rsidR="00EB62AB" w:rsidRDefault="00EB62AB" w:rsidP="00EB62AB">
      <w:pPr>
        <w:ind w:left="425"/>
      </w:pPr>
    </w:p>
    <w:p w14:paraId="2A878512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</w:rPr>
      </w:pPr>
      <w:r>
        <w:rPr>
          <w:rFonts w:hint="eastAsia"/>
          <w:sz w:val="24"/>
          <w:lang w:val="zh-CN" w:eastAsia="zh-CN"/>
        </w:rPr>
        <w:t>4.4.</w:t>
      </w:r>
      <w:r>
        <w:rPr>
          <w:rFonts w:hint="eastAsia"/>
          <w:sz w:val="24"/>
          <w:lang w:val="en-US" w:eastAsia="zh-CN"/>
        </w:rPr>
        <w:t>3</w:t>
      </w:r>
      <w:r>
        <w:rPr>
          <w:rFonts w:hint="eastAsia"/>
          <w:sz w:val="24"/>
          <w:lang w:val="zh-CN" w:eastAsia="zh-CN"/>
        </w:rPr>
        <w:t>.</w:t>
      </w:r>
      <w:r>
        <w:rPr>
          <w:rFonts w:hint="eastAsia"/>
          <w:sz w:val="24"/>
          <w:lang w:val="en-US" w:eastAsia="zh-CN"/>
        </w:rPr>
        <w:t>3.2</w:t>
      </w:r>
      <w:r>
        <w:rPr>
          <w:rFonts w:hint="eastAsia"/>
          <w:sz w:val="24"/>
          <w:lang w:eastAsia="zh-CN"/>
        </w:rPr>
        <w:t>演示</w:t>
      </w:r>
      <w:proofErr w:type="spellStart"/>
      <w:r>
        <w:rPr>
          <w:rFonts w:hint="eastAsia"/>
          <w:sz w:val="24"/>
        </w:rPr>
        <w:t>界面</w:t>
      </w:r>
      <w:proofErr w:type="spellEnd"/>
    </w:p>
    <w:p w14:paraId="2C08D9DC" w14:textId="77777777" w:rsidR="00EB62AB" w:rsidRDefault="00EB62AB" w:rsidP="00EB62AB">
      <w:r w:rsidRPr="00195EA6">
        <w:drawing>
          <wp:inline distT="0" distB="0" distL="0" distR="0" wp14:anchorId="0F820665" wp14:editId="0A3C17E0">
            <wp:extent cx="5723255" cy="2541905"/>
            <wp:effectExtent l="0" t="0" r="4445" b="0"/>
            <wp:docPr id="1024341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1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89FC" w14:textId="77777777" w:rsidR="00EB62AB" w:rsidRDefault="00EB62AB" w:rsidP="00EB62AB"/>
    <w:p w14:paraId="45AC8A2C" w14:textId="77777777" w:rsidR="00EB62AB" w:rsidRDefault="00EB62AB" w:rsidP="00EB62AB">
      <w:pPr>
        <w:rPr>
          <w:sz w:val="24"/>
        </w:rPr>
      </w:pPr>
    </w:p>
    <w:p w14:paraId="073D9CF8" w14:textId="77777777" w:rsidR="00EB62AB" w:rsidRDefault="00EB62AB" w:rsidP="00EB62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4.4.3.4.1 </w:t>
      </w:r>
      <w:r>
        <w:rPr>
          <w:rFonts w:hint="eastAsia"/>
          <w:sz w:val="24"/>
          <w:szCs w:val="24"/>
        </w:rPr>
        <w:t>评论管理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724BDB3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1BB878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249A85F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3252F75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管理员查看所有评论信息</w:t>
            </w:r>
          </w:p>
        </w:tc>
      </w:tr>
      <w:tr w:rsidR="00EB62AB" w14:paraId="01747AB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12A5E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7E1F477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93D35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12AE6C6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05482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413A70C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8213B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管理员登录系统，点击评论管理</w:t>
            </w:r>
          </w:p>
        </w:tc>
      </w:tr>
      <w:tr w:rsidR="00EB62AB" w14:paraId="5BE5F75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0639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3765FB35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4EF01E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lastRenderedPageBreak/>
              <w:t>管理员可以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删除评论信息</w:t>
            </w:r>
          </w:p>
          <w:p w14:paraId="0F5E8020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125887F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62E0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12487B9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653C9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6BD149B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5706A0F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2</w:t>
            </w:r>
            <w:r>
              <w:rPr>
                <w:rFonts w:ascii="宋体" w:hAnsi="宋体" w:cs="宋体" w:hint="eastAsia"/>
                <w:szCs w:val="24"/>
              </w:rPr>
              <w:t>管理员点击至</w:t>
            </w:r>
            <w:r>
              <w:rPr>
                <w:rFonts w:eastAsia="Times New Roman" w:hint="eastAsia"/>
                <w:szCs w:val="24"/>
              </w:rPr>
              <w:t>“</w:t>
            </w:r>
            <w:r>
              <w:rPr>
                <w:rFonts w:hint="eastAsia"/>
                <w:szCs w:val="24"/>
              </w:rPr>
              <w:t>评论</w:t>
            </w:r>
            <w:r>
              <w:rPr>
                <w:rFonts w:ascii="宋体" w:hAnsi="宋体" w:cs="宋体" w:hint="eastAsia"/>
                <w:szCs w:val="24"/>
              </w:rPr>
              <w:t>管理</w:t>
            </w:r>
            <w:r>
              <w:rPr>
                <w:rFonts w:eastAsia="Times New Roman" w:hint="eastAsia"/>
                <w:szCs w:val="24"/>
              </w:rPr>
              <w:t>”</w:t>
            </w:r>
            <w:r>
              <w:rPr>
                <w:rFonts w:ascii="宋体" w:hAnsi="宋体" w:cs="宋体" w:hint="eastAsia"/>
                <w:szCs w:val="24"/>
              </w:rPr>
              <w:t>。</w:t>
            </w:r>
          </w:p>
          <w:p w14:paraId="345909C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t>管理员可以查看所有评论信息，并进行删除操作。</w:t>
            </w:r>
          </w:p>
          <w:p w14:paraId="56D80089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系统显示更新后信息。</w:t>
            </w:r>
          </w:p>
          <w:p w14:paraId="3799764A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155BCBA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7DA0862E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3a</w:t>
            </w:r>
            <w:r>
              <w:rPr>
                <w:rFonts w:eastAsia="DengXian" w:hint="eastAsia"/>
                <w:szCs w:val="24"/>
              </w:rPr>
              <w:t>删除失败</w:t>
            </w:r>
          </w:p>
        </w:tc>
      </w:tr>
      <w:tr w:rsidR="00EB62AB" w14:paraId="7C52049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BAF4E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758AD8F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877B1C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6AB3001B" w14:textId="77777777" w:rsidR="00EB62AB" w:rsidRDefault="00EB62AB" w:rsidP="00EB62AB">
      <w:pPr>
        <w:rPr>
          <w:sz w:val="24"/>
        </w:rPr>
      </w:pPr>
    </w:p>
    <w:p w14:paraId="7017ED70" w14:textId="77777777" w:rsidR="00EB62AB" w:rsidRDefault="00EB62AB" w:rsidP="00EB62AB">
      <w:pPr>
        <w:rPr>
          <w:sz w:val="24"/>
          <w:szCs w:val="21"/>
        </w:rPr>
      </w:pPr>
      <w:r>
        <w:rPr>
          <w:rFonts w:hint="eastAsia"/>
          <w:sz w:val="24"/>
          <w:szCs w:val="24"/>
        </w:rPr>
        <w:t xml:space="preserve">4.4.3.4.2 </w:t>
      </w:r>
      <w:r>
        <w:rPr>
          <w:rFonts w:hint="eastAsia"/>
          <w:sz w:val="24"/>
          <w:szCs w:val="21"/>
        </w:rPr>
        <w:t>Web</w:t>
      </w:r>
      <w:r>
        <w:rPr>
          <w:rFonts w:hint="eastAsia"/>
          <w:sz w:val="24"/>
          <w:szCs w:val="21"/>
        </w:rPr>
        <w:t>演示界面</w:t>
      </w:r>
    </w:p>
    <w:p w14:paraId="60FCD586" w14:textId="77777777" w:rsidR="00EB62AB" w:rsidRDefault="00EB62AB" w:rsidP="00EB62AB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 wp14:anchorId="3E6CB548" wp14:editId="6B735AE1">
            <wp:extent cx="5722620" cy="2554605"/>
            <wp:effectExtent l="0" t="0" r="7620" b="5715"/>
            <wp:docPr id="11" name="图片 11" descr="微信图片_2024062002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406200209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6ED6" w14:textId="77777777" w:rsidR="00EB62AB" w:rsidRDefault="00EB62AB" w:rsidP="00EB62AB">
      <w:pPr>
        <w:rPr>
          <w:szCs w:val="21"/>
        </w:rPr>
      </w:pPr>
    </w:p>
    <w:p w14:paraId="18E0FCEF" w14:textId="77777777" w:rsidR="00EB62AB" w:rsidRDefault="00EB62AB" w:rsidP="00EB62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4.4.3.5.1 </w:t>
      </w:r>
      <w:r>
        <w:rPr>
          <w:rFonts w:hint="eastAsia"/>
          <w:sz w:val="24"/>
          <w:szCs w:val="24"/>
        </w:rPr>
        <w:t>申请领养管理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680A5F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A54139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3227E0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06B6586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管理员查看申请领养信息</w:t>
            </w:r>
          </w:p>
        </w:tc>
      </w:tr>
      <w:tr w:rsidR="00EB62AB" w14:paraId="3C11182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499CC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60EFF5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D9368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5EAE273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67BF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73710F7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225DB0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管理员登陆系统，点击申请领养管理</w:t>
            </w:r>
          </w:p>
        </w:tc>
      </w:tr>
      <w:tr w:rsidR="00EB62AB" w14:paraId="2CF693A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6A281C" w14:textId="77777777" w:rsidR="00EB62AB" w:rsidRDefault="00EB62AB" w:rsidP="00936955">
            <w:pPr>
              <w:rPr>
                <w:rFonts w:ascii="宋体" w:hAnsi="宋体" w:cs="宋体"/>
                <w:b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  <w:p w14:paraId="2A918DB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管理员可以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查看领养信息列表，并进行同意或不同意领养操作</w:t>
            </w:r>
          </w:p>
        </w:tc>
      </w:tr>
      <w:tr w:rsidR="00EB62AB" w14:paraId="741626A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8A3B6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654D208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D4AF2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4A503BB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 xml:space="preserve">1 </w:t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030FBF7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2</w:t>
            </w:r>
            <w:r>
              <w:rPr>
                <w:rFonts w:ascii="宋体" w:hAnsi="宋体" w:cs="宋体" w:hint="eastAsia"/>
                <w:szCs w:val="24"/>
              </w:rPr>
              <w:t>管理员导航至</w:t>
            </w:r>
            <w:r>
              <w:rPr>
                <w:rFonts w:eastAsia="Times New Roman" w:hint="eastAsia"/>
                <w:szCs w:val="24"/>
              </w:rPr>
              <w:t>“</w:t>
            </w:r>
            <w:r>
              <w:rPr>
                <w:rFonts w:hint="eastAsia"/>
                <w:szCs w:val="24"/>
              </w:rPr>
              <w:t>申请领养</w:t>
            </w:r>
            <w:r>
              <w:rPr>
                <w:rFonts w:ascii="宋体" w:hAnsi="宋体" w:cs="宋体" w:hint="eastAsia"/>
                <w:szCs w:val="24"/>
              </w:rPr>
              <w:t>管理</w:t>
            </w:r>
            <w:r>
              <w:rPr>
                <w:rFonts w:eastAsia="Times New Roman" w:hint="eastAsia"/>
                <w:szCs w:val="24"/>
              </w:rPr>
              <w:t>”</w:t>
            </w:r>
          </w:p>
          <w:p w14:paraId="0E2FEB0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3管理员可以查看申请领养列表，并进行同意或不同意操作</w:t>
            </w:r>
          </w:p>
          <w:p w14:paraId="5F574B7F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系统更新操作后信息。</w:t>
            </w:r>
          </w:p>
          <w:p w14:paraId="32F8389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779F5FC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38294EB9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23BDE05B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操作失败</w:t>
            </w:r>
          </w:p>
        </w:tc>
      </w:tr>
      <w:tr w:rsidR="00EB62AB" w14:paraId="0D43D15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0A67F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F2333F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C1CEB0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548D7880" w14:textId="77777777" w:rsidR="00EB62AB" w:rsidRDefault="00EB62AB" w:rsidP="00EB62AB">
      <w:pPr>
        <w:rPr>
          <w:sz w:val="24"/>
        </w:rPr>
      </w:pPr>
    </w:p>
    <w:p w14:paraId="5254A44F" w14:textId="77777777" w:rsidR="00EB62AB" w:rsidRDefault="00EB62AB" w:rsidP="00EB62AB">
      <w:pPr>
        <w:rPr>
          <w:sz w:val="24"/>
          <w:szCs w:val="21"/>
        </w:rPr>
      </w:pPr>
      <w:r>
        <w:rPr>
          <w:rFonts w:hint="eastAsia"/>
          <w:sz w:val="24"/>
          <w:szCs w:val="24"/>
        </w:rPr>
        <w:t xml:space="preserve">4.4.3.5.2 </w:t>
      </w:r>
      <w:r>
        <w:rPr>
          <w:rFonts w:hint="eastAsia"/>
          <w:sz w:val="24"/>
          <w:szCs w:val="21"/>
        </w:rPr>
        <w:t>Web</w:t>
      </w:r>
      <w:r>
        <w:rPr>
          <w:rFonts w:hint="eastAsia"/>
          <w:sz w:val="24"/>
          <w:szCs w:val="21"/>
        </w:rPr>
        <w:t>演示界面</w:t>
      </w:r>
    </w:p>
    <w:p w14:paraId="1430546D" w14:textId="77777777" w:rsidR="00EB62AB" w:rsidRDefault="00EB62AB" w:rsidP="00EB62AB">
      <w:pPr>
        <w:rPr>
          <w:szCs w:val="21"/>
        </w:rPr>
      </w:pPr>
      <w:r w:rsidRPr="00D40AD8">
        <w:rPr>
          <w:szCs w:val="21"/>
        </w:rPr>
        <w:drawing>
          <wp:inline distT="0" distB="0" distL="0" distR="0" wp14:anchorId="43724DC5" wp14:editId="131E44ED">
            <wp:extent cx="5723255" cy="2769870"/>
            <wp:effectExtent l="0" t="0" r="4445" b="0"/>
            <wp:docPr id="153983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33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B883" w14:textId="07510DB7" w:rsidR="00EB62AB" w:rsidRDefault="00EB62AB" w:rsidP="00EB62AB"/>
    <w:sectPr w:rsidR="00EB62AB" w:rsidSect="003E5192">
      <w:headerReference w:type="even" r:id="rId34"/>
      <w:headerReference w:type="first" r:id="rId35"/>
      <w:footerReference w:type="first" r:id="rId36"/>
      <w:pgSz w:w="11906" w:h="16838" w:code="9"/>
      <w:pgMar w:top="1418" w:right="1191" w:bottom="1418" w:left="1418" w:header="851" w:footer="709" w:gutter="284"/>
      <w:cols w:space="425"/>
      <w:titlePg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5959A" w14:textId="77777777" w:rsidR="001515D7" w:rsidRDefault="001515D7" w:rsidP="007D4C4A">
      <w:r>
        <w:separator/>
      </w:r>
    </w:p>
  </w:endnote>
  <w:endnote w:type="continuationSeparator" w:id="0">
    <w:p w14:paraId="1E250EDC" w14:textId="77777777" w:rsidR="001515D7" w:rsidRDefault="001515D7" w:rsidP="007D4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隶书">
    <w:altName w:val="微软雅黑"/>
    <w:panose1 w:val="020B0604020202020204"/>
    <w:charset w:val="86"/>
    <w:family w:val="modern"/>
    <w:pitch w:val="default"/>
    <w:sig w:usb0="00000001" w:usb1="080E0000" w:usb2="00000000" w:usb3="00000000" w:csb0="00040000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ED303" w14:textId="77777777" w:rsidR="00F43A78" w:rsidRDefault="00F43A78" w:rsidP="00A01E20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72C1F6D9" w14:textId="77777777" w:rsidR="00F43A78" w:rsidRDefault="00F43A78" w:rsidP="006071C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FEA8E" w14:textId="77777777" w:rsidR="00F43A78" w:rsidRDefault="00F43A78" w:rsidP="00735A6E">
    <w:pPr>
      <w:pStyle w:val="a7"/>
      <w:framePr w:w="721" w:wrap="around" w:vAnchor="text" w:hAnchor="page" w:x="9736" w:y="-238"/>
      <w:ind w:firstLine="0"/>
      <w:jc w:val="right"/>
      <w:rPr>
        <w:rStyle w:val="a8"/>
      </w:rPr>
    </w:pPr>
  </w:p>
  <w:p w14:paraId="50560707" w14:textId="77777777" w:rsidR="00F43A78" w:rsidRPr="00F81C9E" w:rsidRDefault="00F43A78" w:rsidP="00735A6E">
    <w:pPr>
      <w:pStyle w:val="a7"/>
      <w:framePr w:w="721" w:wrap="around" w:vAnchor="text" w:hAnchor="page" w:x="9736" w:y="-238"/>
      <w:ind w:firstLine="0"/>
      <w:jc w:val="right"/>
      <w:rPr>
        <w:rStyle w:val="a8"/>
        <w:szCs w:val="21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3</w:t>
    </w:r>
    <w:r>
      <w:rPr>
        <w:rStyle w:val="a8"/>
      </w:rPr>
      <w:fldChar w:fldCharType="end"/>
    </w:r>
    <w:r w:rsidRPr="00CC2D43">
      <w:rPr>
        <w:rStyle w:val="a8"/>
        <w:szCs w:val="21"/>
      </w:rPr>
      <w:t>/</w:t>
    </w:r>
    <w:r w:rsidRPr="00CC2D43">
      <w:rPr>
        <w:rStyle w:val="a8"/>
        <w:iCs/>
        <w:szCs w:val="21"/>
      </w:rPr>
      <w:fldChar w:fldCharType="begin"/>
    </w:r>
    <w:r w:rsidRPr="00CC2D43">
      <w:rPr>
        <w:rStyle w:val="a8"/>
        <w:iCs/>
        <w:szCs w:val="21"/>
      </w:rPr>
      <w:instrText xml:space="preserve"> NUMPAGES </w:instrText>
    </w:r>
    <w:r w:rsidRPr="00CC2D43">
      <w:rPr>
        <w:rStyle w:val="a8"/>
        <w:iCs/>
        <w:szCs w:val="21"/>
      </w:rPr>
      <w:fldChar w:fldCharType="separate"/>
    </w:r>
    <w:r>
      <w:rPr>
        <w:rStyle w:val="a8"/>
        <w:iCs/>
        <w:noProof/>
        <w:szCs w:val="21"/>
      </w:rPr>
      <w:t>37</w:t>
    </w:r>
    <w:r w:rsidRPr="00CC2D43">
      <w:rPr>
        <w:rStyle w:val="a8"/>
        <w:iCs/>
        <w:szCs w:val="21"/>
      </w:rPr>
      <w:fldChar w:fldCharType="end"/>
    </w:r>
  </w:p>
  <w:p w14:paraId="0F586F4A" w14:textId="77777777" w:rsidR="00F43A78" w:rsidRDefault="000A000B" w:rsidP="00F81C9E">
    <w:pPr>
      <w:pStyle w:val="a7"/>
      <w:ind w:right="360" w:firstLine="0"/>
      <w:jc w:val="both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906B014" wp14:editId="109DF577">
              <wp:simplePos x="0" y="0"/>
              <wp:positionH relativeFrom="column">
                <wp:posOffset>11430</wp:posOffset>
              </wp:positionH>
              <wp:positionV relativeFrom="paragraph">
                <wp:posOffset>-12065</wp:posOffset>
              </wp:positionV>
              <wp:extent cx="5562600" cy="0"/>
              <wp:effectExtent l="0" t="0" r="0" b="0"/>
              <wp:wrapNone/>
              <wp:docPr id="587139458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562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D9D043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pt,-.95pt" to="438.9pt,-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">
              <o:lock v:ext="edit" shapetype="f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D965D" w14:textId="77777777" w:rsidR="00F43A78" w:rsidRDefault="000A000B" w:rsidP="00061BB5">
    <w:pPr>
      <w:pStyle w:val="a7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60230F" wp14:editId="3D2DB577">
              <wp:simplePos x="0" y="0"/>
              <wp:positionH relativeFrom="column">
                <wp:posOffset>5715</wp:posOffset>
              </wp:positionH>
              <wp:positionV relativeFrom="paragraph">
                <wp:posOffset>-34290</wp:posOffset>
              </wp:positionV>
              <wp:extent cx="5709285" cy="0"/>
              <wp:effectExtent l="0" t="0" r="0" b="0"/>
              <wp:wrapNone/>
              <wp:docPr id="65353544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70928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50A71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45pt,-2.7pt" to="450pt,-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">
              <o:lock v:ext="edit" shapetype="f"/>
            </v:line>
          </w:pict>
        </mc:Fallback>
      </mc:AlternateContent>
    </w:r>
    <w:r w:rsidR="00F43A78">
      <w:rPr>
        <w:rStyle w:val="a8"/>
      </w:rPr>
      <w:fldChar w:fldCharType="begin"/>
    </w:r>
    <w:r w:rsidR="00F43A78">
      <w:rPr>
        <w:rStyle w:val="a8"/>
      </w:rPr>
      <w:instrText xml:space="preserve"> PAGE </w:instrText>
    </w:r>
    <w:r w:rsidR="00F43A78">
      <w:rPr>
        <w:rStyle w:val="a8"/>
      </w:rPr>
      <w:fldChar w:fldCharType="separate"/>
    </w:r>
    <w:r w:rsidR="00F43A78">
      <w:rPr>
        <w:rStyle w:val="a8"/>
        <w:noProof/>
      </w:rPr>
      <w:t>5</w:t>
    </w:r>
    <w:r w:rsidR="00F43A78">
      <w:rPr>
        <w:rStyle w:val="a8"/>
      </w:rPr>
      <w:fldChar w:fldCharType="end"/>
    </w:r>
    <w:r w:rsidR="00F43A78">
      <w:rPr>
        <w:rStyle w:val="a8"/>
        <w:rFonts w:hint="eastAsia"/>
      </w:rPr>
      <w:t>/</w:t>
    </w:r>
    <w:r w:rsidR="00F43A78">
      <w:rPr>
        <w:rStyle w:val="a8"/>
      </w:rPr>
      <w:fldChar w:fldCharType="begin"/>
    </w:r>
    <w:r w:rsidR="00F43A78">
      <w:rPr>
        <w:rStyle w:val="a8"/>
      </w:rPr>
      <w:instrText xml:space="preserve"> NUMPAGES </w:instrText>
    </w:r>
    <w:r w:rsidR="00F43A78">
      <w:rPr>
        <w:rStyle w:val="a8"/>
      </w:rPr>
      <w:fldChar w:fldCharType="separate"/>
    </w:r>
    <w:r w:rsidR="00F43A78">
      <w:rPr>
        <w:rStyle w:val="a8"/>
        <w:noProof/>
      </w:rPr>
      <w:t>37</w:t>
    </w:r>
    <w:r w:rsidR="00F43A78"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23119" w14:textId="77777777" w:rsidR="001515D7" w:rsidRDefault="001515D7" w:rsidP="007D4C4A">
      <w:r>
        <w:separator/>
      </w:r>
    </w:p>
  </w:footnote>
  <w:footnote w:type="continuationSeparator" w:id="0">
    <w:p w14:paraId="3104E6C9" w14:textId="77777777" w:rsidR="001515D7" w:rsidRDefault="001515D7" w:rsidP="007D4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29E24" w14:textId="77777777" w:rsidR="00F43A78" w:rsidRDefault="000A000B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EC5B97" wp14:editId="7A826FC4">
              <wp:simplePos x="0" y="0"/>
              <wp:positionH relativeFrom="column">
                <wp:posOffset>0</wp:posOffset>
              </wp:positionH>
              <wp:positionV relativeFrom="paragraph">
                <wp:posOffset>173990</wp:posOffset>
              </wp:positionV>
              <wp:extent cx="5638800" cy="0"/>
              <wp:effectExtent l="0" t="25400" r="25400" b="25400"/>
              <wp:wrapNone/>
              <wp:docPr id="2046668714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63880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703C49" id="Line 4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7pt" to="444pt,1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" strokeweight="4.5pt">
              <v:stroke linestyle="thinThick"/>
              <o:lock v:ext="edit" shapetype="f"/>
            </v:line>
          </w:pict>
        </mc:Fallback>
      </mc:AlternateContent>
    </w:r>
    <w:r w:rsidR="00F43A78">
      <w:rPr>
        <w:rFonts w:hint="eastAsia"/>
      </w:rPr>
      <w:t xml:space="preserve">         </w:t>
    </w:r>
    <w:r w:rsidR="00F43A78">
      <w:rPr>
        <w:rFonts w:hint="eastAsia"/>
      </w:rPr>
      <w:tab/>
    </w:r>
    <w:r w:rsidR="00F43A78">
      <w:rPr>
        <w:rFonts w:hint="eastAsia"/>
      </w:rPr>
      <w:tab/>
    </w:r>
    <w:r w:rsidR="00F43A78">
      <w:rPr>
        <w:rFonts w:hint="eastAsia"/>
      </w:rPr>
      <w:tab/>
      <w:t xml:space="preserve"> </w:t>
    </w:r>
    <w:r w:rsidR="00F43A78" w:rsidRPr="00BE0B80">
      <w:rPr>
        <w:rFonts w:hint="eastAsia"/>
        <w:sz w:val="18"/>
        <w:szCs w:val="18"/>
      </w:rPr>
      <w:t xml:space="preserve"> </w:t>
    </w:r>
    <w:r w:rsidR="00F43A78">
      <w:rPr>
        <w:rFonts w:hint="eastAsia"/>
        <w:sz w:val="18"/>
        <w:szCs w:val="18"/>
      </w:rPr>
      <w:t xml:space="preserve">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557E2" w14:textId="77777777" w:rsidR="00F43A78" w:rsidRDefault="00F43A7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FBF61" w14:textId="77777777" w:rsidR="00F43A78" w:rsidRDefault="000A000B"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6DE95FF" wp14:editId="742D2137">
              <wp:simplePos x="0" y="0"/>
              <wp:positionH relativeFrom="column">
                <wp:posOffset>0</wp:posOffset>
              </wp:positionH>
              <wp:positionV relativeFrom="paragraph">
                <wp:posOffset>377825</wp:posOffset>
              </wp:positionV>
              <wp:extent cx="5715000" cy="0"/>
              <wp:effectExtent l="0" t="25400" r="25400" b="25400"/>
              <wp:wrapNone/>
              <wp:docPr id="177742522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92B05B" id="Line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9.75pt" to="450pt,2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" strokeweight="4.5pt">
              <v:stroke linestyle="thinThick"/>
              <o:lock v:ext="edit" shapetype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8pt;height:8pt" o:bullet="t">
        <v:imagedata r:id="rId1" o:title="mso3"/>
      </v:shape>
    </w:pict>
  </w:numPicBullet>
  <w:abstractNum w:abstractNumId="0" w15:restartNumberingAfterBreak="0">
    <w:nsid w:val="FFFFFF89"/>
    <w:multiLevelType w:val="singleLevel"/>
    <w:tmpl w:val="99F84448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C237CDD"/>
    <w:multiLevelType w:val="hybridMultilevel"/>
    <w:tmpl w:val="FA10F3C4"/>
    <w:lvl w:ilvl="0" w:tplc="6398152E">
      <w:start w:val="1"/>
      <w:numFmt w:val="decimal"/>
      <w:pStyle w:val="a0"/>
      <w:lvlText w:val="表-%1."/>
      <w:lvlJc w:val="left"/>
      <w:pPr>
        <w:tabs>
          <w:tab w:val="num" w:pos="845"/>
        </w:tabs>
        <w:ind w:left="84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0C86BFC"/>
    <w:multiLevelType w:val="multilevel"/>
    <w:tmpl w:val="7A86C74C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006"/>
        </w:tabs>
        <w:ind w:left="1006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57E24456"/>
    <w:multiLevelType w:val="singleLevel"/>
    <w:tmpl w:val="57E24456"/>
    <w:lvl w:ilvl="0">
      <w:start w:val="3"/>
      <w:numFmt w:val="decimal"/>
      <w:suff w:val="space"/>
      <w:lvlText w:val="%1."/>
      <w:lvlJc w:val="left"/>
    </w:lvl>
  </w:abstractNum>
  <w:abstractNum w:abstractNumId="4" w15:restartNumberingAfterBreak="0">
    <w:nsid w:val="76933334"/>
    <w:multiLevelType w:val="multilevel"/>
    <w:tmpl w:val="91E8F98C"/>
    <w:lvl w:ilvl="0">
      <w:start w:val="1"/>
      <w:numFmt w:val="none"/>
      <w:pStyle w:val="a1"/>
      <w:lvlText w:val="%1——"/>
      <w:lvlJc w:val="left"/>
      <w:pPr>
        <w:tabs>
          <w:tab w:val="num" w:pos="1140"/>
        </w:tabs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615286222">
    <w:abstractNumId w:val="2"/>
  </w:num>
  <w:num w:numId="2" w16cid:durableId="1323971874">
    <w:abstractNumId w:val="1"/>
  </w:num>
  <w:num w:numId="3" w16cid:durableId="558173945">
    <w:abstractNumId w:val="0"/>
  </w:num>
  <w:num w:numId="4" w16cid:durableId="120224402">
    <w:abstractNumId w:val="4"/>
  </w:num>
  <w:num w:numId="5" w16cid:durableId="98918263">
    <w:abstractNumId w:val="2"/>
  </w:num>
  <w:num w:numId="6" w16cid:durableId="272056489">
    <w:abstractNumId w:val="2"/>
  </w:num>
  <w:num w:numId="7" w16cid:durableId="1729955230">
    <w:abstractNumId w:val="2"/>
  </w:num>
  <w:num w:numId="8" w16cid:durableId="1049691114">
    <w:abstractNumId w:val="2"/>
  </w:num>
  <w:num w:numId="9" w16cid:durableId="1300262109">
    <w:abstractNumId w:val="2"/>
  </w:num>
  <w:num w:numId="10" w16cid:durableId="946355494">
    <w:abstractNumId w:val="2"/>
  </w:num>
  <w:num w:numId="11" w16cid:durableId="6628539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89572278">
    <w:abstractNumId w:val="2"/>
  </w:num>
  <w:num w:numId="13" w16cid:durableId="948662555">
    <w:abstractNumId w:val="2"/>
  </w:num>
  <w:num w:numId="14" w16cid:durableId="1697656463">
    <w:abstractNumId w:val="2"/>
  </w:num>
  <w:num w:numId="15" w16cid:durableId="1643347765">
    <w:abstractNumId w:val="2"/>
  </w:num>
  <w:num w:numId="16" w16cid:durableId="1770931508">
    <w:abstractNumId w:val="2"/>
  </w:num>
  <w:num w:numId="17" w16cid:durableId="282856104">
    <w:abstractNumId w:val="3"/>
  </w:num>
  <w:num w:numId="18" w16cid:durableId="2084445707">
    <w:abstractNumId w:val="2"/>
  </w:num>
  <w:num w:numId="19" w16cid:durableId="1192377525">
    <w:abstractNumId w:val="2"/>
  </w:num>
  <w:num w:numId="20" w16cid:durableId="9367864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700475213">
    <w:abstractNumId w:val="2"/>
  </w:num>
  <w:num w:numId="22" w16cid:durableId="569655130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bordersDoNotSurroundHeader/>
  <w:bordersDoNotSurroundFooter/>
  <w:hideSpellingErrors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5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230"/>
    <w:rsid w:val="00000E17"/>
    <w:rsid w:val="00000E4E"/>
    <w:rsid w:val="00003120"/>
    <w:rsid w:val="000033BE"/>
    <w:rsid w:val="0000354F"/>
    <w:rsid w:val="0000381C"/>
    <w:rsid w:val="000038BD"/>
    <w:rsid w:val="00003A6B"/>
    <w:rsid w:val="00006232"/>
    <w:rsid w:val="000063E9"/>
    <w:rsid w:val="000067D9"/>
    <w:rsid w:val="00007517"/>
    <w:rsid w:val="00007BF7"/>
    <w:rsid w:val="0001003D"/>
    <w:rsid w:val="00011821"/>
    <w:rsid w:val="00011E79"/>
    <w:rsid w:val="0001263F"/>
    <w:rsid w:val="000127BE"/>
    <w:rsid w:val="00013D2C"/>
    <w:rsid w:val="00014A2F"/>
    <w:rsid w:val="00014B64"/>
    <w:rsid w:val="00014D6D"/>
    <w:rsid w:val="000164FF"/>
    <w:rsid w:val="00017B08"/>
    <w:rsid w:val="0002306A"/>
    <w:rsid w:val="00023E8F"/>
    <w:rsid w:val="0002473E"/>
    <w:rsid w:val="000252B0"/>
    <w:rsid w:val="00025431"/>
    <w:rsid w:val="00025643"/>
    <w:rsid w:val="000279F8"/>
    <w:rsid w:val="00030A5E"/>
    <w:rsid w:val="00031823"/>
    <w:rsid w:val="000322A6"/>
    <w:rsid w:val="000322D2"/>
    <w:rsid w:val="000326DD"/>
    <w:rsid w:val="00032B10"/>
    <w:rsid w:val="00032E1F"/>
    <w:rsid w:val="00034435"/>
    <w:rsid w:val="000344D4"/>
    <w:rsid w:val="0004047C"/>
    <w:rsid w:val="00041777"/>
    <w:rsid w:val="000417C9"/>
    <w:rsid w:val="00042C88"/>
    <w:rsid w:val="00044215"/>
    <w:rsid w:val="0004431B"/>
    <w:rsid w:val="000468C8"/>
    <w:rsid w:val="0005073E"/>
    <w:rsid w:val="00050882"/>
    <w:rsid w:val="00050FA5"/>
    <w:rsid w:val="00051D71"/>
    <w:rsid w:val="00052186"/>
    <w:rsid w:val="00053774"/>
    <w:rsid w:val="00054600"/>
    <w:rsid w:val="000555A3"/>
    <w:rsid w:val="00055E18"/>
    <w:rsid w:val="000577BC"/>
    <w:rsid w:val="00060213"/>
    <w:rsid w:val="000608D1"/>
    <w:rsid w:val="00061140"/>
    <w:rsid w:val="000615C1"/>
    <w:rsid w:val="00061B28"/>
    <w:rsid w:val="00061BB5"/>
    <w:rsid w:val="0006247F"/>
    <w:rsid w:val="0006258C"/>
    <w:rsid w:val="000628A3"/>
    <w:rsid w:val="0006324F"/>
    <w:rsid w:val="000635A5"/>
    <w:rsid w:val="00063639"/>
    <w:rsid w:val="00063786"/>
    <w:rsid w:val="000640F2"/>
    <w:rsid w:val="00064526"/>
    <w:rsid w:val="000646C7"/>
    <w:rsid w:val="00064A87"/>
    <w:rsid w:val="0006530C"/>
    <w:rsid w:val="00065B70"/>
    <w:rsid w:val="00066706"/>
    <w:rsid w:val="00066ACB"/>
    <w:rsid w:val="00067F87"/>
    <w:rsid w:val="00070828"/>
    <w:rsid w:val="000709BF"/>
    <w:rsid w:val="00071556"/>
    <w:rsid w:val="00073F92"/>
    <w:rsid w:val="000740B7"/>
    <w:rsid w:val="00074992"/>
    <w:rsid w:val="000749EA"/>
    <w:rsid w:val="00076CAD"/>
    <w:rsid w:val="00077B0D"/>
    <w:rsid w:val="0008034F"/>
    <w:rsid w:val="00081BBB"/>
    <w:rsid w:val="00081CD4"/>
    <w:rsid w:val="0008340C"/>
    <w:rsid w:val="00083A99"/>
    <w:rsid w:val="000842BB"/>
    <w:rsid w:val="00084976"/>
    <w:rsid w:val="00084FF4"/>
    <w:rsid w:val="0008524D"/>
    <w:rsid w:val="0008533E"/>
    <w:rsid w:val="0008572E"/>
    <w:rsid w:val="00086558"/>
    <w:rsid w:val="00086AB8"/>
    <w:rsid w:val="0008741C"/>
    <w:rsid w:val="000904D5"/>
    <w:rsid w:val="00090B56"/>
    <w:rsid w:val="00091173"/>
    <w:rsid w:val="000916E5"/>
    <w:rsid w:val="0009261B"/>
    <w:rsid w:val="00093923"/>
    <w:rsid w:val="00093E6B"/>
    <w:rsid w:val="000944C5"/>
    <w:rsid w:val="000959C2"/>
    <w:rsid w:val="00095CB2"/>
    <w:rsid w:val="00096953"/>
    <w:rsid w:val="00097348"/>
    <w:rsid w:val="00097624"/>
    <w:rsid w:val="00097D4A"/>
    <w:rsid w:val="000A000B"/>
    <w:rsid w:val="000A095D"/>
    <w:rsid w:val="000A0FA5"/>
    <w:rsid w:val="000A2AD3"/>
    <w:rsid w:val="000A4D14"/>
    <w:rsid w:val="000A5668"/>
    <w:rsid w:val="000A5B83"/>
    <w:rsid w:val="000A5CAD"/>
    <w:rsid w:val="000A6FC7"/>
    <w:rsid w:val="000A77F7"/>
    <w:rsid w:val="000A7FA6"/>
    <w:rsid w:val="000B0117"/>
    <w:rsid w:val="000B2601"/>
    <w:rsid w:val="000B3934"/>
    <w:rsid w:val="000B3FBB"/>
    <w:rsid w:val="000B4B69"/>
    <w:rsid w:val="000B4DA8"/>
    <w:rsid w:val="000B54CF"/>
    <w:rsid w:val="000B602C"/>
    <w:rsid w:val="000B6730"/>
    <w:rsid w:val="000B68FC"/>
    <w:rsid w:val="000B6C3C"/>
    <w:rsid w:val="000C0197"/>
    <w:rsid w:val="000C1B2C"/>
    <w:rsid w:val="000C360F"/>
    <w:rsid w:val="000C3E47"/>
    <w:rsid w:val="000C421D"/>
    <w:rsid w:val="000C43CB"/>
    <w:rsid w:val="000C708F"/>
    <w:rsid w:val="000C77A5"/>
    <w:rsid w:val="000C7F38"/>
    <w:rsid w:val="000D06E9"/>
    <w:rsid w:val="000D0886"/>
    <w:rsid w:val="000D0E02"/>
    <w:rsid w:val="000D1621"/>
    <w:rsid w:val="000D1E5D"/>
    <w:rsid w:val="000D1F91"/>
    <w:rsid w:val="000D2193"/>
    <w:rsid w:val="000D21E0"/>
    <w:rsid w:val="000D430B"/>
    <w:rsid w:val="000D4EE6"/>
    <w:rsid w:val="000D6A4B"/>
    <w:rsid w:val="000E0AAB"/>
    <w:rsid w:val="000E2F1E"/>
    <w:rsid w:val="000E3197"/>
    <w:rsid w:val="000E327F"/>
    <w:rsid w:val="000E3720"/>
    <w:rsid w:val="000E4E2F"/>
    <w:rsid w:val="000E6759"/>
    <w:rsid w:val="000E758C"/>
    <w:rsid w:val="000E79AE"/>
    <w:rsid w:val="000E7B22"/>
    <w:rsid w:val="000F06B0"/>
    <w:rsid w:val="000F0A8C"/>
    <w:rsid w:val="000F16E9"/>
    <w:rsid w:val="000F1B99"/>
    <w:rsid w:val="000F285B"/>
    <w:rsid w:val="000F2C1B"/>
    <w:rsid w:val="000F363B"/>
    <w:rsid w:val="000F4560"/>
    <w:rsid w:val="000F5663"/>
    <w:rsid w:val="000F5EA0"/>
    <w:rsid w:val="000F6A75"/>
    <w:rsid w:val="000F6FDE"/>
    <w:rsid w:val="001006C6"/>
    <w:rsid w:val="001007F0"/>
    <w:rsid w:val="001008EC"/>
    <w:rsid w:val="001012C6"/>
    <w:rsid w:val="00101E6B"/>
    <w:rsid w:val="00102268"/>
    <w:rsid w:val="00102AD5"/>
    <w:rsid w:val="0010361C"/>
    <w:rsid w:val="001041BA"/>
    <w:rsid w:val="00105EC2"/>
    <w:rsid w:val="001068F9"/>
    <w:rsid w:val="001076A9"/>
    <w:rsid w:val="00107B22"/>
    <w:rsid w:val="00111DF3"/>
    <w:rsid w:val="0011217D"/>
    <w:rsid w:val="00113E62"/>
    <w:rsid w:val="00114BAA"/>
    <w:rsid w:val="00115130"/>
    <w:rsid w:val="00115817"/>
    <w:rsid w:val="00116069"/>
    <w:rsid w:val="001205EE"/>
    <w:rsid w:val="001209AC"/>
    <w:rsid w:val="00121CCB"/>
    <w:rsid w:val="0012235E"/>
    <w:rsid w:val="001225BD"/>
    <w:rsid w:val="0012392A"/>
    <w:rsid w:val="00124B98"/>
    <w:rsid w:val="00124DFB"/>
    <w:rsid w:val="00125FEA"/>
    <w:rsid w:val="00126916"/>
    <w:rsid w:val="0013034C"/>
    <w:rsid w:val="00130724"/>
    <w:rsid w:val="00131F52"/>
    <w:rsid w:val="00132301"/>
    <w:rsid w:val="001347D9"/>
    <w:rsid w:val="00135882"/>
    <w:rsid w:val="00137794"/>
    <w:rsid w:val="00140A46"/>
    <w:rsid w:val="001415FB"/>
    <w:rsid w:val="00142A3C"/>
    <w:rsid w:val="00142C79"/>
    <w:rsid w:val="00143007"/>
    <w:rsid w:val="0014420F"/>
    <w:rsid w:val="001455E8"/>
    <w:rsid w:val="0014568B"/>
    <w:rsid w:val="001456BC"/>
    <w:rsid w:val="00146DAC"/>
    <w:rsid w:val="00147156"/>
    <w:rsid w:val="00147521"/>
    <w:rsid w:val="00147EF0"/>
    <w:rsid w:val="00150841"/>
    <w:rsid w:val="001515D7"/>
    <w:rsid w:val="00151DA6"/>
    <w:rsid w:val="00152B84"/>
    <w:rsid w:val="00152B8A"/>
    <w:rsid w:val="0015414F"/>
    <w:rsid w:val="00155063"/>
    <w:rsid w:val="00155BE6"/>
    <w:rsid w:val="00155F75"/>
    <w:rsid w:val="001561D0"/>
    <w:rsid w:val="00156953"/>
    <w:rsid w:val="00156E6F"/>
    <w:rsid w:val="0015747C"/>
    <w:rsid w:val="00157D77"/>
    <w:rsid w:val="001607D6"/>
    <w:rsid w:val="00160CAF"/>
    <w:rsid w:val="001638EC"/>
    <w:rsid w:val="0016460D"/>
    <w:rsid w:val="0016513A"/>
    <w:rsid w:val="00165F62"/>
    <w:rsid w:val="0017031D"/>
    <w:rsid w:val="00170D96"/>
    <w:rsid w:val="0017108C"/>
    <w:rsid w:val="00172C61"/>
    <w:rsid w:val="001731E6"/>
    <w:rsid w:val="00173CB3"/>
    <w:rsid w:val="00175DA9"/>
    <w:rsid w:val="0017658C"/>
    <w:rsid w:val="00177556"/>
    <w:rsid w:val="00177BD7"/>
    <w:rsid w:val="00180352"/>
    <w:rsid w:val="00182054"/>
    <w:rsid w:val="001843D7"/>
    <w:rsid w:val="00184763"/>
    <w:rsid w:val="00185B42"/>
    <w:rsid w:val="00185B4A"/>
    <w:rsid w:val="00186DB0"/>
    <w:rsid w:val="0018769E"/>
    <w:rsid w:val="0018769F"/>
    <w:rsid w:val="00187C01"/>
    <w:rsid w:val="0019113D"/>
    <w:rsid w:val="001923FD"/>
    <w:rsid w:val="0019266A"/>
    <w:rsid w:val="001928E8"/>
    <w:rsid w:val="00193384"/>
    <w:rsid w:val="001936DB"/>
    <w:rsid w:val="00193C0B"/>
    <w:rsid w:val="00195650"/>
    <w:rsid w:val="00195DB3"/>
    <w:rsid w:val="00196200"/>
    <w:rsid w:val="0019658A"/>
    <w:rsid w:val="00196747"/>
    <w:rsid w:val="00196C27"/>
    <w:rsid w:val="00196FB7"/>
    <w:rsid w:val="00197492"/>
    <w:rsid w:val="00197534"/>
    <w:rsid w:val="001A04B7"/>
    <w:rsid w:val="001A0952"/>
    <w:rsid w:val="001A27EA"/>
    <w:rsid w:val="001A41D7"/>
    <w:rsid w:val="001A43FA"/>
    <w:rsid w:val="001A4425"/>
    <w:rsid w:val="001A60E6"/>
    <w:rsid w:val="001A69BB"/>
    <w:rsid w:val="001A6CE2"/>
    <w:rsid w:val="001A7116"/>
    <w:rsid w:val="001A72EA"/>
    <w:rsid w:val="001A7332"/>
    <w:rsid w:val="001A769A"/>
    <w:rsid w:val="001B0A4C"/>
    <w:rsid w:val="001B1530"/>
    <w:rsid w:val="001B1E93"/>
    <w:rsid w:val="001B2065"/>
    <w:rsid w:val="001B2370"/>
    <w:rsid w:val="001B3BAD"/>
    <w:rsid w:val="001B4357"/>
    <w:rsid w:val="001B6A45"/>
    <w:rsid w:val="001B7975"/>
    <w:rsid w:val="001C0D30"/>
    <w:rsid w:val="001C11B6"/>
    <w:rsid w:val="001C14C0"/>
    <w:rsid w:val="001C1E15"/>
    <w:rsid w:val="001C1F94"/>
    <w:rsid w:val="001C22DD"/>
    <w:rsid w:val="001C24F6"/>
    <w:rsid w:val="001C2AF9"/>
    <w:rsid w:val="001C42C3"/>
    <w:rsid w:val="001C53E4"/>
    <w:rsid w:val="001C62B2"/>
    <w:rsid w:val="001C7E01"/>
    <w:rsid w:val="001C7EA8"/>
    <w:rsid w:val="001D015D"/>
    <w:rsid w:val="001D0CA5"/>
    <w:rsid w:val="001D22F0"/>
    <w:rsid w:val="001D3151"/>
    <w:rsid w:val="001D3A1A"/>
    <w:rsid w:val="001D3ADE"/>
    <w:rsid w:val="001D3FC0"/>
    <w:rsid w:val="001D41BD"/>
    <w:rsid w:val="001D65DE"/>
    <w:rsid w:val="001D6E68"/>
    <w:rsid w:val="001E0ED7"/>
    <w:rsid w:val="001E10E1"/>
    <w:rsid w:val="001E125D"/>
    <w:rsid w:val="001E136E"/>
    <w:rsid w:val="001E1595"/>
    <w:rsid w:val="001E19D7"/>
    <w:rsid w:val="001E2B2D"/>
    <w:rsid w:val="001E3A84"/>
    <w:rsid w:val="001E5D80"/>
    <w:rsid w:val="001E6F16"/>
    <w:rsid w:val="001E6FBB"/>
    <w:rsid w:val="001F1E66"/>
    <w:rsid w:val="001F2AC2"/>
    <w:rsid w:val="001F31BA"/>
    <w:rsid w:val="001F3791"/>
    <w:rsid w:val="001F393E"/>
    <w:rsid w:val="001F446D"/>
    <w:rsid w:val="001F5232"/>
    <w:rsid w:val="001F5349"/>
    <w:rsid w:val="001F5C3A"/>
    <w:rsid w:val="001F63AD"/>
    <w:rsid w:val="001F6C8A"/>
    <w:rsid w:val="001F6CDD"/>
    <w:rsid w:val="0020014E"/>
    <w:rsid w:val="002006CB"/>
    <w:rsid w:val="00201064"/>
    <w:rsid w:val="00201237"/>
    <w:rsid w:val="002035E8"/>
    <w:rsid w:val="00203E35"/>
    <w:rsid w:val="00204150"/>
    <w:rsid w:val="0020450F"/>
    <w:rsid w:val="00204E6F"/>
    <w:rsid w:val="00206382"/>
    <w:rsid w:val="00206C6E"/>
    <w:rsid w:val="00207162"/>
    <w:rsid w:val="002073AF"/>
    <w:rsid w:val="002100B0"/>
    <w:rsid w:val="00210DDD"/>
    <w:rsid w:val="00211437"/>
    <w:rsid w:val="002117A1"/>
    <w:rsid w:val="00212B08"/>
    <w:rsid w:val="00212CDA"/>
    <w:rsid w:val="00212CF2"/>
    <w:rsid w:val="00216350"/>
    <w:rsid w:val="002169CF"/>
    <w:rsid w:val="00217158"/>
    <w:rsid w:val="002175A2"/>
    <w:rsid w:val="0021783D"/>
    <w:rsid w:val="00217CFA"/>
    <w:rsid w:val="002202E2"/>
    <w:rsid w:val="00220882"/>
    <w:rsid w:val="002210EE"/>
    <w:rsid w:val="0022127E"/>
    <w:rsid w:val="00221762"/>
    <w:rsid w:val="00221D94"/>
    <w:rsid w:val="00221E37"/>
    <w:rsid w:val="00224C65"/>
    <w:rsid w:val="00224F72"/>
    <w:rsid w:val="002264E6"/>
    <w:rsid w:val="00226704"/>
    <w:rsid w:val="00226EB4"/>
    <w:rsid w:val="00226FAE"/>
    <w:rsid w:val="0022762C"/>
    <w:rsid w:val="00227C1E"/>
    <w:rsid w:val="00227F9D"/>
    <w:rsid w:val="00231718"/>
    <w:rsid w:val="00231D0A"/>
    <w:rsid w:val="00232D2A"/>
    <w:rsid w:val="00232FDD"/>
    <w:rsid w:val="00233157"/>
    <w:rsid w:val="0023350D"/>
    <w:rsid w:val="00233F3A"/>
    <w:rsid w:val="00234244"/>
    <w:rsid w:val="002345BE"/>
    <w:rsid w:val="00234C84"/>
    <w:rsid w:val="0023570A"/>
    <w:rsid w:val="00236237"/>
    <w:rsid w:val="00236E86"/>
    <w:rsid w:val="00237BD3"/>
    <w:rsid w:val="00241A66"/>
    <w:rsid w:val="00241C5D"/>
    <w:rsid w:val="00242303"/>
    <w:rsid w:val="00242E00"/>
    <w:rsid w:val="00243897"/>
    <w:rsid w:val="00243BAA"/>
    <w:rsid w:val="002447CB"/>
    <w:rsid w:val="00245A48"/>
    <w:rsid w:val="00245BF1"/>
    <w:rsid w:val="00246006"/>
    <w:rsid w:val="002460CC"/>
    <w:rsid w:val="00246CB2"/>
    <w:rsid w:val="0024741E"/>
    <w:rsid w:val="00247AFF"/>
    <w:rsid w:val="00247B24"/>
    <w:rsid w:val="002503E8"/>
    <w:rsid w:val="002507B1"/>
    <w:rsid w:val="00250DE6"/>
    <w:rsid w:val="00251471"/>
    <w:rsid w:val="00251AEE"/>
    <w:rsid w:val="00252692"/>
    <w:rsid w:val="00252B34"/>
    <w:rsid w:val="00254617"/>
    <w:rsid w:val="0025606F"/>
    <w:rsid w:val="002563A1"/>
    <w:rsid w:val="00256FA9"/>
    <w:rsid w:val="00257243"/>
    <w:rsid w:val="002575B6"/>
    <w:rsid w:val="00257841"/>
    <w:rsid w:val="00257CDC"/>
    <w:rsid w:val="002604CD"/>
    <w:rsid w:val="002615B3"/>
    <w:rsid w:val="002617E5"/>
    <w:rsid w:val="00261B72"/>
    <w:rsid w:val="00262884"/>
    <w:rsid w:val="00262975"/>
    <w:rsid w:val="00264BFD"/>
    <w:rsid w:val="00265AF1"/>
    <w:rsid w:val="00266236"/>
    <w:rsid w:val="0026646A"/>
    <w:rsid w:val="00266934"/>
    <w:rsid w:val="0027041E"/>
    <w:rsid w:val="002712C9"/>
    <w:rsid w:val="002728FD"/>
    <w:rsid w:val="002729CF"/>
    <w:rsid w:val="00272F50"/>
    <w:rsid w:val="00273329"/>
    <w:rsid w:val="00273685"/>
    <w:rsid w:val="00273A2E"/>
    <w:rsid w:val="00273B0E"/>
    <w:rsid w:val="002745DB"/>
    <w:rsid w:val="00274B01"/>
    <w:rsid w:val="002766AB"/>
    <w:rsid w:val="002778D9"/>
    <w:rsid w:val="00280810"/>
    <w:rsid w:val="00281254"/>
    <w:rsid w:val="00282339"/>
    <w:rsid w:val="00282A17"/>
    <w:rsid w:val="0028345F"/>
    <w:rsid w:val="00283DE2"/>
    <w:rsid w:val="002841E8"/>
    <w:rsid w:val="002843F3"/>
    <w:rsid w:val="00285169"/>
    <w:rsid w:val="0028567F"/>
    <w:rsid w:val="00285BC1"/>
    <w:rsid w:val="002866BE"/>
    <w:rsid w:val="00286F22"/>
    <w:rsid w:val="002870C9"/>
    <w:rsid w:val="0028730D"/>
    <w:rsid w:val="0028789F"/>
    <w:rsid w:val="00287A0E"/>
    <w:rsid w:val="00290089"/>
    <w:rsid w:val="002904E4"/>
    <w:rsid w:val="00291B05"/>
    <w:rsid w:val="00291E0C"/>
    <w:rsid w:val="00292EAA"/>
    <w:rsid w:val="00292F3B"/>
    <w:rsid w:val="002936D1"/>
    <w:rsid w:val="00293B67"/>
    <w:rsid w:val="0029462B"/>
    <w:rsid w:val="00294B85"/>
    <w:rsid w:val="00294C56"/>
    <w:rsid w:val="00295187"/>
    <w:rsid w:val="00295B62"/>
    <w:rsid w:val="00295EE6"/>
    <w:rsid w:val="0029629C"/>
    <w:rsid w:val="00297BE7"/>
    <w:rsid w:val="002A3A01"/>
    <w:rsid w:val="002A3C4D"/>
    <w:rsid w:val="002A41DD"/>
    <w:rsid w:val="002A4FF6"/>
    <w:rsid w:val="002A51F0"/>
    <w:rsid w:val="002A713A"/>
    <w:rsid w:val="002A73B1"/>
    <w:rsid w:val="002A751E"/>
    <w:rsid w:val="002A7DCE"/>
    <w:rsid w:val="002A7F01"/>
    <w:rsid w:val="002A7FDE"/>
    <w:rsid w:val="002B11B1"/>
    <w:rsid w:val="002B18FA"/>
    <w:rsid w:val="002B27E6"/>
    <w:rsid w:val="002B286D"/>
    <w:rsid w:val="002B291A"/>
    <w:rsid w:val="002B2CA3"/>
    <w:rsid w:val="002B56A8"/>
    <w:rsid w:val="002B6D75"/>
    <w:rsid w:val="002B6ECE"/>
    <w:rsid w:val="002C11E8"/>
    <w:rsid w:val="002C5323"/>
    <w:rsid w:val="002C5D39"/>
    <w:rsid w:val="002C7145"/>
    <w:rsid w:val="002C71A4"/>
    <w:rsid w:val="002D054B"/>
    <w:rsid w:val="002D0EB6"/>
    <w:rsid w:val="002D11A0"/>
    <w:rsid w:val="002D2823"/>
    <w:rsid w:val="002D2E8B"/>
    <w:rsid w:val="002D3244"/>
    <w:rsid w:val="002D3436"/>
    <w:rsid w:val="002D372D"/>
    <w:rsid w:val="002D3B31"/>
    <w:rsid w:val="002D4B65"/>
    <w:rsid w:val="002D55DB"/>
    <w:rsid w:val="002D6440"/>
    <w:rsid w:val="002D71D8"/>
    <w:rsid w:val="002E04A6"/>
    <w:rsid w:val="002E0597"/>
    <w:rsid w:val="002E080E"/>
    <w:rsid w:val="002E27C0"/>
    <w:rsid w:val="002E436E"/>
    <w:rsid w:val="002E4408"/>
    <w:rsid w:val="002E4437"/>
    <w:rsid w:val="002E5241"/>
    <w:rsid w:val="002E6B48"/>
    <w:rsid w:val="002E6BAE"/>
    <w:rsid w:val="002F02BD"/>
    <w:rsid w:val="002F122E"/>
    <w:rsid w:val="002F15D5"/>
    <w:rsid w:val="002F1F3A"/>
    <w:rsid w:val="002F230A"/>
    <w:rsid w:val="002F266A"/>
    <w:rsid w:val="002F2D6D"/>
    <w:rsid w:val="002F4B72"/>
    <w:rsid w:val="002F56EE"/>
    <w:rsid w:val="002F57B6"/>
    <w:rsid w:val="002F5CEE"/>
    <w:rsid w:val="002F5D89"/>
    <w:rsid w:val="002F5D9B"/>
    <w:rsid w:val="002F68CB"/>
    <w:rsid w:val="002F6C3E"/>
    <w:rsid w:val="002F6E9E"/>
    <w:rsid w:val="003005AA"/>
    <w:rsid w:val="00301060"/>
    <w:rsid w:val="00301C12"/>
    <w:rsid w:val="003021CD"/>
    <w:rsid w:val="00302985"/>
    <w:rsid w:val="00302E9F"/>
    <w:rsid w:val="00302F11"/>
    <w:rsid w:val="0030486B"/>
    <w:rsid w:val="003051DA"/>
    <w:rsid w:val="0030529A"/>
    <w:rsid w:val="00305B45"/>
    <w:rsid w:val="00305CF0"/>
    <w:rsid w:val="0030636A"/>
    <w:rsid w:val="00306563"/>
    <w:rsid w:val="003070C0"/>
    <w:rsid w:val="0031133D"/>
    <w:rsid w:val="003121F6"/>
    <w:rsid w:val="00312A1C"/>
    <w:rsid w:val="00313744"/>
    <w:rsid w:val="00314019"/>
    <w:rsid w:val="00314067"/>
    <w:rsid w:val="0031426C"/>
    <w:rsid w:val="00314CFF"/>
    <w:rsid w:val="00315381"/>
    <w:rsid w:val="00316237"/>
    <w:rsid w:val="0031672B"/>
    <w:rsid w:val="00317A32"/>
    <w:rsid w:val="00320FF2"/>
    <w:rsid w:val="00321600"/>
    <w:rsid w:val="0032295A"/>
    <w:rsid w:val="0032362B"/>
    <w:rsid w:val="00324626"/>
    <w:rsid w:val="003249E6"/>
    <w:rsid w:val="00325489"/>
    <w:rsid w:val="00325D73"/>
    <w:rsid w:val="00325E54"/>
    <w:rsid w:val="00326BD1"/>
    <w:rsid w:val="0033086C"/>
    <w:rsid w:val="003326A8"/>
    <w:rsid w:val="00334C6C"/>
    <w:rsid w:val="003358E8"/>
    <w:rsid w:val="00335A73"/>
    <w:rsid w:val="00335E61"/>
    <w:rsid w:val="00340346"/>
    <w:rsid w:val="00341C98"/>
    <w:rsid w:val="0034239B"/>
    <w:rsid w:val="0034389D"/>
    <w:rsid w:val="0034679E"/>
    <w:rsid w:val="00350CCC"/>
    <w:rsid w:val="0035107A"/>
    <w:rsid w:val="00351734"/>
    <w:rsid w:val="00351A2D"/>
    <w:rsid w:val="00351D4A"/>
    <w:rsid w:val="00351F80"/>
    <w:rsid w:val="003527F1"/>
    <w:rsid w:val="00352975"/>
    <w:rsid w:val="003536AB"/>
    <w:rsid w:val="00353C50"/>
    <w:rsid w:val="00354129"/>
    <w:rsid w:val="003552FF"/>
    <w:rsid w:val="003553A0"/>
    <w:rsid w:val="00356CE0"/>
    <w:rsid w:val="003578FA"/>
    <w:rsid w:val="00360132"/>
    <w:rsid w:val="0036127B"/>
    <w:rsid w:val="00361629"/>
    <w:rsid w:val="00361A5A"/>
    <w:rsid w:val="00361BF3"/>
    <w:rsid w:val="00362874"/>
    <w:rsid w:val="00362F04"/>
    <w:rsid w:val="003636D6"/>
    <w:rsid w:val="0036382C"/>
    <w:rsid w:val="00364BC8"/>
    <w:rsid w:val="00364CFB"/>
    <w:rsid w:val="00366526"/>
    <w:rsid w:val="00367761"/>
    <w:rsid w:val="0036797D"/>
    <w:rsid w:val="0037086C"/>
    <w:rsid w:val="00371FAF"/>
    <w:rsid w:val="003721D4"/>
    <w:rsid w:val="003722C8"/>
    <w:rsid w:val="00372964"/>
    <w:rsid w:val="00373847"/>
    <w:rsid w:val="00373A67"/>
    <w:rsid w:val="00373DAD"/>
    <w:rsid w:val="00374B0A"/>
    <w:rsid w:val="00375476"/>
    <w:rsid w:val="00375B34"/>
    <w:rsid w:val="0037606F"/>
    <w:rsid w:val="0037616F"/>
    <w:rsid w:val="00376965"/>
    <w:rsid w:val="003769C6"/>
    <w:rsid w:val="00377B74"/>
    <w:rsid w:val="00377CCB"/>
    <w:rsid w:val="00380922"/>
    <w:rsid w:val="003813E2"/>
    <w:rsid w:val="00383CDB"/>
    <w:rsid w:val="00384226"/>
    <w:rsid w:val="00384D2E"/>
    <w:rsid w:val="00385D11"/>
    <w:rsid w:val="00386274"/>
    <w:rsid w:val="003866C5"/>
    <w:rsid w:val="00390B65"/>
    <w:rsid w:val="00391D07"/>
    <w:rsid w:val="00391D25"/>
    <w:rsid w:val="00391F78"/>
    <w:rsid w:val="003923B8"/>
    <w:rsid w:val="00392E63"/>
    <w:rsid w:val="0039441C"/>
    <w:rsid w:val="0039443A"/>
    <w:rsid w:val="003952B0"/>
    <w:rsid w:val="00395D6E"/>
    <w:rsid w:val="00397382"/>
    <w:rsid w:val="00397703"/>
    <w:rsid w:val="003A0023"/>
    <w:rsid w:val="003A0632"/>
    <w:rsid w:val="003A1733"/>
    <w:rsid w:val="003A17A5"/>
    <w:rsid w:val="003A1992"/>
    <w:rsid w:val="003A3AF2"/>
    <w:rsid w:val="003A46A4"/>
    <w:rsid w:val="003A4B84"/>
    <w:rsid w:val="003A4D82"/>
    <w:rsid w:val="003A5218"/>
    <w:rsid w:val="003A60F2"/>
    <w:rsid w:val="003A6ABF"/>
    <w:rsid w:val="003A7AE7"/>
    <w:rsid w:val="003B0313"/>
    <w:rsid w:val="003B0682"/>
    <w:rsid w:val="003B0E6A"/>
    <w:rsid w:val="003B1E16"/>
    <w:rsid w:val="003B3CB7"/>
    <w:rsid w:val="003B42E5"/>
    <w:rsid w:val="003B4775"/>
    <w:rsid w:val="003B4EA0"/>
    <w:rsid w:val="003B6AD4"/>
    <w:rsid w:val="003B7CFB"/>
    <w:rsid w:val="003B7F92"/>
    <w:rsid w:val="003C1E24"/>
    <w:rsid w:val="003C3091"/>
    <w:rsid w:val="003C3190"/>
    <w:rsid w:val="003C3D4B"/>
    <w:rsid w:val="003C5BD2"/>
    <w:rsid w:val="003C5E5A"/>
    <w:rsid w:val="003C6615"/>
    <w:rsid w:val="003C6A2B"/>
    <w:rsid w:val="003C7C0F"/>
    <w:rsid w:val="003D0AA7"/>
    <w:rsid w:val="003D0C19"/>
    <w:rsid w:val="003D2094"/>
    <w:rsid w:val="003D332E"/>
    <w:rsid w:val="003D3EB4"/>
    <w:rsid w:val="003D4F59"/>
    <w:rsid w:val="003D5515"/>
    <w:rsid w:val="003D5C64"/>
    <w:rsid w:val="003D5E66"/>
    <w:rsid w:val="003D5F1A"/>
    <w:rsid w:val="003E19D7"/>
    <w:rsid w:val="003E2166"/>
    <w:rsid w:val="003E24C3"/>
    <w:rsid w:val="003E261C"/>
    <w:rsid w:val="003E2FFD"/>
    <w:rsid w:val="003E32E7"/>
    <w:rsid w:val="003E3399"/>
    <w:rsid w:val="003E3527"/>
    <w:rsid w:val="003E3954"/>
    <w:rsid w:val="003E5192"/>
    <w:rsid w:val="003E57C1"/>
    <w:rsid w:val="003E5C68"/>
    <w:rsid w:val="003E688A"/>
    <w:rsid w:val="003E6AB1"/>
    <w:rsid w:val="003E6ACC"/>
    <w:rsid w:val="003E6C3B"/>
    <w:rsid w:val="003F02DC"/>
    <w:rsid w:val="003F279F"/>
    <w:rsid w:val="003F30D6"/>
    <w:rsid w:val="003F34CE"/>
    <w:rsid w:val="003F3CDB"/>
    <w:rsid w:val="003F4A9E"/>
    <w:rsid w:val="003F4CD4"/>
    <w:rsid w:val="003F79F4"/>
    <w:rsid w:val="0040063C"/>
    <w:rsid w:val="004019C9"/>
    <w:rsid w:val="004026DD"/>
    <w:rsid w:val="00402871"/>
    <w:rsid w:val="004028CD"/>
    <w:rsid w:val="0040372F"/>
    <w:rsid w:val="004038AD"/>
    <w:rsid w:val="00404D17"/>
    <w:rsid w:val="00405C3D"/>
    <w:rsid w:val="00405E2E"/>
    <w:rsid w:val="004061B8"/>
    <w:rsid w:val="004062D6"/>
    <w:rsid w:val="004106EA"/>
    <w:rsid w:val="00411238"/>
    <w:rsid w:val="004113A1"/>
    <w:rsid w:val="00411EB2"/>
    <w:rsid w:val="004134FC"/>
    <w:rsid w:val="00415B3A"/>
    <w:rsid w:val="0041729D"/>
    <w:rsid w:val="00420330"/>
    <w:rsid w:val="0042140E"/>
    <w:rsid w:val="00421587"/>
    <w:rsid w:val="00421C49"/>
    <w:rsid w:val="004228F3"/>
    <w:rsid w:val="00424037"/>
    <w:rsid w:val="00424391"/>
    <w:rsid w:val="00424CC8"/>
    <w:rsid w:val="004251B0"/>
    <w:rsid w:val="00426463"/>
    <w:rsid w:val="00426E19"/>
    <w:rsid w:val="00427375"/>
    <w:rsid w:val="00427705"/>
    <w:rsid w:val="00427F6D"/>
    <w:rsid w:val="00430A3C"/>
    <w:rsid w:val="00431CA1"/>
    <w:rsid w:val="00433DE9"/>
    <w:rsid w:val="00433E28"/>
    <w:rsid w:val="00434168"/>
    <w:rsid w:val="0043435B"/>
    <w:rsid w:val="004358A5"/>
    <w:rsid w:val="00435C0C"/>
    <w:rsid w:val="00436C3D"/>
    <w:rsid w:val="00440189"/>
    <w:rsid w:val="004418C6"/>
    <w:rsid w:val="00441C0C"/>
    <w:rsid w:val="00443D65"/>
    <w:rsid w:val="00443E60"/>
    <w:rsid w:val="00444BCE"/>
    <w:rsid w:val="00445889"/>
    <w:rsid w:val="00446070"/>
    <w:rsid w:val="00446384"/>
    <w:rsid w:val="00447202"/>
    <w:rsid w:val="00447466"/>
    <w:rsid w:val="0045028E"/>
    <w:rsid w:val="00450383"/>
    <w:rsid w:val="00450B40"/>
    <w:rsid w:val="00451FD3"/>
    <w:rsid w:val="0045432B"/>
    <w:rsid w:val="00455BC2"/>
    <w:rsid w:val="0045693F"/>
    <w:rsid w:val="00456D77"/>
    <w:rsid w:val="004609E4"/>
    <w:rsid w:val="004628AB"/>
    <w:rsid w:val="00462AB1"/>
    <w:rsid w:val="00462D6B"/>
    <w:rsid w:val="00464122"/>
    <w:rsid w:val="0046417B"/>
    <w:rsid w:val="00464481"/>
    <w:rsid w:val="004645AD"/>
    <w:rsid w:val="004645B8"/>
    <w:rsid w:val="00464706"/>
    <w:rsid w:val="004665ED"/>
    <w:rsid w:val="00466CF3"/>
    <w:rsid w:val="00467296"/>
    <w:rsid w:val="00471981"/>
    <w:rsid w:val="0047199F"/>
    <w:rsid w:val="00471C69"/>
    <w:rsid w:val="004724A9"/>
    <w:rsid w:val="004728C0"/>
    <w:rsid w:val="00472964"/>
    <w:rsid w:val="00472C4D"/>
    <w:rsid w:val="00473982"/>
    <w:rsid w:val="00473B8D"/>
    <w:rsid w:val="00473E0C"/>
    <w:rsid w:val="004755B8"/>
    <w:rsid w:val="00475823"/>
    <w:rsid w:val="00475A5A"/>
    <w:rsid w:val="00475CA7"/>
    <w:rsid w:val="00475F41"/>
    <w:rsid w:val="00476300"/>
    <w:rsid w:val="00476C8C"/>
    <w:rsid w:val="0047790B"/>
    <w:rsid w:val="004808D7"/>
    <w:rsid w:val="00480C45"/>
    <w:rsid w:val="004814E1"/>
    <w:rsid w:val="004815CA"/>
    <w:rsid w:val="004817B0"/>
    <w:rsid w:val="004819B2"/>
    <w:rsid w:val="00482A73"/>
    <w:rsid w:val="004833CC"/>
    <w:rsid w:val="00483A34"/>
    <w:rsid w:val="00484DBC"/>
    <w:rsid w:val="004850B6"/>
    <w:rsid w:val="0048510B"/>
    <w:rsid w:val="004861DD"/>
    <w:rsid w:val="004866F5"/>
    <w:rsid w:val="004872B5"/>
    <w:rsid w:val="00490C92"/>
    <w:rsid w:val="00491DD5"/>
    <w:rsid w:val="00492576"/>
    <w:rsid w:val="00493118"/>
    <w:rsid w:val="0049359E"/>
    <w:rsid w:val="0049382A"/>
    <w:rsid w:val="00494072"/>
    <w:rsid w:val="00494259"/>
    <w:rsid w:val="004946AF"/>
    <w:rsid w:val="00494719"/>
    <w:rsid w:val="004947BD"/>
    <w:rsid w:val="0049652C"/>
    <w:rsid w:val="00497278"/>
    <w:rsid w:val="004A1128"/>
    <w:rsid w:val="004A15F3"/>
    <w:rsid w:val="004A2659"/>
    <w:rsid w:val="004A312D"/>
    <w:rsid w:val="004A3BF5"/>
    <w:rsid w:val="004A3C43"/>
    <w:rsid w:val="004A5DDB"/>
    <w:rsid w:val="004A5ED0"/>
    <w:rsid w:val="004A602A"/>
    <w:rsid w:val="004A69AD"/>
    <w:rsid w:val="004A7C47"/>
    <w:rsid w:val="004B0AA1"/>
    <w:rsid w:val="004B161A"/>
    <w:rsid w:val="004B17CB"/>
    <w:rsid w:val="004B1958"/>
    <w:rsid w:val="004B21BC"/>
    <w:rsid w:val="004B2A7F"/>
    <w:rsid w:val="004B2BDC"/>
    <w:rsid w:val="004B3238"/>
    <w:rsid w:val="004B3CE6"/>
    <w:rsid w:val="004B45BB"/>
    <w:rsid w:val="004B4947"/>
    <w:rsid w:val="004B4E68"/>
    <w:rsid w:val="004B56D6"/>
    <w:rsid w:val="004B5C3C"/>
    <w:rsid w:val="004B652C"/>
    <w:rsid w:val="004B72DC"/>
    <w:rsid w:val="004B74CD"/>
    <w:rsid w:val="004C0535"/>
    <w:rsid w:val="004C0D9B"/>
    <w:rsid w:val="004C1D5E"/>
    <w:rsid w:val="004C2548"/>
    <w:rsid w:val="004C2710"/>
    <w:rsid w:val="004C2E36"/>
    <w:rsid w:val="004C3E1E"/>
    <w:rsid w:val="004C4B00"/>
    <w:rsid w:val="004C6490"/>
    <w:rsid w:val="004C6CE0"/>
    <w:rsid w:val="004C7183"/>
    <w:rsid w:val="004D0262"/>
    <w:rsid w:val="004D06BA"/>
    <w:rsid w:val="004D0E9D"/>
    <w:rsid w:val="004D16F6"/>
    <w:rsid w:val="004D3C06"/>
    <w:rsid w:val="004D3EEC"/>
    <w:rsid w:val="004D4AE8"/>
    <w:rsid w:val="004D4B23"/>
    <w:rsid w:val="004D594C"/>
    <w:rsid w:val="004D5DF2"/>
    <w:rsid w:val="004E0492"/>
    <w:rsid w:val="004E0614"/>
    <w:rsid w:val="004E0EAB"/>
    <w:rsid w:val="004E23BD"/>
    <w:rsid w:val="004E28D2"/>
    <w:rsid w:val="004E2E94"/>
    <w:rsid w:val="004E3A78"/>
    <w:rsid w:val="004E4CA9"/>
    <w:rsid w:val="004E6271"/>
    <w:rsid w:val="004E73D6"/>
    <w:rsid w:val="004E7427"/>
    <w:rsid w:val="004F098F"/>
    <w:rsid w:val="004F0F97"/>
    <w:rsid w:val="004F12FE"/>
    <w:rsid w:val="004F1357"/>
    <w:rsid w:val="004F1BAE"/>
    <w:rsid w:val="004F49AB"/>
    <w:rsid w:val="004F5314"/>
    <w:rsid w:val="004F646E"/>
    <w:rsid w:val="004F7DC5"/>
    <w:rsid w:val="00500D05"/>
    <w:rsid w:val="005014BD"/>
    <w:rsid w:val="005024E1"/>
    <w:rsid w:val="00502A44"/>
    <w:rsid w:val="00502BB4"/>
    <w:rsid w:val="0050319E"/>
    <w:rsid w:val="005036F6"/>
    <w:rsid w:val="00503761"/>
    <w:rsid w:val="0050505D"/>
    <w:rsid w:val="00505F26"/>
    <w:rsid w:val="00506018"/>
    <w:rsid w:val="005072C0"/>
    <w:rsid w:val="0050749C"/>
    <w:rsid w:val="00507CC3"/>
    <w:rsid w:val="00510073"/>
    <w:rsid w:val="00510ACF"/>
    <w:rsid w:val="0051114D"/>
    <w:rsid w:val="00512DFC"/>
    <w:rsid w:val="0051306D"/>
    <w:rsid w:val="0051355F"/>
    <w:rsid w:val="00513BDF"/>
    <w:rsid w:val="00513D83"/>
    <w:rsid w:val="0051470C"/>
    <w:rsid w:val="005167CA"/>
    <w:rsid w:val="00516DE3"/>
    <w:rsid w:val="00517A02"/>
    <w:rsid w:val="00520023"/>
    <w:rsid w:val="00520158"/>
    <w:rsid w:val="00521135"/>
    <w:rsid w:val="0052190C"/>
    <w:rsid w:val="00522694"/>
    <w:rsid w:val="005228C3"/>
    <w:rsid w:val="005228D3"/>
    <w:rsid w:val="00523653"/>
    <w:rsid w:val="0052370D"/>
    <w:rsid w:val="005254D3"/>
    <w:rsid w:val="005260AF"/>
    <w:rsid w:val="00526359"/>
    <w:rsid w:val="00527519"/>
    <w:rsid w:val="005277C4"/>
    <w:rsid w:val="00531026"/>
    <w:rsid w:val="0053139E"/>
    <w:rsid w:val="00531A23"/>
    <w:rsid w:val="00532156"/>
    <w:rsid w:val="005324C8"/>
    <w:rsid w:val="005330D8"/>
    <w:rsid w:val="00533A07"/>
    <w:rsid w:val="00533CCF"/>
    <w:rsid w:val="005344BD"/>
    <w:rsid w:val="00534EB8"/>
    <w:rsid w:val="00535C0A"/>
    <w:rsid w:val="005361E6"/>
    <w:rsid w:val="005368D7"/>
    <w:rsid w:val="00536F98"/>
    <w:rsid w:val="005375C3"/>
    <w:rsid w:val="005409BE"/>
    <w:rsid w:val="00540C92"/>
    <w:rsid w:val="00541081"/>
    <w:rsid w:val="00541681"/>
    <w:rsid w:val="00541C6A"/>
    <w:rsid w:val="005423AF"/>
    <w:rsid w:val="00542931"/>
    <w:rsid w:val="00543020"/>
    <w:rsid w:val="005439EA"/>
    <w:rsid w:val="00543BAB"/>
    <w:rsid w:val="005453BE"/>
    <w:rsid w:val="0054690E"/>
    <w:rsid w:val="00547098"/>
    <w:rsid w:val="00547A72"/>
    <w:rsid w:val="00547DCD"/>
    <w:rsid w:val="005516FA"/>
    <w:rsid w:val="0055200F"/>
    <w:rsid w:val="00552046"/>
    <w:rsid w:val="005549E4"/>
    <w:rsid w:val="00554B69"/>
    <w:rsid w:val="00554F31"/>
    <w:rsid w:val="0055531F"/>
    <w:rsid w:val="005568A5"/>
    <w:rsid w:val="00556E78"/>
    <w:rsid w:val="00561BDF"/>
    <w:rsid w:val="00562D11"/>
    <w:rsid w:val="0056461F"/>
    <w:rsid w:val="005648A8"/>
    <w:rsid w:val="0056519B"/>
    <w:rsid w:val="00565B81"/>
    <w:rsid w:val="00566002"/>
    <w:rsid w:val="00566D7A"/>
    <w:rsid w:val="0056761F"/>
    <w:rsid w:val="0056773D"/>
    <w:rsid w:val="00570192"/>
    <w:rsid w:val="00570F11"/>
    <w:rsid w:val="005730BA"/>
    <w:rsid w:val="00573B3A"/>
    <w:rsid w:val="00573CBF"/>
    <w:rsid w:val="0057439C"/>
    <w:rsid w:val="005745BA"/>
    <w:rsid w:val="00574A1B"/>
    <w:rsid w:val="005750C6"/>
    <w:rsid w:val="0057551A"/>
    <w:rsid w:val="00577E0D"/>
    <w:rsid w:val="0058061D"/>
    <w:rsid w:val="00581F27"/>
    <w:rsid w:val="00582BB7"/>
    <w:rsid w:val="005835A9"/>
    <w:rsid w:val="00583C81"/>
    <w:rsid w:val="00584A35"/>
    <w:rsid w:val="00585799"/>
    <w:rsid w:val="005859CA"/>
    <w:rsid w:val="005866A5"/>
    <w:rsid w:val="00586E58"/>
    <w:rsid w:val="00586FC8"/>
    <w:rsid w:val="00587A0D"/>
    <w:rsid w:val="00587FCA"/>
    <w:rsid w:val="00590636"/>
    <w:rsid w:val="0059125E"/>
    <w:rsid w:val="005916B2"/>
    <w:rsid w:val="00591930"/>
    <w:rsid w:val="00592E02"/>
    <w:rsid w:val="00592EAA"/>
    <w:rsid w:val="0059530B"/>
    <w:rsid w:val="0059535B"/>
    <w:rsid w:val="005955B0"/>
    <w:rsid w:val="00595C37"/>
    <w:rsid w:val="00596681"/>
    <w:rsid w:val="00596788"/>
    <w:rsid w:val="00596C4A"/>
    <w:rsid w:val="0059730A"/>
    <w:rsid w:val="0059793A"/>
    <w:rsid w:val="00597FCA"/>
    <w:rsid w:val="005A01F1"/>
    <w:rsid w:val="005A040F"/>
    <w:rsid w:val="005A0573"/>
    <w:rsid w:val="005A134E"/>
    <w:rsid w:val="005A1545"/>
    <w:rsid w:val="005A391E"/>
    <w:rsid w:val="005A4E09"/>
    <w:rsid w:val="005A509B"/>
    <w:rsid w:val="005A554D"/>
    <w:rsid w:val="005A5E86"/>
    <w:rsid w:val="005A6ACC"/>
    <w:rsid w:val="005A6C0C"/>
    <w:rsid w:val="005A6C71"/>
    <w:rsid w:val="005A6CE8"/>
    <w:rsid w:val="005A71BD"/>
    <w:rsid w:val="005A7619"/>
    <w:rsid w:val="005B04F2"/>
    <w:rsid w:val="005B0F0C"/>
    <w:rsid w:val="005B115C"/>
    <w:rsid w:val="005B188A"/>
    <w:rsid w:val="005B1B97"/>
    <w:rsid w:val="005B2AFA"/>
    <w:rsid w:val="005B2EFF"/>
    <w:rsid w:val="005B2F68"/>
    <w:rsid w:val="005B3E05"/>
    <w:rsid w:val="005B4DD7"/>
    <w:rsid w:val="005B4DFB"/>
    <w:rsid w:val="005B5213"/>
    <w:rsid w:val="005B6C6D"/>
    <w:rsid w:val="005B71F0"/>
    <w:rsid w:val="005B7CE6"/>
    <w:rsid w:val="005C00A8"/>
    <w:rsid w:val="005C043B"/>
    <w:rsid w:val="005C0521"/>
    <w:rsid w:val="005C103D"/>
    <w:rsid w:val="005C1B9E"/>
    <w:rsid w:val="005C1D91"/>
    <w:rsid w:val="005C1F5F"/>
    <w:rsid w:val="005C533F"/>
    <w:rsid w:val="005C557E"/>
    <w:rsid w:val="005C605B"/>
    <w:rsid w:val="005C72E5"/>
    <w:rsid w:val="005D0813"/>
    <w:rsid w:val="005D1889"/>
    <w:rsid w:val="005D2738"/>
    <w:rsid w:val="005D3D90"/>
    <w:rsid w:val="005D609F"/>
    <w:rsid w:val="005D7A55"/>
    <w:rsid w:val="005D7B52"/>
    <w:rsid w:val="005E0277"/>
    <w:rsid w:val="005E0959"/>
    <w:rsid w:val="005E1222"/>
    <w:rsid w:val="005E2378"/>
    <w:rsid w:val="005E2A45"/>
    <w:rsid w:val="005E3397"/>
    <w:rsid w:val="005E3489"/>
    <w:rsid w:val="005E3DF5"/>
    <w:rsid w:val="005E5214"/>
    <w:rsid w:val="005E6285"/>
    <w:rsid w:val="005E6354"/>
    <w:rsid w:val="005E6AC6"/>
    <w:rsid w:val="005E6F09"/>
    <w:rsid w:val="005E7504"/>
    <w:rsid w:val="005E77B4"/>
    <w:rsid w:val="005F0355"/>
    <w:rsid w:val="005F0A3E"/>
    <w:rsid w:val="005F0C46"/>
    <w:rsid w:val="005F2498"/>
    <w:rsid w:val="005F25C4"/>
    <w:rsid w:val="005F40F7"/>
    <w:rsid w:val="005F43FF"/>
    <w:rsid w:val="005F4889"/>
    <w:rsid w:val="005F4C79"/>
    <w:rsid w:val="005F4CB4"/>
    <w:rsid w:val="005F5220"/>
    <w:rsid w:val="005F5328"/>
    <w:rsid w:val="005F62A1"/>
    <w:rsid w:val="005F720C"/>
    <w:rsid w:val="005F75B2"/>
    <w:rsid w:val="005F7786"/>
    <w:rsid w:val="0060092F"/>
    <w:rsid w:val="0060098C"/>
    <w:rsid w:val="00600EF9"/>
    <w:rsid w:val="00601210"/>
    <w:rsid w:val="0060529D"/>
    <w:rsid w:val="00605395"/>
    <w:rsid w:val="006053F0"/>
    <w:rsid w:val="00605C89"/>
    <w:rsid w:val="00606011"/>
    <w:rsid w:val="006071C2"/>
    <w:rsid w:val="0061170E"/>
    <w:rsid w:val="006117E3"/>
    <w:rsid w:val="00611A4D"/>
    <w:rsid w:val="0061216E"/>
    <w:rsid w:val="0061447E"/>
    <w:rsid w:val="00614F87"/>
    <w:rsid w:val="006158A1"/>
    <w:rsid w:val="00615A9C"/>
    <w:rsid w:val="006173AE"/>
    <w:rsid w:val="0061783A"/>
    <w:rsid w:val="006178C4"/>
    <w:rsid w:val="00617C76"/>
    <w:rsid w:val="006236B3"/>
    <w:rsid w:val="006247D3"/>
    <w:rsid w:val="006248BB"/>
    <w:rsid w:val="006256E5"/>
    <w:rsid w:val="00625861"/>
    <w:rsid w:val="00625C76"/>
    <w:rsid w:val="00625C84"/>
    <w:rsid w:val="00626B96"/>
    <w:rsid w:val="006271CF"/>
    <w:rsid w:val="006277A1"/>
    <w:rsid w:val="0062784A"/>
    <w:rsid w:val="00627E74"/>
    <w:rsid w:val="00630094"/>
    <w:rsid w:val="006308B6"/>
    <w:rsid w:val="0063100C"/>
    <w:rsid w:val="00631F52"/>
    <w:rsid w:val="0063217E"/>
    <w:rsid w:val="0063250D"/>
    <w:rsid w:val="0063331D"/>
    <w:rsid w:val="006339B5"/>
    <w:rsid w:val="00634867"/>
    <w:rsid w:val="00635397"/>
    <w:rsid w:val="00635C80"/>
    <w:rsid w:val="00636221"/>
    <w:rsid w:val="006368C6"/>
    <w:rsid w:val="00636AB4"/>
    <w:rsid w:val="00641139"/>
    <w:rsid w:val="00641E1A"/>
    <w:rsid w:val="00641FB1"/>
    <w:rsid w:val="00642C61"/>
    <w:rsid w:val="00643058"/>
    <w:rsid w:val="006431DB"/>
    <w:rsid w:val="0064441F"/>
    <w:rsid w:val="006450D9"/>
    <w:rsid w:val="006452B1"/>
    <w:rsid w:val="00645BED"/>
    <w:rsid w:val="00646145"/>
    <w:rsid w:val="00646D28"/>
    <w:rsid w:val="006474CD"/>
    <w:rsid w:val="00647B2E"/>
    <w:rsid w:val="006505A7"/>
    <w:rsid w:val="00651A22"/>
    <w:rsid w:val="00652401"/>
    <w:rsid w:val="00652693"/>
    <w:rsid w:val="00652751"/>
    <w:rsid w:val="00652956"/>
    <w:rsid w:val="00652AAD"/>
    <w:rsid w:val="006532ED"/>
    <w:rsid w:val="0065340E"/>
    <w:rsid w:val="0065398B"/>
    <w:rsid w:val="00654385"/>
    <w:rsid w:val="0065461C"/>
    <w:rsid w:val="00655EB7"/>
    <w:rsid w:val="0065698D"/>
    <w:rsid w:val="00657344"/>
    <w:rsid w:val="006574E1"/>
    <w:rsid w:val="0066096F"/>
    <w:rsid w:val="00661673"/>
    <w:rsid w:val="00661AB3"/>
    <w:rsid w:val="006622F8"/>
    <w:rsid w:val="00662F32"/>
    <w:rsid w:val="0066309C"/>
    <w:rsid w:val="0066313C"/>
    <w:rsid w:val="00663858"/>
    <w:rsid w:val="00663DDB"/>
    <w:rsid w:val="00663E84"/>
    <w:rsid w:val="006642F3"/>
    <w:rsid w:val="006648C9"/>
    <w:rsid w:val="0066556C"/>
    <w:rsid w:val="006675E8"/>
    <w:rsid w:val="006679E2"/>
    <w:rsid w:val="0067173B"/>
    <w:rsid w:val="006717C3"/>
    <w:rsid w:val="0067208E"/>
    <w:rsid w:val="00673C59"/>
    <w:rsid w:val="00674023"/>
    <w:rsid w:val="00675EBF"/>
    <w:rsid w:val="00676501"/>
    <w:rsid w:val="00677019"/>
    <w:rsid w:val="00677335"/>
    <w:rsid w:val="006777A9"/>
    <w:rsid w:val="006778D4"/>
    <w:rsid w:val="0068054F"/>
    <w:rsid w:val="0068064C"/>
    <w:rsid w:val="0068220C"/>
    <w:rsid w:val="006825BA"/>
    <w:rsid w:val="00682AF1"/>
    <w:rsid w:val="00682F94"/>
    <w:rsid w:val="0068308B"/>
    <w:rsid w:val="00683840"/>
    <w:rsid w:val="00683EFF"/>
    <w:rsid w:val="0068463A"/>
    <w:rsid w:val="00684987"/>
    <w:rsid w:val="00684B32"/>
    <w:rsid w:val="00684B4A"/>
    <w:rsid w:val="006851ED"/>
    <w:rsid w:val="00685232"/>
    <w:rsid w:val="00685A1E"/>
    <w:rsid w:val="0068662D"/>
    <w:rsid w:val="006874EA"/>
    <w:rsid w:val="00687969"/>
    <w:rsid w:val="00690ABE"/>
    <w:rsid w:val="0069113D"/>
    <w:rsid w:val="006923CA"/>
    <w:rsid w:val="00692D68"/>
    <w:rsid w:val="00693602"/>
    <w:rsid w:val="00693BD4"/>
    <w:rsid w:val="00694A17"/>
    <w:rsid w:val="00694B54"/>
    <w:rsid w:val="00695073"/>
    <w:rsid w:val="00696464"/>
    <w:rsid w:val="00696766"/>
    <w:rsid w:val="00697131"/>
    <w:rsid w:val="006979DC"/>
    <w:rsid w:val="006A0C16"/>
    <w:rsid w:val="006A0FFB"/>
    <w:rsid w:val="006A1A03"/>
    <w:rsid w:val="006A1EFD"/>
    <w:rsid w:val="006A2F6B"/>
    <w:rsid w:val="006A33EC"/>
    <w:rsid w:val="006A35E8"/>
    <w:rsid w:val="006A4D01"/>
    <w:rsid w:val="006A6118"/>
    <w:rsid w:val="006A64B4"/>
    <w:rsid w:val="006A6E34"/>
    <w:rsid w:val="006A7FF7"/>
    <w:rsid w:val="006B0C8C"/>
    <w:rsid w:val="006B13A1"/>
    <w:rsid w:val="006B1F2D"/>
    <w:rsid w:val="006B2818"/>
    <w:rsid w:val="006B3565"/>
    <w:rsid w:val="006B549D"/>
    <w:rsid w:val="006B7AD5"/>
    <w:rsid w:val="006B7FBA"/>
    <w:rsid w:val="006C0192"/>
    <w:rsid w:val="006C074C"/>
    <w:rsid w:val="006C0CE7"/>
    <w:rsid w:val="006C146E"/>
    <w:rsid w:val="006C2076"/>
    <w:rsid w:val="006C2E09"/>
    <w:rsid w:val="006C3530"/>
    <w:rsid w:val="006C3766"/>
    <w:rsid w:val="006C3E05"/>
    <w:rsid w:val="006C48F7"/>
    <w:rsid w:val="006C54F5"/>
    <w:rsid w:val="006C57BE"/>
    <w:rsid w:val="006C5EA4"/>
    <w:rsid w:val="006C7A50"/>
    <w:rsid w:val="006C7B47"/>
    <w:rsid w:val="006D05AA"/>
    <w:rsid w:val="006D0F55"/>
    <w:rsid w:val="006D1DC2"/>
    <w:rsid w:val="006D23C4"/>
    <w:rsid w:val="006D255F"/>
    <w:rsid w:val="006D2771"/>
    <w:rsid w:val="006D39DE"/>
    <w:rsid w:val="006D4266"/>
    <w:rsid w:val="006D45F2"/>
    <w:rsid w:val="006D5012"/>
    <w:rsid w:val="006D5BBC"/>
    <w:rsid w:val="006D7A42"/>
    <w:rsid w:val="006D7F95"/>
    <w:rsid w:val="006E057E"/>
    <w:rsid w:val="006E0D4B"/>
    <w:rsid w:val="006E152F"/>
    <w:rsid w:val="006E21CB"/>
    <w:rsid w:val="006E3E85"/>
    <w:rsid w:val="006E41B7"/>
    <w:rsid w:val="006E4B1E"/>
    <w:rsid w:val="006E5042"/>
    <w:rsid w:val="006E5D95"/>
    <w:rsid w:val="006E5DF2"/>
    <w:rsid w:val="006E6505"/>
    <w:rsid w:val="006E681D"/>
    <w:rsid w:val="006E6CC2"/>
    <w:rsid w:val="006E6F9C"/>
    <w:rsid w:val="006E7816"/>
    <w:rsid w:val="006E78BF"/>
    <w:rsid w:val="006E7B62"/>
    <w:rsid w:val="006F01E9"/>
    <w:rsid w:val="006F0881"/>
    <w:rsid w:val="006F08E3"/>
    <w:rsid w:val="006F0F3B"/>
    <w:rsid w:val="006F2287"/>
    <w:rsid w:val="006F27D5"/>
    <w:rsid w:val="006F37C9"/>
    <w:rsid w:val="006F3F56"/>
    <w:rsid w:val="006F4698"/>
    <w:rsid w:val="006F51FE"/>
    <w:rsid w:val="006F5706"/>
    <w:rsid w:val="006F5825"/>
    <w:rsid w:val="006F7439"/>
    <w:rsid w:val="006F7479"/>
    <w:rsid w:val="006F7976"/>
    <w:rsid w:val="0070042E"/>
    <w:rsid w:val="00700530"/>
    <w:rsid w:val="00700C8C"/>
    <w:rsid w:val="0070331A"/>
    <w:rsid w:val="00703704"/>
    <w:rsid w:val="00703D52"/>
    <w:rsid w:val="00703D57"/>
    <w:rsid w:val="007042C3"/>
    <w:rsid w:val="007042CB"/>
    <w:rsid w:val="007048C3"/>
    <w:rsid w:val="00704C43"/>
    <w:rsid w:val="00705099"/>
    <w:rsid w:val="00706CAF"/>
    <w:rsid w:val="00707FF3"/>
    <w:rsid w:val="00710C32"/>
    <w:rsid w:val="00711858"/>
    <w:rsid w:val="00711D32"/>
    <w:rsid w:val="00712AC0"/>
    <w:rsid w:val="0071305B"/>
    <w:rsid w:val="007140D5"/>
    <w:rsid w:val="00714E11"/>
    <w:rsid w:val="00715627"/>
    <w:rsid w:val="00715ED8"/>
    <w:rsid w:val="00716E0E"/>
    <w:rsid w:val="00717498"/>
    <w:rsid w:val="00717714"/>
    <w:rsid w:val="0072119D"/>
    <w:rsid w:val="0072125A"/>
    <w:rsid w:val="007215DE"/>
    <w:rsid w:val="00721664"/>
    <w:rsid w:val="00721BA8"/>
    <w:rsid w:val="00721C7C"/>
    <w:rsid w:val="0072296C"/>
    <w:rsid w:val="00722EBB"/>
    <w:rsid w:val="00723FB8"/>
    <w:rsid w:val="00724E6F"/>
    <w:rsid w:val="00725882"/>
    <w:rsid w:val="007258FC"/>
    <w:rsid w:val="00727CFE"/>
    <w:rsid w:val="00730B67"/>
    <w:rsid w:val="00730C26"/>
    <w:rsid w:val="007312AA"/>
    <w:rsid w:val="007317E3"/>
    <w:rsid w:val="0073247A"/>
    <w:rsid w:val="007340B0"/>
    <w:rsid w:val="0073519B"/>
    <w:rsid w:val="00735A6E"/>
    <w:rsid w:val="007366EE"/>
    <w:rsid w:val="00736C9A"/>
    <w:rsid w:val="00737287"/>
    <w:rsid w:val="007405FA"/>
    <w:rsid w:val="00740928"/>
    <w:rsid w:val="00740B1B"/>
    <w:rsid w:val="00740F0E"/>
    <w:rsid w:val="00741B20"/>
    <w:rsid w:val="007427D2"/>
    <w:rsid w:val="007451CC"/>
    <w:rsid w:val="0074701D"/>
    <w:rsid w:val="00750210"/>
    <w:rsid w:val="007518A5"/>
    <w:rsid w:val="00751E09"/>
    <w:rsid w:val="00752BD5"/>
    <w:rsid w:val="0075475B"/>
    <w:rsid w:val="007547C2"/>
    <w:rsid w:val="00754D3B"/>
    <w:rsid w:val="0075513C"/>
    <w:rsid w:val="00756A17"/>
    <w:rsid w:val="00756DA8"/>
    <w:rsid w:val="007574C0"/>
    <w:rsid w:val="00757590"/>
    <w:rsid w:val="00757F81"/>
    <w:rsid w:val="00760BC5"/>
    <w:rsid w:val="00761838"/>
    <w:rsid w:val="007619EF"/>
    <w:rsid w:val="007628B0"/>
    <w:rsid w:val="00762C20"/>
    <w:rsid w:val="007634BA"/>
    <w:rsid w:val="00764540"/>
    <w:rsid w:val="00764E0F"/>
    <w:rsid w:val="007655E4"/>
    <w:rsid w:val="00766C1E"/>
    <w:rsid w:val="007671E5"/>
    <w:rsid w:val="007715DD"/>
    <w:rsid w:val="00771A7A"/>
    <w:rsid w:val="007722E7"/>
    <w:rsid w:val="00773DB6"/>
    <w:rsid w:val="00777161"/>
    <w:rsid w:val="00777F46"/>
    <w:rsid w:val="0078198C"/>
    <w:rsid w:val="00781A27"/>
    <w:rsid w:val="0078202E"/>
    <w:rsid w:val="0078318A"/>
    <w:rsid w:val="00783308"/>
    <w:rsid w:val="007833A7"/>
    <w:rsid w:val="007844AA"/>
    <w:rsid w:val="007849DF"/>
    <w:rsid w:val="00785875"/>
    <w:rsid w:val="00785A8E"/>
    <w:rsid w:val="0078725D"/>
    <w:rsid w:val="00790F0E"/>
    <w:rsid w:val="00791B8E"/>
    <w:rsid w:val="00791C41"/>
    <w:rsid w:val="00791C6C"/>
    <w:rsid w:val="00791F1C"/>
    <w:rsid w:val="007920D0"/>
    <w:rsid w:val="0079275A"/>
    <w:rsid w:val="00792793"/>
    <w:rsid w:val="00792EEF"/>
    <w:rsid w:val="007936B5"/>
    <w:rsid w:val="00793921"/>
    <w:rsid w:val="00793F63"/>
    <w:rsid w:val="00794941"/>
    <w:rsid w:val="00796A22"/>
    <w:rsid w:val="00797016"/>
    <w:rsid w:val="00797473"/>
    <w:rsid w:val="007A07AD"/>
    <w:rsid w:val="007A2354"/>
    <w:rsid w:val="007A298E"/>
    <w:rsid w:val="007A2E51"/>
    <w:rsid w:val="007A4451"/>
    <w:rsid w:val="007A6008"/>
    <w:rsid w:val="007A6017"/>
    <w:rsid w:val="007A63E6"/>
    <w:rsid w:val="007A646C"/>
    <w:rsid w:val="007A7810"/>
    <w:rsid w:val="007A7EF0"/>
    <w:rsid w:val="007B010B"/>
    <w:rsid w:val="007B0B48"/>
    <w:rsid w:val="007B5E80"/>
    <w:rsid w:val="007B7729"/>
    <w:rsid w:val="007C1072"/>
    <w:rsid w:val="007C119D"/>
    <w:rsid w:val="007C177C"/>
    <w:rsid w:val="007C18C5"/>
    <w:rsid w:val="007C33EB"/>
    <w:rsid w:val="007C3D80"/>
    <w:rsid w:val="007C4197"/>
    <w:rsid w:val="007C4507"/>
    <w:rsid w:val="007C6BF9"/>
    <w:rsid w:val="007C702A"/>
    <w:rsid w:val="007C756D"/>
    <w:rsid w:val="007C76D6"/>
    <w:rsid w:val="007D007C"/>
    <w:rsid w:val="007D024F"/>
    <w:rsid w:val="007D1D64"/>
    <w:rsid w:val="007D3241"/>
    <w:rsid w:val="007D3D2B"/>
    <w:rsid w:val="007D4C4A"/>
    <w:rsid w:val="007D6649"/>
    <w:rsid w:val="007D6DD7"/>
    <w:rsid w:val="007E01AD"/>
    <w:rsid w:val="007E0FE2"/>
    <w:rsid w:val="007E129B"/>
    <w:rsid w:val="007E2A6E"/>
    <w:rsid w:val="007E39B2"/>
    <w:rsid w:val="007E4544"/>
    <w:rsid w:val="007E4C60"/>
    <w:rsid w:val="007E5504"/>
    <w:rsid w:val="007E592A"/>
    <w:rsid w:val="007E645F"/>
    <w:rsid w:val="007E7613"/>
    <w:rsid w:val="007E77AE"/>
    <w:rsid w:val="007F010B"/>
    <w:rsid w:val="007F0EF0"/>
    <w:rsid w:val="007F1501"/>
    <w:rsid w:val="007F1946"/>
    <w:rsid w:val="007F1EAD"/>
    <w:rsid w:val="007F2D28"/>
    <w:rsid w:val="007F30CB"/>
    <w:rsid w:val="007F320F"/>
    <w:rsid w:val="007F4F65"/>
    <w:rsid w:val="007F66C9"/>
    <w:rsid w:val="007F6FE7"/>
    <w:rsid w:val="007F7583"/>
    <w:rsid w:val="007F7CFD"/>
    <w:rsid w:val="00800672"/>
    <w:rsid w:val="00800F47"/>
    <w:rsid w:val="00801430"/>
    <w:rsid w:val="0080243B"/>
    <w:rsid w:val="00802785"/>
    <w:rsid w:val="00802ED6"/>
    <w:rsid w:val="00803513"/>
    <w:rsid w:val="0080388D"/>
    <w:rsid w:val="00803D22"/>
    <w:rsid w:val="0080422F"/>
    <w:rsid w:val="00804AE0"/>
    <w:rsid w:val="00805741"/>
    <w:rsid w:val="00805A15"/>
    <w:rsid w:val="00805ECA"/>
    <w:rsid w:val="0080697D"/>
    <w:rsid w:val="008076BD"/>
    <w:rsid w:val="00807B87"/>
    <w:rsid w:val="00810088"/>
    <w:rsid w:val="00810D9B"/>
    <w:rsid w:val="00811C7D"/>
    <w:rsid w:val="008125F4"/>
    <w:rsid w:val="008128B8"/>
    <w:rsid w:val="00812FC9"/>
    <w:rsid w:val="0081546F"/>
    <w:rsid w:val="00815BAA"/>
    <w:rsid w:val="00815EAA"/>
    <w:rsid w:val="00816372"/>
    <w:rsid w:val="008211C5"/>
    <w:rsid w:val="00821243"/>
    <w:rsid w:val="0082189C"/>
    <w:rsid w:val="00822189"/>
    <w:rsid w:val="008222B5"/>
    <w:rsid w:val="00822607"/>
    <w:rsid w:val="008243DE"/>
    <w:rsid w:val="00825A4A"/>
    <w:rsid w:val="00826068"/>
    <w:rsid w:val="00826120"/>
    <w:rsid w:val="008263F2"/>
    <w:rsid w:val="00826E32"/>
    <w:rsid w:val="008272E0"/>
    <w:rsid w:val="00827353"/>
    <w:rsid w:val="00831A1B"/>
    <w:rsid w:val="00831F7F"/>
    <w:rsid w:val="0083223D"/>
    <w:rsid w:val="00832E94"/>
    <w:rsid w:val="008339FF"/>
    <w:rsid w:val="00833B64"/>
    <w:rsid w:val="00835554"/>
    <w:rsid w:val="00836B97"/>
    <w:rsid w:val="00836F37"/>
    <w:rsid w:val="008370A7"/>
    <w:rsid w:val="00837A61"/>
    <w:rsid w:val="00840268"/>
    <w:rsid w:val="00840AE2"/>
    <w:rsid w:val="00840EED"/>
    <w:rsid w:val="0084183C"/>
    <w:rsid w:val="00841BD2"/>
    <w:rsid w:val="00841DFC"/>
    <w:rsid w:val="008426CB"/>
    <w:rsid w:val="00842719"/>
    <w:rsid w:val="008430D8"/>
    <w:rsid w:val="0084329C"/>
    <w:rsid w:val="008432D6"/>
    <w:rsid w:val="0084399C"/>
    <w:rsid w:val="00844A1D"/>
    <w:rsid w:val="0084625E"/>
    <w:rsid w:val="00847446"/>
    <w:rsid w:val="00847B84"/>
    <w:rsid w:val="00847BEF"/>
    <w:rsid w:val="00847E6B"/>
    <w:rsid w:val="00850372"/>
    <w:rsid w:val="008514DB"/>
    <w:rsid w:val="00851B2A"/>
    <w:rsid w:val="00852B70"/>
    <w:rsid w:val="00853BA4"/>
    <w:rsid w:val="00853E4C"/>
    <w:rsid w:val="00855091"/>
    <w:rsid w:val="0085524B"/>
    <w:rsid w:val="008554BB"/>
    <w:rsid w:val="008563B2"/>
    <w:rsid w:val="0085661B"/>
    <w:rsid w:val="00856859"/>
    <w:rsid w:val="00856A15"/>
    <w:rsid w:val="00856F9A"/>
    <w:rsid w:val="0085772A"/>
    <w:rsid w:val="00861DEA"/>
    <w:rsid w:val="00863B83"/>
    <w:rsid w:val="00865DEC"/>
    <w:rsid w:val="0087131E"/>
    <w:rsid w:val="008719CC"/>
    <w:rsid w:val="0087250A"/>
    <w:rsid w:val="008734BF"/>
    <w:rsid w:val="00873D41"/>
    <w:rsid w:val="00874059"/>
    <w:rsid w:val="00874A12"/>
    <w:rsid w:val="00874A18"/>
    <w:rsid w:val="00875D6E"/>
    <w:rsid w:val="008769AE"/>
    <w:rsid w:val="008774E1"/>
    <w:rsid w:val="008801E7"/>
    <w:rsid w:val="00880535"/>
    <w:rsid w:val="00880ADC"/>
    <w:rsid w:val="00880E88"/>
    <w:rsid w:val="0088116A"/>
    <w:rsid w:val="00881F9A"/>
    <w:rsid w:val="008825CB"/>
    <w:rsid w:val="00882B20"/>
    <w:rsid w:val="00882E1B"/>
    <w:rsid w:val="008838FB"/>
    <w:rsid w:val="008841E2"/>
    <w:rsid w:val="00884A95"/>
    <w:rsid w:val="00885519"/>
    <w:rsid w:val="008863A4"/>
    <w:rsid w:val="0089091F"/>
    <w:rsid w:val="008916D7"/>
    <w:rsid w:val="00892373"/>
    <w:rsid w:val="00892403"/>
    <w:rsid w:val="008925F5"/>
    <w:rsid w:val="008947FE"/>
    <w:rsid w:val="00894EE4"/>
    <w:rsid w:val="0089595E"/>
    <w:rsid w:val="00895D80"/>
    <w:rsid w:val="00897974"/>
    <w:rsid w:val="008A06ED"/>
    <w:rsid w:val="008A13E2"/>
    <w:rsid w:val="008A2150"/>
    <w:rsid w:val="008A2C0C"/>
    <w:rsid w:val="008A356A"/>
    <w:rsid w:val="008A4548"/>
    <w:rsid w:val="008A4FCD"/>
    <w:rsid w:val="008A595D"/>
    <w:rsid w:val="008A6570"/>
    <w:rsid w:val="008A65E6"/>
    <w:rsid w:val="008A7409"/>
    <w:rsid w:val="008B07DD"/>
    <w:rsid w:val="008B0EF5"/>
    <w:rsid w:val="008B1822"/>
    <w:rsid w:val="008B1E32"/>
    <w:rsid w:val="008B299B"/>
    <w:rsid w:val="008B2FB2"/>
    <w:rsid w:val="008B3A17"/>
    <w:rsid w:val="008B41AE"/>
    <w:rsid w:val="008B5B85"/>
    <w:rsid w:val="008B70E4"/>
    <w:rsid w:val="008C05CF"/>
    <w:rsid w:val="008C0D13"/>
    <w:rsid w:val="008C1044"/>
    <w:rsid w:val="008C19C7"/>
    <w:rsid w:val="008C2AF4"/>
    <w:rsid w:val="008C35A4"/>
    <w:rsid w:val="008C365C"/>
    <w:rsid w:val="008C3A86"/>
    <w:rsid w:val="008C424A"/>
    <w:rsid w:val="008C49CF"/>
    <w:rsid w:val="008C507B"/>
    <w:rsid w:val="008C5479"/>
    <w:rsid w:val="008C558E"/>
    <w:rsid w:val="008C5958"/>
    <w:rsid w:val="008C5A9D"/>
    <w:rsid w:val="008C6EB5"/>
    <w:rsid w:val="008C6EB7"/>
    <w:rsid w:val="008D0733"/>
    <w:rsid w:val="008D2215"/>
    <w:rsid w:val="008D2BA0"/>
    <w:rsid w:val="008D3DEE"/>
    <w:rsid w:val="008D49E6"/>
    <w:rsid w:val="008D520A"/>
    <w:rsid w:val="008D5BBE"/>
    <w:rsid w:val="008D632F"/>
    <w:rsid w:val="008D6A79"/>
    <w:rsid w:val="008D6E32"/>
    <w:rsid w:val="008D7F91"/>
    <w:rsid w:val="008E1ECF"/>
    <w:rsid w:val="008E46BA"/>
    <w:rsid w:val="008E56E4"/>
    <w:rsid w:val="008E6A5E"/>
    <w:rsid w:val="008E6A65"/>
    <w:rsid w:val="008E7712"/>
    <w:rsid w:val="008E7800"/>
    <w:rsid w:val="008F3BCC"/>
    <w:rsid w:val="008F543E"/>
    <w:rsid w:val="008F63E8"/>
    <w:rsid w:val="008F6A09"/>
    <w:rsid w:val="008F6A5A"/>
    <w:rsid w:val="008F7260"/>
    <w:rsid w:val="008F7324"/>
    <w:rsid w:val="0090028A"/>
    <w:rsid w:val="00901067"/>
    <w:rsid w:val="009022F9"/>
    <w:rsid w:val="00903659"/>
    <w:rsid w:val="00904BAE"/>
    <w:rsid w:val="00904D4B"/>
    <w:rsid w:val="00905B1F"/>
    <w:rsid w:val="00905EEB"/>
    <w:rsid w:val="009064AD"/>
    <w:rsid w:val="00906532"/>
    <w:rsid w:val="00906700"/>
    <w:rsid w:val="00907E6F"/>
    <w:rsid w:val="00910160"/>
    <w:rsid w:val="009111F8"/>
    <w:rsid w:val="009126AF"/>
    <w:rsid w:val="009127D6"/>
    <w:rsid w:val="00914081"/>
    <w:rsid w:val="009143C5"/>
    <w:rsid w:val="00915655"/>
    <w:rsid w:val="009159B1"/>
    <w:rsid w:val="00915B8C"/>
    <w:rsid w:val="00916052"/>
    <w:rsid w:val="009162FF"/>
    <w:rsid w:val="00916CE8"/>
    <w:rsid w:val="0091796A"/>
    <w:rsid w:val="00920014"/>
    <w:rsid w:val="009202E5"/>
    <w:rsid w:val="009203E1"/>
    <w:rsid w:val="009209BB"/>
    <w:rsid w:val="00920D9B"/>
    <w:rsid w:val="00923BC1"/>
    <w:rsid w:val="00924FD1"/>
    <w:rsid w:val="00925FE0"/>
    <w:rsid w:val="00926841"/>
    <w:rsid w:val="00926982"/>
    <w:rsid w:val="009273DC"/>
    <w:rsid w:val="00927668"/>
    <w:rsid w:val="00927EB7"/>
    <w:rsid w:val="00930338"/>
    <w:rsid w:val="00930CE4"/>
    <w:rsid w:val="00931420"/>
    <w:rsid w:val="0093246B"/>
    <w:rsid w:val="00932A21"/>
    <w:rsid w:val="00932E8F"/>
    <w:rsid w:val="00932F00"/>
    <w:rsid w:val="00934025"/>
    <w:rsid w:val="0093496E"/>
    <w:rsid w:val="00935153"/>
    <w:rsid w:val="00935A55"/>
    <w:rsid w:val="00935C61"/>
    <w:rsid w:val="00936342"/>
    <w:rsid w:val="00936D79"/>
    <w:rsid w:val="00937AF7"/>
    <w:rsid w:val="00941409"/>
    <w:rsid w:val="009418B0"/>
    <w:rsid w:val="009429B7"/>
    <w:rsid w:val="009429E9"/>
    <w:rsid w:val="00943016"/>
    <w:rsid w:val="009430F4"/>
    <w:rsid w:val="00944081"/>
    <w:rsid w:val="009440EE"/>
    <w:rsid w:val="00944E31"/>
    <w:rsid w:val="00945055"/>
    <w:rsid w:val="009455B2"/>
    <w:rsid w:val="00945CC2"/>
    <w:rsid w:val="0094616F"/>
    <w:rsid w:val="0094655C"/>
    <w:rsid w:val="00946979"/>
    <w:rsid w:val="009470AC"/>
    <w:rsid w:val="0094778E"/>
    <w:rsid w:val="00947943"/>
    <w:rsid w:val="0095088A"/>
    <w:rsid w:val="00951420"/>
    <w:rsid w:val="00951F8E"/>
    <w:rsid w:val="00952BB0"/>
    <w:rsid w:val="00953BD3"/>
    <w:rsid w:val="00954D43"/>
    <w:rsid w:val="00955B46"/>
    <w:rsid w:val="00955E24"/>
    <w:rsid w:val="00955E3A"/>
    <w:rsid w:val="00956991"/>
    <w:rsid w:val="00957064"/>
    <w:rsid w:val="00957E53"/>
    <w:rsid w:val="00960824"/>
    <w:rsid w:val="00960A51"/>
    <w:rsid w:val="00960B95"/>
    <w:rsid w:val="00960C28"/>
    <w:rsid w:val="00960CDB"/>
    <w:rsid w:val="00960FB8"/>
    <w:rsid w:val="009611CB"/>
    <w:rsid w:val="0096137C"/>
    <w:rsid w:val="00961A72"/>
    <w:rsid w:val="009621DA"/>
    <w:rsid w:val="00962AE5"/>
    <w:rsid w:val="00962D5A"/>
    <w:rsid w:val="009631CF"/>
    <w:rsid w:val="00963AC5"/>
    <w:rsid w:val="00963FF5"/>
    <w:rsid w:val="00966A11"/>
    <w:rsid w:val="009679D9"/>
    <w:rsid w:val="00967FA4"/>
    <w:rsid w:val="00970284"/>
    <w:rsid w:val="00972596"/>
    <w:rsid w:val="009726AC"/>
    <w:rsid w:val="00973026"/>
    <w:rsid w:val="00973399"/>
    <w:rsid w:val="0097369A"/>
    <w:rsid w:val="00974613"/>
    <w:rsid w:val="0097489C"/>
    <w:rsid w:val="009751DB"/>
    <w:rsid w:val="00975987"/>
    <w:rsid w:val="009776FB"/>
    <w:rsid w:val="00977DEA"/>
    <w:rsid w:val="00980093"/>
    <w:rsid w:val="00980B94"/>
    <w:rsid w:val="009813FC"/>
    <w:rsid w:val="009815EB"/>
    <w:rsid w:val="009826B8"/>
    <w:rsid w:val="00982E62"/>
    <w:rsid w:val="00982F99"/>
    <w:rsid w:val="0098305C"/>
    <w:rsid w:val="009838E1"/>
    <w:rsid w:val="00983CE6"/>
    <w:rsid w:val="00983D33"/>
    <w:rsid w:val="009858C8"/>
    <w:rsid w:val="00986198"/>
    <w:rsid w:val="009871F2"/>
    <w:rsid w:val="00990F07"/>
    <w:rsid w:val="0099165C"/>
    <w:rsid w:val="00992B03"/>
    <w:rsid w:val="0099327D"/>
    <w:rsid w:val="009936E1"/>
    <w:rsid w:val="009937F6"/>
    <w:rsid w:val="00994974"/>
    <w:rsid w:val="00994EC8"/>
    <w:rsid w:val="00994F26"/>
    <w:rsid w:val="009955EB"/>
    <w:rsid w:val="009958FC"/>
    <w:rsid w:val="00996E73"/>
    <w:rsid w:val="00997037"/>
    <w:rsid w:val="00997206"/>
    <w:rsid w:val="0099790F"/>
    <w:rsid w:val="00997F32"/>
    <w:rsid w:val="009A138B"/>
    <w:rsid w:val="009A1678"/>
    <w:rsid w:val="009A2A83"/>
    <w:rsid w:val="009A2DC5"/>
    <w:rsid w:val="009A30AF"/>
    <w:rsid w:val="009A3D49"/>
    <w:rsid w:val="009A4485"/>
    <w:rsid w:val="009A519B"/>
    <w:rsid w:val="009A601D"/>
    <w:rsid w:val="009A7CF5"/>
    <w:rsid w:val="009B1353"/>
    <w:rsid w:val="009B2025"/>
    <w:rsid w:val="009B2132"/>
    <w:rsid w:val="009B26B1"/>
    <w:rsid w:val="009B2A84"/>
    <w:rsid w:val="009B2C0C"/>
    <w:rsid w:val="009B411D"/>
    <w:rsid w:val="009B4466"/>
    <w:rsid w:val="009B4D0C"/>
    <w:rsid w:val="009B67E3"/>
    <w:rsid w:val="009B6D86"/>
    <w:rsid w:val="009B76BB"/>
    <w:rsid w:val="009C04B0"/>
    <w:rsid w:val="009C095F"/>
    <w:rsid w:val="009C0FE7"/>
    <w:rsid w:val="009C103C"/>
    <w:rsid w:val="009C1068"/>
    <w:rsid w:val="009C18AB"/>
    <w:rsid w:val="009C1CD0"/>
    <w:rsid w:val="009C2245"/>
    <w:rsid w:val="009C285B"/>
    <w:rsid w:val="009C298F"/>
    <w:rsid w:val="009C33CD"/>
    <w:rsid w:val="009C343A"/>
    <w:rsid w:val="009C3983"/>
    <w:rsid w:val="009C433D"/>
    <w:rsid w:val="009C4D46"/>
    <w:rsid w:val="009C52A0"/>
    <w:rsid w:val="009C5F16"/>
    <w:rsid w:val="009C6527"/>
    <w:rsid w:val="009C73D4"/>
    <w:rsid w:val="009D0369"/>
    <w:rsid w:val="009D0D4B"/>
    <w:rsid w:val="009D1BDF"/>
    <w:rsid w:val="009D1CA2"/>
    <w:rsid w:val="009D35E7"/>
    <w:rsid w:val="009D43B1"/>
    <w:rsid w:val="009D456A"/>
    <w:rsid w:val="009D4A6F"/>
    <w:rsid w:val="009D4C54"/>
    <w:rsid w:val="009D5C93"/>
    <w:rsid w:val="009D5D60"/>
    <w:rsid w:val="009D609E"/>
    <w:rsid w:val="009D626C"/>
    <w:rsid w:val="009D6589"/>
    <w:rsid w:val="009D7843"/>
    <w:rsid w:val="009D7F12"/>
    <w:rsid w:val="009E1024"/>
    <w:rsid w:val="009E11B0"/>
    <w:rsid w:val="009E1B02"/>
    <w:rsid w:val="009E27DD"/>
    <w:rsid w:val="009E2B4F"/>
    <w:rsid w:val="009E3F36"/>
    <w:rsid w:val="009E4EA1"/>
    <w:rsid w:val="009E546E"/>
    <w:rsid w:val="009E5BDF"/>
    <w:rsid w:val="009E68C4"/>
    <w:rsid w:val="009F00BE"/>
    <w:rsid w:val="009F122D"/>
    <w:rsid w:val="009F12A8"/>
    <w:rsid w:val="009F12EF"/>
    <w:rsid w:val="009F1788"/>
    <w:rsid w:val="009F1E73"/>
    <w:rsid w:val="009F2D9B"/>
    <w:rsid w:val="009F3121"/>
    <w:rsid w:val="009F3C6D"/>
    <w:rsid w:val="009F4C86"/>
    <w:rsid w:val="009F4EA8"/>
    <w:rsid w:val="009F7200"/>
    <w:rsid w:val="009F7706"/>
    <w:rsid w:val="009F7D0E"/>
    <w:rsid w:val="00A005ED"/>
    <w:rsid w:val="00A01711"/>
    <w:rsid w:val="00A01747"/>
    <w:rsid w:val="00A01E20"/>
    <w:rsid w:val="00A02232"/>
    <w:rsid w:val="00A02505"/>
    <w:rsid w:val="00A02BCF"/>
    <w:rsid w:val="00A035E8"/>
    <w:rsid w:val="00A041A5"/>
    <w:rsid w:val="00A04E5E"/>
    <w:rsid w:val="00A0531E"/>
    <w:rsid w:val="00A1045C"/>
    <w:rsid w:val="00A10874"/>
    <w:rsid w:val="00A11AA6"/>
    <w:rsid w:val="00A11C88"/>
    <w:rsid w:val="00A12BCE"/>
    <w:rsid w:val="00A12C56"/>
    <w:rsid w:val="00A13D2D"/>
    <w:rsid w:val="00A14BEA"/>
    <w:rsid w:val="00A153B6"/>
    <w:rsid w:val="00A155B0"/>
    <w:rsid w:val="00A170AF"/>
    <w:rsid w:val="00A20179"/>
    <w:rsid w:val="00A20335"/>
    <w:rsid w:val="00A232A8"/>
    <w:rsid w:val="00A23418"/>
    <w:rsid w:val="00A23972"/>
    <w:rsid w:val="00A244F7"/>
    <w:rsid w:val="00A2496F"/>
    <w:rsid w:val="00A2543C"/>
    <w:rsid w:val="00A25D8E"/>
    <w:rsid w:val="00A27B1E"/>
    <w:rsid w:val="00A27F23"/>
    <w:rsid w:val="00A307D7"/>
    <w:rsid w:val="00A312C6"/>
    <w:rsid w:val="00A3147E"/>
    <w:rsid w:val="00A33582"/>
    <w:rsid w:val="00A33A70"/>
    <w:rsid w:val="00A35265"/>
    <w:rsid w:val="00A37B91"/>
    <w:rsid w:val="00A37C4B"/>
    <w:rsid w:val="00A37DBA"/>
    <w:rsid w:val="00A42339"/>
    <w:rsid w:val="00A43817"/>
    <w:rsid w:val="00A43E0E"/>
    <w:rsid w:val="00A43F72"/>
    <w:rsid w:val="00A458FF"/>
    <w:rsid w:val="00A46481"/>
    <w:rsid w:val="00A46BF8"/>
    <w:rsid w:val="00A4705A"/>
    <w:rsid w:val="00A47659"/>
    <w:rsid w:val="00A47B7A"/>
    <w:rsid w:val="00A47F95"/>
    <w:rsid w:val="00A506EE"/>
    <w:rsid w:val="00A51506"/>
    <w:rsid w:val="00A51D4E"/>
    <w:rsid w:val="00A51D9D"/>
    <w:rsid w:val="00A5300D"/>
    <w:rsid w:val="00A53093"/>
    <w:rsid w:val="00A5311B"/>
    <w:rsid w:val="00A54B81"/>
    <w:rsid w:val="00A54C31"/>
    <w:rsid w:val="00A55C25"/>
    <w:rsid w:val="00A567B8"/>
    <w:rsid w:val="00A57727"/>
    <w:rsid w:val="00A60871"/>
    <w:rsid w:val="00A616CF"/>
    <w:rsid w:val="00A62153"/>
    <w:rsid w:val="00A63163"/>
    <w:rsid w:val="00A643EE"/>
    <w:rsid w:val="00A64583"/>
    <w:rsid w:val="00A6690A"/>
    <w:rsid w:val="00A66D4B"/>
    <w:rsid w:val="00A6750E"/>
    <w:rsid w:val="00A6782B"/>
    <w:rsid w:val="00A67AD9"/>
    <w:rsid w:val="00A700D0"/>
    <w:rsid w:val="00A7017A"/>
    <w:rsid w:val="00A703B5"/>
    <w:rsid w:val="00A7048C"/>
    <w:rsid w:val="00A70F1D"/>
    <w:rsid w:val="00A73A86"/>
    <w:rsid w:val="00A73ED5"/>
    <w:rsid w:val="00A740FC"/>
    <w:rsid w:val="00A747E9"/>
    <w:rsid w:val="00A7517D"/>
    <w:rsid w:val="00A7679A"/>
    <w:rsid w:val="00A768C0"/>
    <w:rsid w:val="00A76E0C"/>
    <w:rsid w:val="00A771EB"/>
    <w:rsid w:val="00A77CCE"/>
    <w:rsid w:val="00A77E38"/>
    <w:rsid w:val="00A81CB2"/>
    <w:rsid w:val="00A82E77"/>
    <w:rsid w:val="00A83FF1"/>
    <w:rsid w:val="00A8454A"/>
    <w:rsid w:val="00A85911"/>
    <w:rsid w:val="00A85929"/>
    <w:rsid w:val="00A874E5"/>
    <w:rsid w:val="00A87FFC"/>
    <w:rsid w:val="00A9062C"/>
    <w:rsid w:val="00A90E01"/>
    <w:rsid w:val="00A91783"/>
    <w:rsid w:val="00A92537"/>
    <w:rsid w:val="00A92620"/>
    <w:rsid w:val="00A92A94"/>
    <w:rsid w:val="00A93860"/>
    <w:rsid w:val="00A93AAC"/>
    <w:rsid w:val="00A95316"/>
    <w:rsid w:val="00A955BA"/>
    <w:rsid w:val="00A95DE9"/>
    <w:rsid w:val="00A966A8"/>
    <w:rsid w:val="00A97164"/>
    <w:rsid w:val="00A977AD"/>
    <w:rsid w:val="00AA27EF"/>
    <w:rsid w:val="00AA28F3"/>
    <w:rsid w:val="00AA3202"/>
    <w:rsid w:val="00AA3DA8"/>
    <w:rsid w:val="00AA3FBE"/>
    <w:rsid w:val="00AA42C4"/>
    <w:rsid w:val="00AA4CCC"/>
    <w:rsid w:val="00AA5B7B"/>
    <w:rsid w:val="00AA5F9F"/>
    <w:rsid w:val="00AA61E9"/>
    <w:rsid w:val="00AA6542"/>
    <w:rsid w:val="00AA6E57"/>
    <w:rsid w:val="00AA6F3D"/>
    <w:rsid w:val="00AA74F0"/>
    <w:rsid w:val="00AB0F9B"/>
    <w:rsid w:val="00AB1AF6"/>
    <w:rsid w:val="00AB33F3"/>
    <w:rsid w:val="00AB34B6"/>
    <w:rsid w:val="00AB3D69"/>
    <w:rsid w:val="00AB4BDA"/>
    <w:rsid w:val="00AB642C"/>
    <w:rsid w:val="00AB6735"/>
    <w:rsid w:val="00AB6C24"/>
    <w:rsid w:val="00AB78FF"/>
    <w:rsid w:val="00AC1578"/>
    <w:rsid w:val="00AC202F"/>
    <w:rsid w:val="00AC2117"/>
    <w:rsid w:val="00AC3204"/>
    <w:rsid w:val="00AC57C5"/>
    <w:rsid w:val="00AC5872"/>
    <w:rsid w:val="00AC64B4"/>
    <w:rsid w:val="00AC64D4"/>
    <w:rsid w:val="00AC7FE4"/>
    <w:rsid w:val="00AD1FC4"/>
    <w:rsid w:val="00AD2388"/>
    <w:rsid w:val="00AD2D3E"/>
    <w:rsid w:val="00AD2D4B"/>
    <w:rsid w:val="00AD2DBB"/>
    <w:rsid w:val="00AD3DB2"/>
    <w:rsid w:val="00AD4700"/>
    <w:rsid w:val="00AD5C45"/>
    <w:rsid w:val="00AD74CD"/>
    <w:rsid w:val="00AE08D4"/>
    <w:rsid w:val="00AE0A27"/>
    <w:rsid w:val="00AE21BC"/>
    <w:rsid w:val="00AE23EC"/>
    <w:rsid w:val="00AE29C0"/>
    <w:rsid w:val="00AE2EE0"/>
    <w:rsid w:val="00AE4360"/>
    <w:rsid w:val="00AE4B0A"/>
    <w:rsid w:val="00AE5467"/>
    <w:rsid w:val="00AE5FCE"/>
    <w:rsid w:val="00AE5FFE"/>
    <w:rsid w:val="00AE60E1"/>
    <w:rsid w:val="00AE61F5"/>
    <w:rsid w:val="00AE6D73"/>
    <w:rsid w:val="00AE70F9"/>
    <w:rsid w:val="00AE78BD"/>
    <w:rsid w:val="00AF009D"/>
    <w:rsid w:val="00AF0910"/>
    <w:rsid w:val="00AF0DCE"/>
    <w:rsid w:val="00AF16E8"/>
    <w:rsid w:val="00AF22B3"/>
    <w:rsid w:val="00AF258A"/>
    <w:rsid w:val="00AF361B"/>
    <w:rsid w:val="00AF3C37"/>
    <w:rsid w:val="00AF40BC"/>
    <w:rsid w:val="00AF4101"/>
    <w:rsid w:val="00AF4E93"/>
    <w:rsid w:val="00AF6C13"/>
    <w:rsid w:val="00AF6E10"/>
    <w:rsid w:val="00AF745D"/>
    <w:rsid w:val="00B00BA3"/>
    <w:rsid w:val="00B01FF3"/>
    <w:rsid w:val="00B02041"/>
    <w:rsid w:val="00B020E7"/>
    <w:rsid w:val="00B0215F"/>
    <w:rsid w:val="00B02DCB"/>
    <w:rsid w:val="00B056F6"/>
    <w:rsid w:val="00B05C4A"/>
    <w:rsid w:val="00B077AF"/>
    <w:rsid w:val="00B07A76"/>
    <w:rsid w:val="00B07AB1"/>
    <w:rsid w:val="00B07ED1"/>
    <w:rsid w:val="00B07F0B"/>
    <w:rsid w:val="00B102A3"/>
    <w:rsid w:val="00B10C13"/>
    <w:rsid w:val="00B11496"/>
    <w:rsid w:val="00B11A0F"/>
    <w:rsid w:val="00B12D67"/>
    <w:rsid w:val="00B1344C"/>
    <w:rsid w:val="00B13483"/>
    <w:rsid w:val="00B14714"/>
    <w:rsid w:val="00B17BE1"/>
    <w:rsid w:val="00B201FD"/>
    <w:rsid w:val="00B20616"/>
    <w:rsid w:val="00B218B7"/>
    <w:rsid w:val="00B22CDE"/>
    <w:rsid w:val="00B23765"/>
    <w:rsid w:val="00B23831"/>
    <w:rsid w:val="00B260CC"/>
    <w:rsid w:val="00B26B3F"/>
    <w:rsid w:val="00B30A9C"/>
    <w:rsid w:val="00B31216"/>
    <w:rsid w:val="00B3152A"/>
    <w:rsid w:val="00B33841"/>
    <w:rsid w:val="00B33F88"/>
    <w:rsid w:val="00B34D87"/>
    <w:rsid w:val="00B35274"/>
    <w:rsid w:val="00B352F6"/>
    <w:rsid w:val="00B3563B"/>
    <w:rsid w:val="00B35FCB"/>
    <w:rsid w:val="00B3679A"/>
    <w:rsid w:val="00B37968"/>
    <w:rsid w:val="00B37F95"/>
    <w:rsid w:val="00B40766"/>
    <w:rsid w:val="00B4082A"/>
    <w:rsid w:val="00B413D9"/>
    <w:rsid w:val="00B417E5"/>
    <w:rsid w:val="00B4199C"/>
    <w:rsid w:val="00B41BC2"/>
    <w:rsid w:val="00B41F81"/>
    <w:rsid w:val="00B43332"/>
    <w:rsid w:val="00B444EE"/>
    <w:rsid w:val="00B45B5C"/>
    <w:rsid w:val="00B469DB"/>
    <w:rsid w:val="00B46A4B"/>
    <w:rsid w:val="00B46F6A"/>
    <w:rsid w:val="00B471C5"/>
    <w:rsid w:val="00B53BD9"/>
    <w:rsid w:val="00B53DF2"/>
    <w:rsid w:val="00B5408F"/>
    <w:rsid w:val="00B54246"/>
    <w:rsid w:val="00B542D8"/>
    <w:rsid w:val="00B55487"/>
    <w:rsid w:val="00B56033"/>
    <w:rsid w:val="00B56C5C"/>
    <w:rsid w:val="00B60B96"/>
    <w:rsid w:val="00B60FD8"/>
    <w:rsid w:val="00B61EA9"/>
    <w:rsid w:val="00B62F97"/>
    <w:rsid w:val="00B633A9"/>
    <w:rsid w:val="00B6390F"/>
    <w:rsid w:val="00B640FA"/>
    <w:rsid w:val="00B64A36"/>
    <w:rsid w:val="00B65068"/>
    <w:rsid w:val="00B6552A"/>
    <w:rsid w:val="00B65A40"/>
    <w:rsid w:val="00B665F4"/>
    <w:rsid w:val="00B66903"/>
    <w:rsid w:val="00B66A83"/>
    <w:rsid w:val="00B6703A"/>
    <w:rsid w:val="00B67BF4"/>
    <w:rsid w:val="00B67DB9"/>
    <w:rsid w:val="00B7003D"/>
    <w:rsid w:val="00B70507"/>
    <w:rsid w:val="00B70C69"/>
    <w:rsid w:val="00B70F99"/>
    <w:rsid w:val="00B7129D"/>
    <w:rsid w:val="00B732FE"/>
    <w:rsid w:val="00B734C3"/>
    <w:rsid w:val="00B75AAD"/>
    <w:rsid w:val="00B75F0B"/>
    <w:rsid w:val="00B76099"/>
    <w:rsid w:val="00B76F56"/>
    <w:rsid w:val="00B76F8E"/>
    <w:rsid w:val="00B77173"/>
    <w:rsid w:val="00B77334"/>
    <w:rsid w:val="00B77D56"/>
    <w:rsid w:val="00B80136"/>
    <w:rsid w:val="00B81A08"/>
    <w:rsid w:val="00B834C8"/>
    <w:rsid w:val="00B83A56"/>
    <w:rsid w:val="00B83E3A"/>
    <w:rsid w:val="00B8489B"/>
    <w:rsid w:val="00B84CA4"/>
    <w:rsid w:val="00B84ECA"/>
    <w:rsid w:val="00B85037"/>
    <w:rsid w:val="00B851E3"/>
    <w:rsid w:val="00B85D8B"/>
    <w:rsid w:val="00B874E4"/>
    <w:rsid w:val="00B904D8"/>
    <w:rsid w:val="00B9059C"/>
    <w:rsid w:val="00B919C4"/>
    <w:rsid w:val="00B91F51"/>
    <w:rsid w:val="00B92230"/>
    <w:rsid w:val="00B93BDD"/>
    <w:rsid w:val="00B944B2"/>
    <w:rsid w:val="00B94670"/>
    <w:rsid w:val="00B9532A"/>
    <w:rsid w:val="00B95FF5"/>
    <w:rsid w:val="00B977E9"/>
    <w:rsid w:val="00B97C36"/>
    <w:rsid w:val="00B97CFB"/>
    <w:rsid w:val="00BA04CA"/>
    <w:rsid w:val="00BA0A19"/>
    <w:rsid w:val="00BA11ED"/>
    <w:rsid w:val="00BA1659"/>
    <w:rsid w:val="00BA1B50"/>
    <w:rsid w:val="00BA2130"/>
    <w:rsid w:val="00BA23AF"/>
    <w:rsid w:val="00BA2C52"/>
    <w:rsid w:val="00BA5A43"/>
    <w:rsid w:val="00BA5B1E"/>
    <w:rsid w:val="00BB0077"/>
    <w:rsid w:val="00BB06AB"/>
    <w:rsid w:val="00BB140E"/>
    <w:rsid w:val="00BB1F22"/>
    <w:rsid w:val="00BB30EF"/>
    <w:rsid w:val="00BB30F1"/>
    <w:rsid w:val="00BB3785"/>
    <w:rsid w:val="00BB461C"/>
    <w:rsid w:val="00BB4A7C"/>
    <w:rsid w:val="00BB4B07"/>
    <w:rsid w:val="00BB5285"/>
    <w:rsid w:val="00BB5E1B"/>
    <w:rsid w:val="00BC0102"/>
    <w:rsid w:val="00BC05A2"/>
    <w:rsid w:val="00BC06BE"/>
    <w:rsid w:val="00BC078B"/>
    <w:rsid w:val="00BC0F46"/>
    <w:rsid w:val="00BC1FD9"/>
    <w:rsid w:val="00BC27E9"/>
    <w:rsid w:val="00BC29DD"/>
    <w:rsid w:val="00BC41E2"/>
    <w:rsid w:val="00BC5A36"/>
    <w:rsid w:val="00BC672E"/>
    <w:rsid w:val="00BD0C55"/>
    <w:rsid w:val="00BD134D"/>
    <w:rsid w:val="00BD14F2"/>
    <w:rsid w:val="00BD31D6"/>
    <w:rsid w:val="00BD386E"/>
    <w:rsid w:val="00BD4251"/>
    <w:rsid w:val="00BD4858"/>
    <w:rsid w:val="00BD6339"/>
    <w:rsid w:val="00BD6E74"/>
    <w:rsid w:val="00BD7831"/>
    <w:rsid w:val="00BD7A20"/>
    <w:rsid w:val="00BE056F"/>
    <w:rsid w:val="00BE0844"/>
    <w:rsid w:val="00BE0B80"/>
    <w:rsid w:val="00BE10BC"/>
    <w:rsid w:val="00BE1C04"/>
    <w:rsid w:val="00BE1C78"/>
    <w:rsid w:val="00BE2E11"/>
    <w:rsid w:val="00BE3103"/>
    <w:rsid w:val="00BE48D5"/>
    <w:rsid w:val="00BE55FF"/>
    <w:rsid w:val="00BE592F"/>
    <w:rsid w:val="00BE64A4"/>
    <w:rsid w:val="00BE6DF5"/>
    <w:rsid w:val="00BE7341"/>
    <w:rsid w:val="00BE7423"/>
    <w:rsid w:val="00BF1385"/>
    <w:rsid w:val="00BF23FE"/>
    <w:rsid w:val="00BF3254"/>
    <w:rsid w:val="00BF3DB2"/>
    <w:rsid w:val="00BF516F"/>
    <w:rsid w:val="00BF5AFC"/>
    <w:rsid w:val="00BF6807"/>
    <w:rsid w:val="00BF6F93"/>
    <w:rsid w:val="00BF7250"/>
    <w:rsid w:val="00C0056A"/>
    <w:rsid w:val="00C00C65"/>
    <w:rsid w:val="00C00CA7"/>
    <w:rsid w:val="00C010FC"/>
    <w:rsid w:val="00C013D4"/>
    <w:rsid w:val="00C01AF2"/>
    <w:rsid w:val="00C02644"/>
    <w:rsid w:val="00C03152"/>
    <w:rsid w:val="00C03E37"/>
    <w:rsid w:val="00C03F57"/>
    <w:rsid w:val="00C04B06"/>
    <w:rsid w:val="00C04DB2"/>
    <w:rsid w:val="00C0585D"/>
    <w:rsid w:val="00C062E2"/>
    <w:rsid w:val="00C075E5"/>
    <w:rsid w:val="00C1039D"/>
    <w:rsid w:val="00C121C1"/>
    <w:rsid w:val="00C12259"/>
    <w:rsid w:val="00C12C4F"/>
    <w:rsid w:val="00C135DB"/>
    <w:rsid w:val="00C14311"/>
    <w:rsid w:val="00C157DD"/>
    <w:rsid w:val="00C165D7"/>
    <w:rsid w:val="00C20934"/>
    <w:rsid w:val="00C21627"/>
    <w:rsid w:val="00C21C8C"/>
    <w:rsid w:val="00C23DFF"/>
    <w:rsid w:val="00C259EB"/>
    <w:rsid w:val="00C27283"/>
    <w:rsid w:val="00C27ED8"/>
    <w:rsid w:val="00C300AD"/>
    <w:rsid w:val="00C3143C"/>
    <w:rsid w:val="00C31E35"/>
    <w:rsid w:val="00C340FC"/>
    <w:rsid w:val="00C3523F"/>
    <w:rsid w:val="00C361FE"/>
    <w:rsid w:val="00C365B4"/>
    <w:rsid w:val="00C369FA"/>
    <w:rsid w:val="00C377FF"/>
    <w:rsid w:val="00C4167B"/>
    <w:rsid w:val="00C4195B"/>
    <w:rsid w:val="00C41B93"/>
    <w:rsid w:val="00C42140"/>
    <w:rsid w:val="00C43DBF"/>
    <w:rsid w:val="00C456CE"/>
    <w:rsid w:val="00C45BDA"/>
    <w:rsid w:val="00C45DDA"/>
    <w:rsid w:val="00C46356"/>
    <w:rsid w:val="00C46A0F"/>
    <w:rsid w:val="00C46EDA"/>
    <w:rsid w:val="00C470CC"/>
    <w:rsid w:val="00C47E90"/>
    <w:rsid w:val="00C53465"/>
    <w:rsid w:val="00C53521"/>
    <w:rsid w:val="00C54654"/>
    <w:rsid w:val="00C55710"/>
    <w:rsid w:val="00C55E82"/>
    <w:rsid w:val="00C564B5"/>
    <w:rsid w:val="00C56B9E"/>
    <w:rsid w:val="00C56F7D"/>
    <w:rsid w:val="00C575C3"/>
    <w:rsid w:val="00C600F9"/>
    <w:rsid w:val="00C60C34"/>
    <w:rsid w:val="00C61399"/>
    <w:rsid w:val="00C621EF"/>
    <w:rsid w:val="00C6229A"/>
    <w:rsid w:val="00C62DB2"/>
    <w:rsid w:val="00C63529"/>
    <w:rsid w:val="00C63E25"/>
    <w:rsid w:val="00C6430C"/>
    <w:rsid w:val="00C646EB"/>
    <w:rsid w:val="00C65897"/>
    <w:rsid w:val="00C65F45"/>
    <w:rsid w:val="00C668FB"/>
    <w:rsid w:val="00C66BCD"/>
    <w:rsid w:val="00C700FA"/>
    <w:rsid w:val="00C70DB6"/>
    <w:rsid w:val="00C7194E"/>
    <w:rsid w:val="00C7244E"/>
    <w:rsid w:val="00C72766"/>
    <w:rsid w:val="00C72A09"/>
    <w:rsid w:val="00C72B58"/>
    <w:rsid w:val="00C73039"/>
    <w:rsid w:val="00C7379A"/>
    <w:rsid w:val="00C7391D"/>
    <w:rsid w:val="00C7500E"/>
    <w:rsid w:val="00C757F3"/>
    <w:rsid w:val="00C76203"/>
    <w:rsid w:val="00C76A50"/>
    <w:rsid w:val="00C77745"/>
    <w:rsid w:val="00C77EB8"/>
    <w:rsid w:val="00C8043F"/>
    <w:rsid w:val="00C81030"/>
    <w:rsid w:val="00C82347"/>
    <w:rsid w:val="00C8389C"/>
    <w:rsid w:val="00C8598B"/>
    <w:rsid w:val="00C85CFA"/>
    <w:rsid w:val="00C867E4"/>
    <w:rsid w:val="00C878F3"/>
    <w:rsid w:val="00C87C28"/>
    <w:rsid w:val="00C90025"/>
    <w:rsid w:val="00C904D1"/>
    <w:rsid w:val="00C91523"/>
    <w:rsid w:val="00C91F97"/>
    <w:rsid w:val="00C92542"/>
    <w:rsid w:val="00C92D49"/>
    <w:rsid w:val="00C9330C"/>
    <w:rsid w:val="00C9373C"/>
    <w:rsid w:val="00C93A62"/>
    <w:rsid w:val="00C9603D"/>
    <w:rsid w:val="00C967EA"/>
    <w:rsid w:val="00C97055"/>
    <w:rsid w:val="00CA05CA"/>
    <w:rsid w:val="00CA0E61"/>
    <w:rsid w:val="00CA28CE"/>
    <w:rsid w:val="00CA2F57"/>
    <w:rsid w:val="00CA3D3F"/>
    <w:rsid w:val="00CA4520"/>
    <w:rsid w:val="00CA54BE"/>
    <w:rsid w:val="00CA563B"/>
    <w:rsid w:val="00CA5F68"/>
    <w:rsid w:val="00CA60BB"/>
    <w:rsid w:val="00CA6275"/>
    <w:rsid w:val="00CA65F2"/>
    <w:rsid w:val="00CA6F18"/>
    <w:rsid w:val="00CA7922"/>
    <w:rsid w:val="00CB03AF"/>
    <w:rsid w:val="00CB051C"/>
    <w:rsid w:val="00CB168D"/>
    <w:rsid w:val="00CB1B9B"/>
    <w:rsid w:val="00CB209D"/>
    <w:rsid w:val="00CB2DDF"/>
    <w:rsid w:val="00CB2F24"/>
    <w:rsid w:val="00CB3875"/>
    <w:rsid w:val="00CB6DA0"/>
    <w:rsid w:val="00CB6F96"/>
    <w:rsid w:val="00CB75D3"/>
    <w:rsid w:val="00CB7921"/>
    <w:rsid w:val="00CC031E"/>
    <w:rsid w:val="00CC155D"/>
    <w:rsid w:val="00CC1BCE"/>
    <w:rsid w:val="00CC27A5"/>
    <w:rsid w:val="00CC2CD5"/>
    <w:rsid w:val="00CC2D43"/>
    <w:rsid w:val="00CC349A"/>
    <w:rsid w:val="00CC3DB5"/>
    <w:rsid w:val="00CC42C6"/>
    <w:rsid w:val="00CC7150"/>
    <w:rsid w:val="00CC7C4C"/>
    <w:rsid w:val="00CD09AB"/>
    <w:rsid w:val="00CD0CC7"/>
    <w:rsid w:val="00CD0D3C"/>
    <w:rsid w:val="00CD16D2"/>
    <w:rsid w:val="00CD181B"/>
    <w:rsid w:val="00CD2261"/>
    <w:rsid w:val="00CD2B60"/>
    <w:rsid w:val="00CD3539"/>
    <w:rsid w:val="00CD3BFC"/>
    <w:rsid w:val="00CD4714"/>
    <w:rsid w:val="00CD473A"/>
    <w:rsid w:val="00CD5024"/>
    <w:rsid w:val="00CD62C3"/>
    <w:rsid w:val="00CD6AED"/>
    <w:rsid w:val="00CD73F8"/>
    <w:rsid w:val="00CD792D"/>
    <w:rsid w:val="00CE03EC"/>
    <w:rsid w:val="00CE15BE"/>
    <w:rsid w:val="00CE264B"/>
    <w:rsid w:val="00CE39D2"/>
    <w:rsid w:val="00CE3B8C"/>
    <w:rsid w:val="00CE40AE"/>
    <w:rsid w:val="00CE5589"/>
    <w:rsid w:val="00CE5BE0"/>
    <w:rsid w:val="00CF0A4C"/>
    <w:rsid w:val="00CF15B9"/>
    <w:rsid w:val="00CF22AA"/>
    <w:rsid w:val="00CF3E05"/>
    <w:rsid w:val="00CF3ED0"/>
    <w:rsid w:val="00CF4362"/>
    <w:rsid w:val="00CF46EF"/>
    <w:rsid w:val="00CF5022"/>
    <w:rsid w:val="00CF56ED"/>
    <w:rsid w:val="00CF576F"/>
    <w:rsid w:val="00CF5E9C"/>
    <w:rsid w:val="00CF64CE"/>
    <w:rsid w:val="00CF72E6"/>
    <w:rsid w:val="00CF7559"/>
    <w:rsid w:val="00CF7C65"/>
    <w:rsid w:val="00D0027D"/>
    <w:rsid w:val="00D003A1"/>
    <w:rsid w:val="00D00F52"/>
    <w:rsid w:val="00D01DF0"/>
    <w:rsid w:val="00D0381F"/>
    <w:rsid w:val="00D03CD8"/>
    <w:rsid w:val="00D04B51"/>
    <w:rsid w:val="00D04BCB"/>
    <w:rsid w:val="00D0522B"/>
    <w:rsid w:val="00D05318"/>
    <w:rsid w:val="00D05842"/>
    <w:rsid w:val="00D05961"/>
    <w:rsid w:val="00D05C98"/>
    <w:rsid w:val="00D06E53"/>
    <w:rsid w:val="00D1090A"/>
    <w:rsid w:val="00D119F0"/>
    <w:rsid w:val="00D13391"/>
    <w:rsid w:val="00D13E6D"/>
    <w:rsid w:val="00D148D0"/>
    <w:rsid w:val="00D14A3B"/>
    <w:rsid w:val="00D15952"/>
    <w:rsid w:val="00D15A64"/>
    <w:rsid w:val="00D16111"/>
    <w:rsid w:val="00D16E35"/>
    <w:rsid w:val="00D1792A"/>
    <w:rsid w:val="00D20C1E"/>
    <w:rsid w:val="00D21377"/>
    <w:rsid w:val="00D21A33"/>
    <w:rsid w:val="00D2290E"/>
    <w:rsid w:val="00D229F5"/>
    <w:rsid w:val="00D22F5C"/>
    <w:rsid w:val="00D24772"/>
    <w:rsid w:val="00D24877"/>
    <w:rsid w:val="00D24F6E"/>
    <w:rsid w:val="00D25051"/>
    <w:rsid w:val="00D25BFF"/>
    <w:rsid w:val="00D25C94"/>
    <w:rsid w:val="00D260E7"/>
    <w:rsid w:val="00D263E7"/>
    <w:rsid w:val="00D302DF"/>
    <w:rsid w:val="00D305D0"/>
    <w:rsid w:val="00D3200F"/>
    <w:rsid w:val="00D320A9"/>
    <w:rsid w:val="00D320F5"/>
    <w:rsid w:val="00D3331C"/>
    <w:rsid w:val="00D3346E"/>
    <w:rsid w:val="00D33501"/>
    <w:rsid w:val="00D33841"/>
    <w:rsid w:val="00D33DD1"/>
    <w:rsid w:val="00D3451F"/>
    <w:rsid w:val="00D34DE5"/>
    <w:rsid w:val="00D34E69"/>
    <w:rsid w:val="00D353AC"/>
    <w:rsid w:val="00D360CD"/>
    <w:rsid w:val="00D36B5A"/>
    <w:rsid w:val="00D37599"/>
    <w:rsid w:val="00D40180"/>
    <w:rsid w:val="00D401FA"/>
    <w:rsid w:val="00D40231"/>
    <w:rsid w:val="00D40F2E"/>
    <w:rsid w:val="00D41908"/>
    <w:rsid w:val="00D4193E"/>
    <w:rsid w:val="00D41DB7"/>
    <w:rsid w:val="00D4219D"/>
    <w:rsid w:val="00D43386"/>
    <w:rsid w:val="00D44BE8"/>
    <w:rsid w:val="00D45CBB"/>
    <w:rsid w:val="00D45D76"/>
    <w:rsid w:val="00D4664D"/>
    <w:rsid w:val="00D46CB9"/>
    <w:rsid w:val="00D47507"/>
    <w:rsid w:val="00D47704"/>
    <w:rsid w:val="00D5165E"/>
    <w:rsid w:val="00D530BC"/>
    <w:rsid w:val="00D53393"/>
    <w:rsid w:val="00D54875"/>
    <w:rsid w:val="00D54FCA"/>
    <w:rsid w:val="00D5501A"/>
    <w:rsid w:val="00D55B9D"/>
    <w:rsid w:val="00D56CA7"/>
    <w:rsid w:val="00D57580"/>
    <w:rsid w:val="00D578A0"/>
    <w:rsid w:val="00D601A0"/>
    <w:rsid w:val="00D605BF"/>
    <w:rsid w:val="00D61803"/>
    <w:rsid w:val="00D62C95"/>
    <w:rsid w:val="00D63F77"/>
    <w:rsid w:val="00D64DBD"/>
    <w:rsid w:val="00D64DF4"/>
    <w:rsid w:val="00D65677"/>
    <w:rsid w:val="00D65C06"/>
    <w:rsid w:val="00D66A3D"/>
    <w:rsid w:val="00D66C58"/>
    <w:rsid w:val="00D66ED2"/>
    <w:rsid w:val="00D7016C"/>
    <w:rsid w:val="00D70707"/>
    <w:rsid w:val="00D714C2"/>
    <w:rsid w:val="00D71CF1"/>
    <w:rsid w:val="00D7215B"/>
    <w:rsid w:val="00D73883"/>
    <w:rsid w:val="00D73B74"/>
    <w:rsid w:val="00D742D0"/>
    <w:rsid w:val="00D75D5C"/>
    <w:rsid w:val="00D75FBA"/>
    <w:rsid w:val="00D76188"/>
    <w:rsid w:val="00D76D3A"/>
    <w:rsid w:val="00D7774C"/>
    <w:rsid w:val="00D779B8"/>
    <w:rsid w:val="00D77A3B"/>
    <w:rsid w:val="00D8124B"/>
    <w:rsid w:val="00D82912"/>
    <w:rsid w:val="00D85396"/>
    <w:rsid w:val="00D855C8"/>
    <w:rsid w:val="00D855D7"/>
    <w:rsid w:val="00D9016F"/>
    <w:rsid w:val="00D90F24"/>
    <w:rsid w:val="00D92015"/>
    <w:rsid w:val="00D925C5"/>
    <w:rsid w:val="00D92E76"/>
    <w:rsid w:val="00D93030"/>
    <w:rsid w:val="00D9403F"/>
    <w:rsid w:val="00D94113"/>
    <w:rsid w:val="00D94456"/>
    <w:rsid w:val="00D9787D"/>
    <w:rsid w:val="00D97FAB"/>
    <w:rsid w:val="00D97FC9"/>
    <w:rsid w:val="00DA15BD"/>
    <w:rsid w:val="00DA1A0D"/>
    <w:rsid w:val="00DA30D4"/>
    <w:rsid w:val="00DA3EB6"/>
    <w:rsid w:val="00DA50C9"/>
    <w:rsid w:val="00DA535E"/>
    <w:rsid w:val="00DA5523"/>
    <w:rsid w:val="00DA5B09"/>
    <w:rsid w:val="00DA5F39"/>
    <w:rsid w:val="00DA6122"/>
    <w:rsid w:val="00DA6BBE"/>
    <w:rsid w:val="00DA773E"/>
    <w:rsid w:val="00DA7EA7"/>
    <w:rsid w:val="00DB04A5"/>
    <w:rsid w:val="00DB0696"/>
    <w:rsid w:val="00DB09BA"/>
    <w:rsid w:val="00DB0AEA"/>
    <w:rsid w:val="00DB0B36"/>
    <w:rsid w:val="00DB0B3D"/>
    <w:rsid w:val="00DB0DAF"/>
    <w:rsid w:val="00DB1771"/>
    <w:rsid w:val="00DB209D"/>
    <w:rsid w:val="00DB4BCE"/>
    <w:rsid w:val="00DB5262"/>
    <w:rsid w:val="00DB5906"/>
    <w:rsid w:val="00DB6C5A"/>
    <w:rsid w:val="00DB6F0E"/>
    <w:rsid w:val="00DC0810"/>
    <w:rsid w:val="00DC0D33"/>
    <w:rsid w:val="00DC0FAF"/>
    <w:rsid w:val="00DC139E"/>
    <w:rsid w:val="00DC2620"/>
    <w:rsid w:val="00DC2C58"/>
    <w:rsid w:val="00DC302B"/>
    <w:rsid w:val="00DC5146"/>
    <w:rsid w:val="00DC6402"/>
    <w:rsid w:val="00DC6C34"/>
    <w:rsid w:val="00DD00AC"/>
    <w:rsid w:val="00DD13E7"/>
    <w:rsid w:val="00DD1A28"/>
    <w:rsid w:val="00DD1AB7"/>
    <w:rsid w:val="00DD1F74"/>
    <w:rsid w:val="00DD42AB"/>
    <w:rsid w:val="00DD6B66"/>
    <w:rsid w:val="00DD6BE1"/>
    <w:rsid w:val="00DD7319"/>
    <w:rsid w:val="00DE06E1"/>
    <w:rsid w:val="00DE132E"/>
    <w:rsid w:val="00DE1ED4"/>
    <w:rsid w:val="00DE27DB"/>
    <w:rsid w:val="00DE30A6"/>
    <w:rsid w:val="00DE357E"/>
    <w:rsid w:val="00DE3AC9"/>
    <w:rsid w:val="00DE3D8F"/>
    <w:rsid w:val="00DE4433"/>
    <w:rsid w:val="00DE4D9A"/>
    <w:rsid w:val="00DE5E1D"/>
    <w:rsid w:val="00DE6C72"/>
    <w:rsid w:val="00DE6DA4"/>
    <w:rsid w:val="00DE7A33"/>
    <w:rsid w:val="00DE7CCC"/>
    <w:rsid w:val="00DF0327"/>
    <w:rsid w:val="00DF2D16"/>
    <w:rsid w:val="00DF4A4E"/>
    <w:rsid w:val="00DF4D58"/>
    <w:rsid w:val="00DF62D9"/>
    <w:rsid w:val="00DF655C"/>
    <w:rsid w:val="00DF6F3C"/>
    <w:rsid w:val="00DF7E99"/>
    <w:rsid w:val="00E002B2"/>
    <w:rsid w:val="00E007C5"/>
    <w:rsid w:val="00E00C2E"/>
    <w:rsid w:val="00E0104B"/>
    <w:rsid w:val="00E012B0"/>
    <w:rsid w:val="00E01B9A"/>
    <w:rsid w:val="00E01C82"/>
    <w:rsid w:val="00E020A6"/>
    <w:rsid w:val="00E020E2"/>
    <w:rsid w:val="00E022F7"/>
    <w:rsid w:val="00E02550"/>
    <w:rsid w:val="00E027EB"/>
    <w:rsid w:val="00E02B64"/>
    <w:rsid w:val="00E03413"/>
    <w:rsid w:val="00E043C2"/>
    <w:rsid w:val="00E04A0E"/>
    <w:rsid w:val="00E053C4"/>
    <w:rsid w:val="00E0633E"/>
    <w:rsid w:val="00E10688"/>
    <w:rsid w:val="00E12E9C"/>
    <w:rsid w:val="00E139CD"/>
    <w:rsid w:val="00E14817"/>
    <w:rsid w:val="00E1517E"/>
    <w:rsid w:val="00E160E2"/>
    <w:rsid w:val="00E17066"/>
    <w:rsid w:val="00E17C46"/>
    <w:rsid w:val="00E206E3"/>
    <w:rsid w:val="00E20723"/>
    <w:rsid w:val="00E21516"/>
    <w:rsid w:val="00E2187B"/>
    <w:rsid w:val="00E23A5A"/>
    <w:rsid w:val="00E23CFF"/>
    <w:rsid w:val="00E24ABE"/>
    <w:rsid w:val="00E2510F"/>
    <w:rsid w:val="00E26036"/>
    <w:rsid w:val="00E261E7"/>
    <w:rsid w:val="00E2671A"/>
    <w:rsid w:val="00E2671C"/>
    <w:rsid w:val="00E2749B"/>
    <w:rsid w:val="00E302C2"/>
    <w:rsid w:val="00E30425"/>
    <w:rsid w:val="00E30554"/>
    <w:rsid w:val="00E310C8"/>
    <w:rsid w:val="00E3183D"/>
    <w:rsid w:val="00E329EC"/>
    <w:rsid w:val="00E32C15"/>
    <w:rsid w:val="00E32D05"/>
    <w:rsid w:val="00E33247"/>
    <w:rsid w:val="00E3357E"/>
    <w:rsid w:val="00E33707"/>
    <w:rsid w:val="00E33887"/>
    <w:rsid w:val="00E348CC"/>
    <w:rsid w:val="00E3491C"/>
    <w:rsid w:val="00E353F8"/>
    <w:rsid w:val="00E3542C"/>
    <w:rsid w:val="00E359A6"/>
    <w:rsid w:val="00E36BB8"/>
    <w:rsid w:val="00E37F7C"/>
    <w:rsid w:val="00E4066B"/>
    <w:rsid w:val="00E41F65"/>
    <w:rsid w:val="00E42C2B"/>
    <w:rsid w:val="00E43851"/>
    <w:rsid w:val="00E43AEF"/>
    <w:rsid w:val="00E45985"/>
    <w:rsid w:val="00E46CBA"/>
    <w:rsid w:val="00E47504"/>
    <w:rsid w:val="00E47BE3"/>
    <w:rsid w:val="00E50062"/>
    <w:rsid w:val="00E50DE8"/>
    <w:rsid w:val="00E51322"/>
    <w:rsid w:val="00E5206E"/>
    <w:rsid w:val="00E52A6A"/>
    <w:rsid w:val="00E53237"/>
    <w:rsid w:val="00E54577"/>
    <w:rsid w:val="00E54CCD"/>
    <w:rsid w:val="00E557A3"/>
    <w:rsid w:val="00E563A1"/>
    <w:rsid w:val="00E56A45"/>
    <w:rsid w:val="00E56E50"/>
    <w:rsid w:val="00E57500"/>
    <w:rsid w:val="00E57516"/>
    <w:rsid w:val="00E575A2"/>
    <w:rsid w:val="00E6060A"/>
    <w:rsid w:val="00E60CAD"/>
    <w:rsid w:val="00E610AE"/>
    <w:rsid w:val="00E623C8"/>
    <w:rsid w:val="00E62855"/>
    <w:rsid w:val="00E63E7E"/>
    <w:rsid w:val="00E63F04"/>
    <w:rsid w:val="00E64A93"/>
    <w:rsid w:val="00E64DC8"/>
    <w:rsid w:val="00E653B8"/>
    <w:rsid w:val="00E657FF"/>
    <w:rsid w:val="00E65888"/>
    <w:rsid w:val="00E67395"/>
    <w:rsid w:val="00E675F1"/>
    <w:rsid w:val="00E70DEF"/>
    <w:rsid w:val="00E71AB2"/>
    <w:rsid w:val="00E71B2D"/>
    <w:rsid w:val="00E71B5D"/>
    <w:rsid w:val="00E72677"/>
    <w:rsid w:val="00E7334C"/>
    <w:rsid w:val="00E73A00"/>
    <w:rsid w:val="00E7410E"/>
    <w:rsid w:val="00E7448C"/>
    <w:rsid w:val="00E7565F"/>
    <w:rsid w:val="00E75675"/>
    <w:rsid w:val="00E759B9"/>
    <w:rsid w:val="00E76908"/>
    <w:rsid w:val="00E769B8"/>
    <w:rsid w:val="00E80407"/>
    <w:rsid w:val="00E81D4F"/>
    <w:rsid w:val="00E82127"/>
    <w:rsid w:val="00E825DA"/>
    <w:rsid w:val="00E8358C"/>
    <w:rsid w:val="00E83E6E"/>
    <w:rsid w:val="00E85028"/>
    <w:rsid w:val="00E85295"/>
    <w:rsid w:val="00E85846"/>
    <w:rsid w:val="00E86CEE"/>
    <w:rsid w:val="00E87650"/>
    <w:rsid w:val="00E90784"/>
    <w:rsid w:val="00E90D16"/>
    <w:rsid w:val="00E90F5F"/>
    <w:rsid w:val="00E92367"/>
    <w:rsid w:val="00E9269C"/>
    <w:rsid w:val="00E92D19"/>
    <w:rsid w:val="00E932AC"/>
    <w:rsid w:val="00E94313"/>
    <w:rsid w:val="00E94D2E"/>
    <w:rsid w:val="00E955B6"/>
    <w:rsid w:val="00E95E61"/>
    <w:rsid w:val="00E979BA"/>
    <w:rsid w:val="00E97AC6"/>
    <w:rsid w:val="00EA0F9B"/>
    <w:rsid w:val="00EA1EE5"/>
    <w:rsid w:val="00EA245C"/>
    <w:rsid w:val="00EA298C"/>
    <w:rsid w:val="00EA2F51"/>
    <w:rsid w:val="00EA366B"/>
    <w:rsid w:val="00EA4D52"/>
    <w:rsid w:val="00EA523F"/>
    <w:rsid w:val="00EA5AEC"/>
    <w:rsid w:val="00EA6441"/>
    <w:rsid w:val="00EA6AAD"/>
    <w:rsid w:val="00EA7B65"/>
    <w:rsid w:val="00EB0208"/>
    <w:rsid w:val="00EB1E1F"/>
    <w:rsid w:val="00EB28EA"/>
    <w:rsid w:val="00EB2D4E"/>
    <w:rsid w:val="00EB2F8C"/>
    <w:rsid w:val="00EB30EC"/>
    <w:rsid w:val="00EB3723"/>
    <w:rsid w:val="00EB3ACB"/>
    <w:rsid w:val="00EB3D59"/>
    <w:rsid w:val="00EB57D3"/>
    <w:rsid w:val="00EB62AB"/>
    <w:rsid w:val="00EC1808"/>
    <w:rsid w:val="00EC46B1"/>
    <w:rsid w:val="00EC5720"/>
    <w:rsid w:val="00EC5D88"/>
    <w:rsid w:val="00EC644D"/>
    <w:rsid w:val="00EC6A57"/>
    <w:rsid w:val="00EC6CE3"/>
    <w:rsid w:val="00EC6CF9"/>
    <w:rsid w:val="00ED1732"/>
    <w:rsid w:val="00ED1A42"/>
    <w:rsid w:val="00ED1C87"/>
    <w:rsid w:val="00ED274C"/>
    <w:rsid w:val="00ED2F59"/>
    <w:rsid w:val="00ED3AE4"/>
    <w:rsid w:val="00ED3C82"/>
    <w:rsid w:val="00ED469F"/>
    <w:rsid w:val="00ED5938"/>
    <w:rsid w:val="00ED70C3"/>
    <w:rsid w:val="00ED753B"/>
    <w:rsid w:val="00ED7FFD"/>
    <w:rsid w:val="00EE076F"/>
    <w:rsid w:val="00EE0AE9"/>
    <w:rsid w:val="00EE15AE"/>
    <w:rsid w:val="00EE1AD6"/>
    <w:rsid w:val="00EE34BF"/>
    <w:rsid w:val="00EE49EA"/>
    <w:rsid w:val="00EE4AB2"/>
    <w:rsid w:val="00EE4DA7"/>
    <w:rsid w:val="00EE5849"/>
    <w:rsid w:val="00EE5A02"/>
    <w:rsid w:val="00EE6001"/>
    <w:rsid w:val="00EE76A3"/>
    <w:rsid w:val="00EE77CF"/>
    <w:rsid w:val="00EE791D"/>
    <w:rsid w:val="00EE7A02"/>
    <w:rsid w:val="00EF0DED"/>
    <w:rsid w:val="00EF1D8E"/>
    <w:rsid w:val="00EF393D"/>
    <w:rsid w:val="00EF3E0B"/>
    <w:rsid w:val="00EF55CE"/>
    <w:rsid w:val="00EF5E84"/>
    <w:rsid w:val="00EF624A"/>
    <w:rsid w:val="00EF7D73"/>
    <w:rsid w:val="00EF7DF1"/>
    <w:rsid w:val="00F015FD"/>
    <w:rsid w:val="00F01B83"/>
    <w:rsid w:val="00F0344D"/>
    <w:rsid w:val="00F03969"/>
    <w:rsid w:val="00F04EAA"/>
    <w:rsid w:val="00F104B5"/>
    <w:rsid w:val="00F11246"/>
    <w:rsid w:val="00F112C4"/>
    <w:rsid w:val="00F11A39"/>
    <w:rsid w:val="00F11D2A"/>
    <w:rsid w:val="00F130D3"/>
    <w:rsid w:val="00F144DE"/>
    <w:rsid w:val="00F148BD"/>
    <w:rsid w:val="00F15159"/>
    <w:rsid w:val="00F1554C"/>
    <w:rsid w:val="00F15F86"/>
    <w:rsid w:val="00F170C9"/>
    <w:rsid w:val="00F171E7"/>
    <w:rsid w:val="00F177C1"/>
    <w:rsid w:val="00F17BF4"/>
    <w:rsid w:val="00F17D24"/>
    <w:rsid w:val="00F20263"/>
    <w:rsid w:val="00F2104A"/>
    <w:rsid w:val="00F21951"/>
    <w:rsid w:val="00F21C70"/>
    <w:rsid w:val="00F227FF"/>
    <w:rsid w:val="00F22A37"/>
    <w:rsid w:val="00F241F5"/>
    <w:rsid w:val="00F24795"/>
    <w:rsid w:val="00F24CF9"/>
    <w:rsid w:val="00F25CF0"/>
    <w:rsid w:val="00F261B1"/>
    <w:rsid w:val="00F26C1B"/>
    <w:rsid w:val="00F270C1"/>
    <w:rsid w:val="00F27159"/>
    <w:rsid w:val="00F27721"/>
    <w:rsid w:val="00F27E01"/>
    <w:rsid w:val="00F30371"/>
    <w:rsid w:val="00F31054"/>
    <w:rsid w:val="00F3154A"/>
    <w:rsid w:val="00F31A47"/>
    <w:rsid w:val="00F32396"/>
    <w:rsid w:val="00F323FF"/>
    <w:rsid w:val="00F32C3B"/>
    <w:rsid w:val="00F335BE"/>
    <w:rsid w:val="00F33AB2"/>
    <w:rsid w:val="00F359A6"/>
    <w:rsid w:val="00F369E5"/>
    <w:rsid w:val="00F4004B"/>
    <w:rsid w:val="00F40755"/>
    <w:rsid w:val="00F42A97"/>
    <w:rsid w:val="00F42E6A"/>
    <w:rsid w:val="00F4320A"/>
    <w:rsid w:val="00F43885"/>
    <w:rsid w:val="00F438C2"/>
    <w:rsid w:val="00F43A78"/>
    <w:rsid w:val="00F44390"/>
    <w:rsid w:val="00F44436"/>
    <w:rsid w:val="00F44B7B"/>
    <w:rsid w:val="00F45494"/>
    <w:rsid w:val="00F45E88"/>
    <w:rsid w:val="00F46162"/>
    <w:rsid w:val="00F4644E"/>
    <w:rsid w:val="00F46AA4"/>
    <w:rsid w:val="00F472E7"/>
    <w:rsid w:val="00F47412"/>
    <w:rsid w:val="00F47637"/>
    <w:rsid w:val="00F50046"/>
    <w:rsid w:val="00F503C4"/>
    <w:rsid w:val="00F510A7"/>
    <w:rsid w:val="00F5260B"/>
    <w:rsid w:val="00F531F5"/>
    <w:rsid w:val="00F53FDF"/>
    <w:rsid w:val="00F54373"/>
    <w:rsid w:val="00F54444"/>
    <w:rsid w:val="00F558C8"/>
    <w:rsid w:val="00F56413"/>
    <w:rsid w:val="00F5762A"/>
    <w:rsid w:val="00F57DD8"/>
    <w:rsid w:val="00F600D8"/>
    <w:rsid w:val="00F60736"/>
    <w:rsid w:val="00F60CCE"/>
    <w:rsid w:val="00F60FB9"/>
    <w:rsid w:val="00F61399"/>
    <w:rsid w:val="00F614A8"/>
    <w:rsid w:val="00F6185B"/>
    <w:rsid w:val="00F61CD2"/>
    <w:rsid w:val="00F61EB0"/>
    <w:rsid w:val="00F62C36"/>
    <w:rsid w:val="00F6360B"/>
    <w:rsid w:val="00F63B37"/>
    <w:rsid w:val="00F64355"/>
    <w:rsid w:val="00F656CD"/>
    <w:rsid w:val="00F65A08"/>
    <w:rsid w:val="00F66E02"/>
    <w:rsid w:val="00F700D1"/>
    <w:rsid w:val="00F70676"/>
    <w:rsid w:val="00F70B24"/>
    <w:rsid w:val="00F72AB6"/>
    <w:rsid w:val="00F74130"/>
    <w:rsid w:val="00F74EDD"/>
    <w:rsid w:val="00F75C87"/>
    <w:rsid w:val="00F76344"/>
    <w:rsid w:val="00F764D0"/>
    <w:rsid w:val="00F76561"/>
    <w:rsid w:val="00F76B5E"/>
    <w:rsid w:val="00F80356"/>
    <w:rsid w:val="00F80660"/>
    <w:rsid w:val="00F80807"/>
    <w:rsid w:val="00F81C9E"/>
    <w:rsid w:val="00F84455"/>
    <w:rsid w:val="00F846B9"/>
    <w:rsid w:val="00F85434"/>
    <w:rsid w:val="00F86100"/>
    <w:rsid w:val="00F8668A"/>
    <w:rsid w:val="00F868E2"/>
    <w:rsid w:val="00F90823"/>
    <w:rsid w:val="00F9265C"/>
    <w:rsid w:val="00F92BAB"/>
    <w:rsid w:val="00F9348B"/>
    <w:rsid w:val="00F935B2"/>
    <w:rsid w:val="00F93931"/>
    <w:rsid w:val="00F9436F"/>
    <w:rsid w:val="00F94DA0"/>
    <w:rsid w:val="00F953FE"/>
    <w:rsid w:val="00F966D0"/>
    <w:rsid w:val="00F96F57"/>
    <w:rsid w:val="00F97853"/>
    <w:rsid w:val="00FA1162"/>
    <w:rsid w:val="00FA2F95"/>
    <w:rsid w:val="00FA3685"/>
    <w:rsid w:val="00FA4385"/>
    <w:rsid w:val="00FA4428"/>
    <w:rsid w:val="00FA55A7"/>
    <w:rsid w:val="00FA659D"/>
    <w:rsid w:val="00FA68DD"/>
    <w:rsid w:val="00FA6B66"/>
    <w:rsid w:val="00FA74C5"/>
    <w:rsid w:val="00FB031D"/>
    <w:rsid w:val="00FB0A0F"/>
    <w:rsid w:val="00FB11F7"/>
    <w:rsid w:val="00FB14C3"/>
    <w:rsid w:val="00FB182F"/>
    <w:rsid w:val="00FB26B4"/>
    <w:rsid w:val="00FB2D56"/>
    <w:rsid w:val="00FB38FA"/>
    <w:rsid w:val="00FB44C8"/>
    <w:rsid w:val="00FB45FF"/>
    <w:rsid w:val="00FB5B4E"/>
    <w:rsid w:val="00FB60AB"/>
    <w:rsid w:val="00FB6205"/>
    <w:rsid w:val="00FB6247"/>
    <w:rsid w:val="00FB63A0"/>
    <w:rsid w:val="00FB64D6"/>
    <w:rsid w:val="00FB767E"/>
    <w:rsid w:val="00FB7B2E"/>
    <w:rsid w:val="00FC0122"/>
    <w:rsid w:val="00FC2256"/>
    <w:rsid w:val="00FC271A"/>
    <w:rsid w:val="00FC2A80"/>
    <w:rsid w:val="00FC402F"/>
    <w:rsid w:val="00FC4D18"/>
    <w:rsid w:val="00FC511A"/>
    <w:rsid w:val="00FC5A1C"/>
    <w:rsid w:val="00FC6060"/>
    <w:rsid w:val="00FC6459"/>
    <w:rsid w:val="00FC74B5"/>
    <w:rsid w:val="00FC7C90"/>
    <w:rsid w:val="00FD2212"/>
    <w:rsid w:val="00FD2D12"/>
    <w:rsid w:val="00FD2F92"/>
    <w:rsid w:val="00FD30C4"/>
    <w:rsid w:val="00FD4E87"/>
    <w:rsid w:val="00FD5837"/>
    <w:rsid w:val="00FD6344"/>
    <w:rsid w:val="00FD6970"/>
    <w:rsid w:val="00FD705D"/>
    <w:rsid w:val="00FD7571"/>
    <w:rsid w:val="00FD7780"/>
    <w:rsid w:val="00FD7E5A"/>
    <w:rsid w:val="00FE04B7"/>
    <w:rsid w:val="00FE1FED"/>
    <w:rsid w:val="00FE2D37"/>
    <w:rsid w:val="00FE2D95"/>
    <w:rsid w:val="00FE3091"/>
    <w:rsid w:val="00FE3798"/>
    <w:rsid w:val="00FE37E1"/>
    <w:rsid w:val="00FE3DC9"/>
    <w:rsid w:val="00FE3E8B"/>
    <w:rsid w:val="00FE4567"/>
    <w:rsid w:val="00FE5D93"/>
    <w:rsid w:val="00FE664F"/>
    <w:rsid w:val="00FF03E2"/>
    <w:rsid w:val="00FF0431"/>
    <w:rsid w:val="00FF251E"/>
    <w:rsid w:val="00FF37BB"/>
    <w:rsid w:val="00FF3BDB"/>
    <w:rsid w:val="00FF3FBA"/>
    <w:rsid w:val="00FF6D21"/>
    <w:rsid w:val="00FF70E5"/>
    <w:rsid w:val="00FF76CB"/>
    <w:rsid w:val="00FF7CBE"/>
    <w:rsid w:val="00FF7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451BB1F"/>
  <w15:chartTrackingRefBased/>
  <w15:docId w15:val="{67AC58C1-A368-0942-978F-B1C0FEE3D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547098"/>
    <w:pPr>
      <w:widowControl w:val="0"/>
      <w:spacing w:line="300" w:lineRule="auto"/>
      <w:jc w:val="both"/>
    </w:pPr>
    <w:rPr>
      <w:kern w:val="2"/>
      <w:sz w:val="21"/>
    </w:rPr>
  </w:style>
  <w:style w:type="paragraph" w:styleId="1">
    <w:name w:val="heading 1"/>
    <w:basedOn w:val="a2"/>
    <w:next w:val="a2"/>
    <w:uiPriority w:val="99"/>
    <w:qFormat/>
    <w:rsid w:val="00A43817"/>
    <w:pPr>
      <w:keepNext/>
      <w:keepLines/>
      <w:numPr>
        <w:numId w:val="1"/>
      </w:numPr>
      <w:spacing w:line="360" w:lineRule="auto"/>
      <w:outlineLvl w:val="0"/>
    </w:pPr>
    <w:rPr>
      <w:rFonts w:ascii="Arial" w:hAnsi="Arial"/>
      <w:b/>
      <w:color w:val="000000"/>
      <w:kern w:val="44"/>
      <w:szCs w:val="36"/>
    </w:rPr>
  </w:style>
  <w:style w:type="paragraph" w:styleId="2">
    <w:name w:val="heading 2"/>
    <w:aliases w:val="PIM2,H2,Heading 2 Hidden,Head"/>
    <w:basedOn w:val="a2"/>
    <w:next w:val="a2"/>
    <w:uiPriority w:val="99"/>
    <w:qFormat/>
    <w:rsid w:val="00A43817"/>
    <w:pPr>
      <w:keepNext/>
      <w:keepLines/>
      <w:numPr>
        <w:ilvl w:val="1"/>
        <w:numId w:val="1"/>
      </w:numPr>
      <w:spacing w:line="360" w:lineRule="auto"/>
      <w:outlineLvl w:val="1"/>
    </w:pPr>
    <w:rPr>
      <w:rFonts w:ascii="Arial" w:hAnsi="Arial"/>
      <w:b/>
      <w:color w:val="000000"/>
    </w:rPr>
  </w:style>
  <w:style w:type="paragraph" w:styleId="3">
    <w:name w:val="heading 3"/>
    <w:aliases w:val="Bold Head,bh,h3,H3,level_3,PIM 3,Level 3 Head,Heading 3 - old,sect1.2.3,sect1.2.31,sect1.2.32,sect1.2.311,sect1.2.33,sect1.2.312,3rd level,3,l3,list 3,Head 3,Heading Three,CT"/>
    <w:basedOn w:val="a2"/>
    <w:next w:val="a2"/>
    <w:autoRedefine/>
    <w:qFormat/>
    <w:rsid w:val="00376965"/>
    <w:pPr>
      <w:keepNext/>
      <w:keepLines/>
      <w:numPr>
        <w:ilvl w:val="2"/>
        <w:numId w:val="1"/>
      </w:numPr>
      <w:spacing w:line="360" w:lineRule="auto"/>
      <w:outlineLvl w:val="2"/>
    </w:pPr>
    <w:rPr>
      <w:rFonts w:ascii="Arial" w:hAnsi="Arial"/>
      <w:color w:val="000000"/>
      <w:szCs w:val="21"/>
    </w:rPr>
  </w:style>
  <w:style w:type="paragraph" w:styleId="4">
    <w:name w:val="heading 4"/>
    <w:basedOn w:val="a2"/>
    <w:next w:val="a2"/>
    <w:link w:val="40"/>
    <w:autoRedefine/>
    <w:qFormat/>
    <w:rsid w:val="0030636A"/>
    <w:pPr>
      <w:keepNext/>
      <w:keepLines/>
      <w:numPr>
        <w:ilvl w:val="3"/>
        <w:numId w:val="1"/>
      </w:numPr>
      <w:spacing w:line="360" w:lineRule="auto"/>
      <w:outlineLvl w:val="3"/>
    </w:pPr>
    <w:rPr>
      <w:rFonts w:ascii="Arial" w:hAnsi="Arial"/>
      <w:bCs/>
      <w:szCs w:val="28"/>
      <w:lang w:val="x-none" w:eastAsia="x-none"/>
    </w:rPr>
  </w:style>
  <w:style w:type="paragraph" w:styleId="5">
    <w:name w:val="heading 5"/>
    <w:basedOn w:val="a2"/>
    <w:next w:val="a2"/>
    <w:link w:val="50"/>
    <w:autoRedefine/>
    <w:qFormat/>
    <w:rsid w:val="00D353AC"/>
    <w:pPr>
      <w:keepNext/>
      <w:keepLines/>
      <w:numPr>
        <w:ilvl w:val="4"/>
        <w:numId w:val="1"/>
      </w:numPr>
      <w:spacing w:line="360" w:lineRule="auto"/>
      <w:outlineLvl w:val="4"/>
    </w:pPr>
    <w:rPr>
      <w:rFonts w:ascii="Arial" w:hAnsi="Arial"/>
      <w:bCs/>
      <w:szCs w:val="21"/>
      <w:lang w:val="x-none" w:eastAsia="x-none"/>
    </w:rPr>
  </w:style>
  <w:style w:type="paragraph" w:styleId="6">
    <w:name w:val="heading 6"/>
    <w:basedOn w:val="a2"/>
    <w:next w:val="a2"/>
    <w:qFormat/>
    <w:rsid w:val="008514D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Cs w:val="24"/>
    </w:rPr>
  </w:style>
  <w:style w:type="paragraph" w:styleId="7">
    <w:name w:val="heading 7"/>
    <w:basedOn w:val="a2"/>
    <w:next w:val="a2"/>
    <w:qFormat/>
    <w:rsid w:val="008514DB"/>
    <w:pPr>
      <w:keepNext/>
      <w:numPr>
        <w:ilvl w:val="6"/>
        <w:numId w:val="1"/>
      </w:numPr>
      <w:autoSpaceDE w:val="0"/>
      <w:autoSpaceDN w:val="0"/>
      <w:adjustRightInd w:val="0"/>
      <w:spacing w:line="288" w:lineRule="auto"/>
      <w:outlineLvl w:val="6"/>
    </w:pPr>
    <w:rPr>
      <w:rFonts w:ascii="Arial" w:hAnsi="Arial"/>
      <w:b/>
      <w:color w:val="000000"/>
      <w:sz w:val="15"/>
    </w:rPr>
  </w:style>
  <w:style w:type="paragraph" w:styleId="8">
    <w:name w:val="heading 8"/>
    <w:basedOn w:val="a2"/>
    <w:next w:val="a2"/>
    <w:qFormat/>
    <w:rsid w:val="008514DB"/>
    <w:pPr>
      <w:keepNext/>
      <w:numPr>
        <w:ilvl w:val="7"/>
        <w:numId w:val="1"/>
      </w:numPr>
      <w:spacing w:line="360" w:lineRule="auto"/>
      <w:outlineLvl w:val="7"/>
    </w:pPr>
    <w:rPr>
      <w:rFonts w:ascii="仿宋_GB2312" w:eastAsia="仿宋_GB2312"/>
      <w:b/>
      <w:sz w:val="24"/>
    </w:rPr>
  </w:style>
  <w:style w:type="paragraph" w:styleId="9">
    <w:name w:val="heading 9"/>
    <w:basedOn w:val="a2"/>
    <w:next w:val="a2"/>
    <w:qFormat/>
    <w:rsid w:val="008514D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Indent"/>
    <w:aliases w:val="正文（首行缩进两字）"/>
    <w:basedOn w:val="a2"/>
    <w:pPr>
      <w:ind w:firstLineChars="200" w:firstLine="420"/>
    </w:pPr>
  </w:style>
  <w:style w:type="paragraph" w:styleId="a7">
    <w:name w:val="footer"/>
    <w:basedOn w:val="a2"/>
    <w:pPr>
      <w:tabs>
        <w:tab w:val="center" w:pos="4153"/>
        <w:tab w:val="right" w:pos="8306"/>
      </w:tabs>
      <w:snapToGrid w:val="0"/>
      <w:spacing w:line="288" w:lineRule="auto"/>
      <w:ind w:firstLine="482"/>
      <w:jc w:val="left"/>
    </w:pPr>
  </w:style>
  <w:style w:type="character" w:styleId="a8">
    <w:name w:val="page number"/>
    <w:basedOn w:val="a3"/>
  </w:style>
  <w:style w:type="paragraph" w:styleId="a9">
    <w:name w:val="header"/>
    <w:basedOn w:val="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隶书"/>
    </w:rPr>
  </w:style>
  <w:style w:type="paragraph" w:customStyle="1" w:styleId="aa">
    <w:name w:val="节标题"/>
    <w:basedOn w:val="2"/>
    <w:next w:val="a2"/>
    <w:pPr>
      <w:keepNext w:val="0"/>
      <w:keepLines w:val="0"/>
      <w:numPr>
        <w:ilvl w:val="0"/>
        <w:numId w:val="0"/>
      </w:numPr>
      <w:adjustRightInd w:val="0"/>
      <w:spacing w:after="180" w:line="480" w:lineRule="auto"/>
      <w:ind w:left="987"/>
      <w:jc w:val="center"/>
    </w:pPr>
    <w:rPr>
      <w:rFonts w:ascii="仿宋_GB2312" w:eastAsia="隶书" w:hAnsi="Times New Roman"/>
      <w:b w:val="0"/>
      <w:caps/>
      <w:color w:val="333399"/>
      <w:spacing w:val="20"/>
      <w:kern w:val="10"/>
      <w:sz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ab">
    <w:name w:val="Hyperlink"/>
    <w:aliases w:val="超级链接"/>
    <w:uiPriority w:val="99"/>
    <w:rPr>
      <w:color w:val="0000FF"/>
      <w:u w:val="single"/>
    </w:rPr>
  </w:style>
  <w:style w:type="paragraph" w:styleId="ac">
    <w:name w:val="Balloon Text"/>
    <w:basedOn w:val="a2"/>
    <w:semiHidden/>
    <w:rsid w:val="0068463A"/>
    <w:rPr>
      <w:sz w:val="18"/>
      <w:szCs w:val="18"/>
    </w:rPr>
  </w:style>
  <w:style w:type="table" w:styleId="ad">
    <w:name w:val="Table Grid"/>
    <w:basedOn w:val="a4"/>
    <w:rsid w:val="007715DD"/>
    <w:pPr>
      <w:widowControl w:val="0"/>
      <w:spacing w:line="30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表样式"/>
    <w:basedOn w:val="ae"/>
    <w:next w:val="a2"/>
    <w:autoRedefine/>
    <w:rsid w:val="00E20723"/>
    <w:pPr>
      <w:widowControl/>
      <w:numPr>
        <w:numId w:val="2"/>
      </w:numPr>
      <w:spacing w:line="240" w:lineRule="auto"/>
      <w:jc w:val="center"/>
    </w:pPr>
    <w:rPr>
      <w:rFonts w:eastAsia="楷体_GB2312"/>
      <w:smallCaps/>
    </w:rPr>
  </w:style>
  <w:style w:type="paragraph" w:styleId="ae">
    <w:name w:val="table of figures"/>
    <w:basedOn w:val="a2"/>
    <w:next w:val="a2"/>
    <w:rsid w:val="00373DAD"/>
    <w:pPr>
      <w:ind w:left="420" w:hanging="420"/>
      <w:jc w:val="left"/>
    </w:pPr>
    <w:rPr>
      <w:caps/>
      <w:sz w:val="20"/>
    </w:rPr>
  </w:style>
  <w:style w:type="paragraph" w:customStyle="1" w:styleId="xl24">
    <w:name w:val="xl24"/>
    <w:basedOn w:val="a2"/>
    <w:rsid w:val="007A646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kern w:val="0"/>
      <w:szCs w:val="21"/>
    </w:rPr>
  </w:style>
  <w:style w:type="paragraph" w:customStyle="1" w:styleId="10">
    <w:name w:val="目录 1"/>
    <w:basedOn w:val="a2"/>
    <w:next w:val="a2"/>
    <w:uiPriority w:val="39"/>
    <w:rsid w:val="00B020E7"/>
    <w:pPr>
      <w:spacing w:line="240" w:lineRule="auto"/>
      <w:jc w:val="left"/>
    </w:pPr>
    <w:rPr>
      <w:bCs/>
      <w:caps/>
      <w:noProof/>
    </w:rPr>
  </w:style>
  <w:style w:type="paragraph" w:styleId="af">
    <w:name w:val="caption"/>
    <w:basedOn w:val="a2"/>
    <w:next w:val="a2"/>
    <w:qFormat/>
    <w:rsid w:val="00591930"/>
    <w:pPr>
      <w:spacing w:before="152" w:after="160"/>
    </w:pPr>
    <w:rPr>
      <w:rFonts w:ascii="Arial" w:eastAsia="楷体_GB2312" w:hAnsi="Arial" w:cs="Arial"/>
    </w:rPr>
  </w:style>
  <w:style w:type="paragraph" w:customStyle="1" w:styleId="20">
    <w:name w:val="目录 2"/>
    <w:basedOn w:val="a2"/>
    <w:next w:val="a2"/>
    <w:autoRedefine/>
    <w:uiPriority w:val="39"/>
    <w:rsid w:val="00DE27DB"/>
    <w:pPr>
      <w:ind w:leftChars="200" w:left="420"/>
    </w:pPr>
  </w:style>
  <w:style w:type="paragraph" w:customStyle="1" w:styleId="30">
    <w:name w:val="目录 3"/>
    <w:basedOn w:val="a2"/>
    <w:next w:val="a2"/>
    <w:autoRedefine/>
    <w:uiPriority w:val="39"/>
    <w:rsid w:val="00DE27DB"/>
    <w:pPr>
      <w:ind w:leftChars="400" w:left="840"/>
    </w:pPr>
  </w:style>
  <w:style w:type="paragraph" w:styleId="af0">
    <w:name w:val="Document Map"/>
    <w:basedOn w:val="a2"/>
    <w:semiHidden/>
    <w:rsid w:val="008B41AE"/>
    <w:pPr>
      <w:shd w:val="clear" w:color="auto" w:fill="000080"/>
    </w:pPr>
  </w:style>
  <w:style w:type="character" w:styleId="af1">
    <w:name w:val="annotation reference"/>
    <w:semiHidden/>
    <w:rsid w:val="003769C6"/>
    <w:rPr>
      <w:sz w:val="21"/>
      <w:szCs w:val="21"/>
    </w:rPr>
  </w:style>
  <w:style w:type="paragraph" w:styleId="af2">
    <w:name w:val="annotation text"/>
    <w:basedOn w:val="a2"/>
    <w:semiHidden/>
    <w:rsid w:val="003769C6"/>
    <w:pPr>
      <w:jc w:val="left"/>
    </w:pPr>
  </w:style>
  <w:style w:type="paragraph" w:styleId="af3">
    <w:name w:val="annotation subject"/>
    <w:basedOn w:val="af2"/>
    <w:next w:val="af2"/>
    <w:semiHidden/>
    <w:rsid w:val="003769C6"/>
    <w:rPr>
      <w:b/>
      <w:bCs/>
    </w:rPr>
  </w:style>
  <w:style w:type="paragraph" w:styleId="21">
    <w:name w:val="Body Text Indent 2"/>
    <w:basedOn w:val="a2"/>
    <w:rsid w:val="002F6C3E"/>
    <w:pPr>
      <w:spacing w:line="240" w:lineRule="auto"/>
      <w:ind w:left="420" w:firstLineChars="200" w:firstLine="480"/>
    </w:pPr>
    <w:rPr>
      <w:rFonts w:ascii="Arial" w:hAnsi="Arial"/>
      <w:sz w:val="24"/>
      <w:szCs w:val="24"/>
    </w:rPr>
  </w:style>
  <w:style w:type="paragraph" w:styleId="af4">
    <w:name w:val="Normal (Web)"/>
    <w:basedOn w:val="a2"/>
    <w:uiPriority w:val="99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/>
      <w:kern w:val="0"/>
      <w:sz w:val="24"/>
      <w:szCs w:val="24"/>
    </w:rPr>
  </w:style>
  <w:style w:type="paragraph" w:customStyle="1" w:styleId="xl5512344">
    <w:name w:val="xl5512344"/>
    <w:basedOn w:val="a2"/>
    <w:rsid w:val="002F6C3E"/>
    <w:pPr>
      <w:widowControl/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character" w:styleId="HTML">
    <w:name w:val="HTML Code"/>
    <w:rsid w:val="002F6C3E"/>
    <w:rPr>
      <w:rFonts w:ascii="黑体" w:eastAsia="黑体" w:hAnsi="Courier New" w:cs="Courier New"/>
      <w:sz w:val="20"/>
      <w:szCs w:val="20"/>
    </w:rPr>
  </w:style>
  <w:style w:type="paragraph" w:styleId="af5">
    <w:name w:val="Body Text"/>
    <w:basedOn w:val="a2"/>
    <w:rsid w:val="002F6C3E"/>
    <w:pPr>
      <w:spacing w:after="120" w:line="240" w:lineRule="auto"/>
    </w:pPr>
  </w:style>
  <w:style w:type="paragraph" w:customStyle="1" w:styleId="font5">
    <w:name w:val="font5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</w:rPr>
  </w:style>
  <w:style w:type="paragraph" w:customStyle="1" w:styleId="font7">
    <w:name w:val="font7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</w:rPr>
  </w:style>
  <w:style w:type="paragraph" w:customStyle="1" w:styleId="font8">
    <w:name w:val="font8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9">
    <w:name w:val="font9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customStyle="1" w:styleId="xl25">
    <w:name w:val="xl25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6">
    <w:name w:val="xl26"/>
    <w:basedOn w:val="a2"/>
    <w:rsid w:val="002F6C3E"/>
    <w:pPr>
      <w:widowControl/>
      <w:pBdr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7">
    <w:name w:val="xl27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8">
    <w:name w:val="xl28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9">
    <w:name w:val="xl29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0">
    <w:name w:val="xl30"/>
    <w:basedOn w:val="a2"/>
    <w:rsid w:val="002F6C3E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1">
    <w:name w:val="xl31"/>
    <w:basedOn w:val="a2"/>
    <w:rsid w:val="002F6C3E"/>
    <w:pPr>
      <w:widowControl/>
      <w:pBdr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2">
    <w:name w:val="xl32"/>
    <w:basedOn w:val="a2"/>
    <w:rsid w:val="002F6C3E"/>
    <w:pPr>
      <w:widowControl/>
      <w:pBdr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3">
    <w:name w:val="xl33"/>
    <w:basedOn w:val="a2"/>
    <w:rsid w:val="002F6C3E"/>
    <w:pPr>
      <w:widowControl/>
      <w:pBdr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4">
    <w:name w:val="xl34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right"/>
    </w:pPr>
    <w:rPr>
      <w:rFonts w:ascii="宋体" w:hAnsi="宋体"/>
      <w:kern w:val="0"/>
      <w:szCs w:val="21"/>
    </w:rPr>
  </w:style>
  <w:style w:type="paragraph" w:customStyle="1" w:styleId="xl35">
    <w:name w:val="xl35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宋体" w:hAnsi="宋体"/>
      <w:kern w:val="0"/>
      <w:szCs w:val="21"/>
    </w:rPr>
  </w:style>
  <w:style w:type="paragraph" w:customStyle="1" w:styleId="xl36">
    <w:name w:val="xl36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7">
    <w:name w:val="xl37"/>
    <w:basedOn w:val="a2"/>
    <w:rsid w:val="002F6C3E"/>
    <w:pPr>
      <w:widowControl/>
      <w:pBdr>
        <w:top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8">
    <w:name w:val="xl38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9">
    <w:name w:val="xl39"/>
    <w:basedOn w:val="a2"/>
    <w:rsid w:val="002F6C3E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0">
    <w:name w:val="xl40"/>
    <w:basedOn w:val="a2"/>
    <w:rsid w:val="002F6C3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1">
    <w:name w:val="xl41"/>
    <w:basedOn w:val="a2"/>
    <w:rsid w:val="002F6C3E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2">
    <w:name w:val="xl42"/>
    <w:basedOn w:val="a2"/>
    <w:rsid w:val="002F6C3E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3">
    <w:name w:val="xl43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4">
    <w:name w:val="xl44"/>
    <w:basedOn w:val="a2"/>
    <w:rsid w:val="002F6C3E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5">
    <w:name w:val="xl45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6">
    <w:name w:val="xl46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7">
    <w:name w:val="xl47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8">
    <w:name w:val="xl48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49">
    <w:name w:val="xl49"/>
    <w:basedOn w:val="a2"/>
    <w:rsid w:val="002F6C3E"/>
    <w:pPr>
      <w:widowControl/>
      <w:pBdr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0">
    <w:name w:val="xl50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1">
    <w:name w:val="xl51"/>
    <w:basedOn w:val="a2"/>
    <w:rsid w:val="002F6C3E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2">
    <w:name w:val="xl52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3">
    <w:name w:val="xl53"/>
    <w:basedOn w:val="a2"/>
    <w:rsid w:val="002F6C3E"/>
    <w:pPr>
      <w:widowControl/>
      <w:pBdr>
        <w:top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4">
    <w:name w:val="xl54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5">
    <w:name w:val="xl55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6">
    <w:name w:val="xl56"/>
    <w:basedOn w:val="a2"/>
    <w:rsid w:val="002F6C3E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7">
    <w:name w:val="xl57"/>
    <w:basedOn w:val="a2"/>
    <w:rsid w:val="002F6C3E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8">
    <w:name w:val="xl58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9">
    <w:name w:val="xl59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60">
    <w:name w:val="xl60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61">
    <w:name w:val="xl61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2">
    <w:name w:val="xl62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3">
    <w:name w:val="xl63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4">
    <w:name w:val="xl64"/>
    <w:basedOn w:val="a2"/>
    <w:rsid w:val="002F6C3E"/>
    <w:pPr>
      <w:widowControl/>
      <w:pBdr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5">
    <w:name w:val="xl65"/>
    <w:basedOn w:val="a2"/>
    <w:rsid w:val="002F6C3E"/>
    <w:pPr>
      <w:widowControl/>
      <w:pBdr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6">
    <w:name w:val="xl66"/>
    <w:basedOn w:val="a2"/>
    <w:rsid w:val="002F6C3E"/>
    <w:pPr>
      <w:widowControl/>
      <w:pBdr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7">
    <w:name w:val="xl67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68">
    <w:name w:val="xl68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69">
    <w:name w:val="xl69"/>
    <w:basedOn w:val="a2"/>
    <w:rsid w:val="002F6C3E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70">
    <w:name w:val="xl70"/>
    <w:basedOn w:val="a2"/>
    <w:rsid w:val="002F6C3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71">
    <w:name w:val="xl71"/>
    <w:basedOn w:val="a2"/>
    <w:rsid w:val="002F6C3E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font10">
    <w:name w:val="font10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styleId="af6">
    <w:name w:val="Body Text Indent"/>
    <w:basedOn w:val="a2"/>
    <w:rsid w:val="002F6C3E"/>
    <w:pPr>
      <w:spacing w:line="240" w:lineRule="auto"/>
      <w:ind w:left="840" w:firstLine="480"/>
    </w:pPr>
    <w:rPr>
      <w:rFonts w:ascii="Arial" w:hAnsi="Arial"/>
      <w:sz w:val="24"/>
      <w:szCs w:val="24"/>
    </w:rPr>
  </w:style>
  <w:style w:type="paragraph" w:styleId="22">
    <w:name w:val="List Bullet 2"/>
    <w:basedOn w:val="a"/>
    <w:autoRedefine/>
    <w:rsid w:val="002F6C3E"/>
    <w:pPr>
      <w:numPr>
        <w:numId w:val="0"/>
      </w:numPr>
      <w:tabs>
        <w:tab w:val="num" w:pos="845"/>
      </w:tabs>
      <w:spacing w:after="220" w:line="220" w:lineRule="atLeast"/>
      <w:ind w:left="2160" w:right="720" w:hangingChars="200" w:hanging="420"/>
    </w:pPr>
    <w:rPr>
      <w:rFonts w:ascii="Times New Roman" w:hAnsi="Times New Roman"/>
      <w:sz w:val="21"/>
      <w:szCs w:val="20"/>
    </w:rPr>
  </w:style>
  <w:style w:type="paragraph" w:styleId="a">
    <w:name w:val="List Bullet"/>
    <w:basedOn w:val="a2"/>
    <w:autoRedefine/>
    <w:rsid w:val="002F6C3E"/>
    <w:pPr>
      <w:numPr>
        <w:numId w:val="3"/>
      </w:numPr>
      <w:spacing w:line="240" w:lineRule="auto"/>
    </w:pPr>
    <w:rPr>
      <w:rFonts w:ascii="Arial" w:hAnsi="Arial"/>
      <w:sz w:val="24"/>
      <w:szCs w:val="24"/>
    </w:rPr>
  </w:style>
  <w:style w:type="paragraph" w:styleId="31">
    <w:name w:val="Body Text Indent 3"/>
    <w:basedOn w:val="a2"/>
    <w:rsid w:val="002F6C3E"/>
    <w:pPr>
      <w:spacing w:line="240" w:lineRule="auto"/>
      <w:ind w:firstLine="480"/>
    </w:pPr>
    <w:rPr>
      <w:sz w:val="24"/>
    </w:rPr>
  </w:style>
  <w:style w:type="character" w:styleId="af7">
    <w:name w:val="Strong"/>
    <w:uiPriority w:val="22"/>
    <w:qFormat/>
    <w:rsid w:val="002F6C3E"/>
    <w:rPr>
      <w:b/>
      <w:bCs/>
    </w:rPr>
  </w:style>
  <w:style w:type="character" w:styleId="af8">
    <w:name w:val="Emphasis"/>
    <w:qFormat/>
    <w:rsid w:val="002F6C3E"/>
    <w:rPr>
      <w:i/>
      <w:iCs/>
    </w:rPr>
  </w:style>
  <w:style w:type="character" w:customStyle="1" w:styleId="af9">
    <w:name w:val="已访问的超链接"/>
    <w:rsid w:val="002F6C3E"/>
    <w:rPr>
      <w:color w:val="800080"/>
      <w:u w:val="single"/>
    </w:rPr>
  </w:style>
  <w:style w:type="paragraph" w:customStyle="1" w:styleId="11">
    <w:name w:val="编号1"/>
    <w:basedOn w:val="a2"/>
    <w:rsid w:val="002F6C3E"/>
    <w:pPr>
      <w:tabs>
        <w:tab w:val="num" w:pos="620"/>
        <w:tab w:val="left" w:pos="840"/>
      </w:tabs>
      <w:ind w:left="620" w:hanging="420"/>
    </w:pPr>
    <w:rPr>
      <w:szCs w:val="24"/>
    </w:rPr>
  </w:style>
  <w:style w:type="paragraph" w:customStyle="1" w:styleId="font12">
    <w:name w:val="font12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 w:val="14"/>
      <w:szCs w:val="14"/>
    </w:rPr>
  </w:style>
  <w:style w:type="paragraph" w:customStyle="1" w:styleId="font13">
    <w:name w:val="font13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  <w:u w:val="single"/>
    </w:rPr>
  </w:style>
  <w:style w:type="paragraph" w:customStyle="1" w:styleId="xl72">
    <w:name w:val="xl72"/>
    <w:basedOn w:val="style0"/>
    <w:rsid w:val="002F6C3E"/>
    <w:pPr>
      <w:pBdr>
        <w:top w:val="single" w:sz="4" w:space="0" w:color="auto"/>
        <w:bottom w:val="single" w:sz="4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style0">
    <w:name w:val="style0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 w:val="24"/>
      <w:szCs w:val="24"/>
    </w:rPr>
  </w:style>
  <w:style w:type="paragraph" w:customStyle="1" w:styleId="xl73">
    <w:name w:val="xl73"/>
    <w:basedOn w:val="style0"/>
    <w:rsid w:val="002F6C3E"/>
    <w:pPr>
      <w:textAlignment w:val="top"/>
    </w:pPr>
    <w:rPr>
      <w:rFonts w:ascii="宋体" w:hAnsi="宋体"/>
      <w:sz w:val="21"/>
      <w:szCs w:val="21"/>
    </w:rPr>
  </w:style>
  <w:style w:type="paragraph" w:customStyle="1" w:styleId="xl74">
    <w:name w:val="xl74"/>
    <w:basedOn w:val="style0"/>
    <w:rsid w:val="002F6C3E"/>
    <w:pPr>
      <w:textAlignment w:val="top"/>
    </w:pPr>
    <w:rPr>
      <w:sz w:val="21"/>
      <w:szCs w:val="21"/>
    </w:rPr>
  </w:style>
  <w:style w:type="paragraph" w:customStyle="1" w:styleId="xl75">
    <w:name w:val="xl75"/>
    <w:basedOn w:val="style0"/>
    <w:rsid w:val="002F6C3E"/>
    <w:pPr>
      <w:textAlignment w:val="top"/>
    </w:pPr>
    <w:rPr>
      <w:rFonts w:ascii="宋体" w:hAnsi="宋体"/>
      <w:sz w:val="21"/>
      <w:szCs w:val="21"/>
    </w:rPr>
  </w:style>
  <w:style w:type="paragraph" w:customStyle="1" w:styleId="xl76">
    <w:name w:val="xl76"/>
    <w:basedOn w:val="style0"/>
    <w:rsid w:val="002F6C3E"/>
    <w:pPr>
      <w:pBdr>
        <w:top w:val="single" w:sz="4" w:space="0" w:color="auto"/>
        <w:bottom w:val="single" w:sz="8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77">
    <w:name w:val="xl77"/>
    <w:basedOn w:val="style0"/>
    <w:rsid w:val="002F6C3E"/>
    <w:pPr>
      <w:pBdr>
        <w:bottom w:val="single" w:sz="8" w:space="0" w:color="auto"/>
      </w:pBdr>
      <w:textAlignment w:val="top"/>
    </w:pPr>
    <w:rPr>
      <w:b/>
      <w:bCs/>
      <w:sz w:val="21"/>
      <w:szCs w:val="21"/>
    </w:rPr>
  </w:style>
  <w:style w:type="paragraph" w:customStyle="1" w:styleId="xl78">
    <w:name w:val="xl78"/>
    <w:basedOn w:val="style0"/>
    <w:rsid w:val="002F6C3E"/>
    <w:pPr>
      <w:pBdr>
        <w:bottom w:val="single" w:sz="8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79">
    <w:name w:val="xl79"/>
    <w:basedOn w:val="style0"/>
    <w:rsid w:val="002F6C3E"/>
    <w:pPr>
      <w:pBdr>
        <w:bottom w:val="single" w:sz="8" w:space="0" w:color="auto"/>
      </w:pBdr>
      <w:jc w:val="center"/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80">
    <w:name w:val="xl80"/>
    <w:basedOn w:val="style0"/>
    <w:rsid w:val="002F6C3E"/>
    <w:pPr>
      <w:pBdr>
        <w:bottom w:val="single" w:sz="8" w:space="0" w:color="auto"/>
        <w:right w:val="single" w:sz="4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81">
    <w:name w:val="xl81"/>
    <w:basedOn w:val="style0"/>
    <w:rsid w:val="002F6C3E"/>
    <w:pPr>
      <w:textAlignment w:val="auto"/>
    </w:pPr>
    <w:rPr>
      <w:rFonts w:ascii="宋体" w:hAnsi="宋体"/>
      <w:sz w:val="21"/>
      <w:szCs w:val="21"/>
    </w:rPr>
  </w:style>
  <w:style w:type="paragraph" w:customStyle="1" w:styleId="xl82">
    <w:name w:val="xl82"/>
    <w:basedOn w:val="style0"/>
    <w:rsid w:val="002F6C3E"/>
    <w:pPr>
      <w:pBdr>
        <w:left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3">
    <w:name w:val="xl83"/>
    <w:basedOn w:val="style0"/>
    <w:rsid w:val="002F6C3E"/>
    <w:pPr>
      <w:jc w:val="right"/>
      <w:textAlignment w:val="auto"/>
    </w:pPr>
    <w:rPr>
      <w:rFonts w:ascii="宋体" w:hAnsi="宋体"/>
      <w:sz w:val="21"/>
      <w:szCs w:val="21"/>
    </w:rPr>
  </w:style>
  <w:style w:type="paragraph" w:customStyle="1" w:styleId="xl84">
    <w:name w:val="xl84"/>
    <w:basedOn w:val="style0"/>
    <w:rsid w:val="002F6C3E"/>
    <w:pPr>
      <w:pBdr>
        <w:bottom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5">
    <w:name w:val="xl85"/>
    <w:basedOn w:val="style0"/>
    <w:rsid w:val="002F6C3E"/>
    <w:pP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6">
    <w:name w:val="xl86"/>
    <w:basedOn w:val="style0"/>
    <w:rsid w:val="002F6C3E"/>
    <w:pPr>
      <w:pBdr>
        <w:right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7">
    <w:name w:val="xl87"/>
    <w:basedOn w:val="style0"/>
    <w:rsid w:val="002F6C3E"/>
    <w:pPr>
      <w:pBdr>
        <w:top w:val="single" w:sz="4" w:space="0" w:color="auto"/>
        <w:bottom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8">
    <w:name w:val="xl88"/>
    <w:basedOn w:val="style0"/>
    <w:rsid w:val="002F6C3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jc w:val="center"/>
      <w:textAlignment w:val="auto"/>
    </w:pPr>
    <w:rPr>
      <w:rFonts w:ascii="宋体" w:hAnsi="宋体"/>
      <w:sz w:val="21"/>
      <w:szCs w:val="21"/>
    </w:rPr>
  </w:style>
  <w:style w:type="paragraph" w:customStyle="1" w:styleId="xl89">
    <w:name w:val="xl89"/>
    <w:basedOn w:val="style0"/>
    <w:rsid w:val="002F6C3E"/>
    <w:pPr>
      <w:pBdr>
        <w:top w:val="single" w:sz="4" w:space="0" w:color="auto"/>
        <w:left w:val="single" w:sz="4" w:space="0" w:color="auto"/>
        <w:right w:val="single" w:sz="4" w:space="0" w:color="auto"/>
      </w:pBdr>
      <w:jc w:val="center"/>
      <w:textAlignment w:val="auto"/>
    </w:pPr>
    <w:rPr>
      <w:rFonts w:ascii="宋体" w:hAnsi="宋体"/>
      <w:sz w:val="21"/>
      <w:szCs w:val="21"/>
    </w:rPr>
  </w:style>
  <w:style w:type="paragraph" w:customStyle="1" w:styleId="font11">
    <w:name w:val="font11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512344">
    <w:name w:val="font5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12344">
    <w:name w:val="font6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Cs w:val="21"/>
    </w:rPr>
  </w:style>
  <w:style w:type="paragraph" w:customStyle="1" w:styleId="font712344">
    <w:name w:val="font7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</w:rPr>
  </w:style>
  <w:style w:type="paragraph" w:customStyle="1" w:styleId="font812344">
    <w:name w:val="font8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  <w:u w:val="single"/>
    </w:rPr>
  </w:style>
  <w:style w:type="paragraph" w:customStyle="1" w:styleId="font912344">
    <w:name w:val="font9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</w:rPr>
  </w:style>
  <w:style w:type="paragraph" w:customStyle="1" w:styleId="font1012344">
    <w:name w:val="font10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Cs w:val="21"/>
    </w:rPr>
  </w:style>
  <w:style w:type="paragraph" w:customStyle="1" w:styleId="font1112344">
    <w:name w:val="font11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1212344">
    <w:name w:val="font12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customStyle="1" w:styleId="font1312344">
    <w:name w:val="font13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  <w:u w:val="single"/>
    </w:rPr>
  </w:style>
  <w:style w:type="paragraph" w:customStyle="1" w:styleId="xl2412344">
    <w:name w:val="xl24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2512344">
    <w:name w:val="xl25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2612344">
    <w:name w:val="xl26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2712344">
    <w:name w:val="xl2712344"/>
    <w:basedOn w:val="a2"/>
    <w:rsid w:val="002F6C3E"/>
    <w:pPr>
      <w:widowControl/>
      <w:spacing w:before="100" w:beforeAutospacing="1" w:after="100" w:afterAutospacing="1" w:line="240" w:lineRule="auto"/>
      <w:jc w:val="righ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2812344">
    <w:name w:val="xl28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2912344">
    <w:name w:val="xl2912344"/>
    <w:basedOn w:val="a2"/>
    <w:rsid w:val="002F6C3E"/>
    <w:pPr>
      <w:widowControl/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012344">
    <w:name w:val="xl3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112344">
    <w:name w:val="xl3112344"/>
    <w:basedOn w:val="a2"/>
    <w:rsid w:val="002F6C3E"/>
    <w:pPr>
      <w:widowControl/>
      <w:pBdr>
        <w:top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212344">
    <w:name w:val="xl32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top"/>
    </w:pPr>
    <w:rPr>
      <w:rFonts w:ascii="宋体" w:hAnsi="宋体" w:hint="eastAsia"/>
      <w:kern w:val="0"/>
      <w:szCs w:val="21"/>
    </w:rPr>
  </w:style>
  <w:style w:type="paragraph" w:customStyle="1" w:styleId="xl3312344">
    <w:name w:val="xl33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3412344">
    <w:name w:val="xl34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512344">
    <w:name w:val="xl35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612344">
    <w:name w:val="xl36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712344">
    <w:name w:val="xl37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812344">
    <w:name w:val="xl3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3912344">
    <w:name w:val="xl3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012344">
    <w:name w:val="xl4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112344">
    <w:name w:val="xl41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212344">
    <w:name w:val="xl42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312344">
    <w:name w:val="xl43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4412344">
    <w:name w:val="xl44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512344">
    <w:name w:val="xl45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612344">
    <w:name w:val="xl46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712344">
    <w:name w:val="xl47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812344">
    <w:name w:val="xl4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912344">
    <w:name w:val="xl4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012344">
    <w:name w:val="xl5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112344">
    <w:name w:val="xl51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212344">
    <w:name w:val="xl52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5312344">
    <w:name w:val="xl53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5412344">
    <w:name w:val="xl54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5612344">
    <w:name w:val="xl56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top"/>
    </w:pPr>
    <w:rPr>
      <w:rFonts w:ascii="宋体" w:hAnsi="宋体" w:hint="eastAsia"/>
      <w:b/>
      <w:bCs/>
      <w:kern w:val="0"/>
      <w:szCs w:val="21"/>
    </w:rPr>
  </w:style>
  <w:style w:type="paragraph" w:customStyle="1" w:styleId="xl5712344">
    <w:name w:val="xl57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5812344">
    <w:name w:val="xl58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kern w:val="0"/>
      <w:szCs w:val="21"/>
    </w:rPr>
  </w:style>
  <w:style w:type="paragraph" w:customStyle="1" w:styleId="xl5912344">
    <w:name w:val="xl5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012344">
    <w:name w:val="xl6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112344">
    <w:name w:val="xl61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212344">
    <w:name w:val="xl62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312344">
    <w:name w:val="xl63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412344">
    <w:name w:val="xl64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b/>
      <w:bCs/>
      <w:kern w:val="0"/>
      <w:szCs w:val="21"/>
    </w:rPr>
  </w:style>
  <w:style w:type="paragraph" w:customStyle="1" w:styleId="xl6512344">
    <w:name w:val="xl65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6612344">
    <w:name w:val="xl66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6712344">
    <w:name w:val="xl67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812344">
    <w:name w:val="xl6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912344">
    <w:name w:val="xl69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7012344">
    <w:name w:val="xl7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112344">
    <w:name w:val="xl71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7212344">
    <w:name w:val="xl72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312344">
    <w:name w:val="xl73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7412344">
    <w:name w:val="xl74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7512344">
    <w:name w:val="xl75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612344">
    <w:name w:val="xl76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712344">
    <w:name w:val="xl77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812344">
    <w:name w:val="xl78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912344">
    <w:name w:val="xl79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8012344">
    <w:name w:val="xl8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8112344">
    <w:name w:val="xl8112344"/>
    <w:basedOn w:val="a2"/>
    <w:rsid w:val="002F6C3E"/>
    <w:pPr>
      <w:widowControl/>
      <w:pBdr>
        <w:top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212344">
    <w:name w:val="xl8212344"/>
    <w:basedOn w:val="a2"/>
    <w:rsid w:val="002F6C3E"/>
    <w:pPr>
      <w:widowControl/>
      <w:pBdr>
        <w:top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312344">
    <w:name w:val="xl8312344"/>
    <w:basedOn w:val="a2"/>
    <w:rsid w:val="002F6C3E"/>
    <w:pPr>
      <w:widowControl/>
      <w:pBdr>
        <w:top w:val="single" w:sz="4" w:space="1" w:color="auto"/>
        <w:left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412344">
    <w:name w:val="xl84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512344">
    <w:name w:val="xl85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612344">
    <w:name w:val="xl86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712344">
    <w:name w:val="xl87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812344">
    <w:name w:val="xl88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b/>
      <w:bCs/>
      <w:kern w:val="0"/>
      <w:szCs w:val="21"/>
    </w:rPr>
  </w:style>
  <w:style w:type="paragraph" w:customStyle="1" w:styleId="xl8912344">
    <w:name w:val="xl89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styleId="afa">
    <w:name w:val="Title"/>
    <w:basedOn w:val="a2"/>
    <w:qFormat/>
    <w:rsid w:val="002F6C3E"/>
    <w:pPr>
      <w:spacing w:before="240" w:after="60" w:line="240" w:lineRule="auto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23">
    <w:name w:val="Body Text 2"/>
    <w:basedOn w:val="a2"/>
    <w:rsid w:val="002F6C3E"/>
    <w:pPr>
      <w:spacing w:line="240" w:lineRule="auto"/>
    </w:pPr>
    <w:rPr>
      <w:rFonts w:ascii="宋体" w:hAnsi="宋体"/>
      <w:color w:val="0000FF"/>
    </w:rPr>
  </w:style>
  <w:style w:type="paragraph" w:customStyle="1" w:styleId="afb">
    <w:name w:val="文档正文"/>
    <w:basedOn w:val="a2"/>
    <w:rsid w:val="002F6C3E"/>
    <w:pPr>
      <w:spacing w:line="240" w:lineRule="auto"/>
    </w:pPr>
    <w:rPr>
      <w:rFonts w:ascii="宋体"/>
      <w:sz w:val="24"/>
    </w:rPr>
  </w:style>
  <w:style w:type="paragraph" w:customStyle="1" w:styleId="12">
    <w:name w:val="1级 条"/>
    <w:basedOn w:val="a2"/>
    <w:rsid w:val="002F6C3E"/>
    <w:pPr>
      <w:spacing w:line="240" w:lineRule="auto"/>
    </w:pPr>
    <w:rPr>
      <w:b/>
      <w:sz w:val="28"/>
    </w:rPr>
  </w:style>
  <w:style w:type="paragraph" w:customStyle="1" w:styleId="24">
    <w:name w:val="2级 条"/>
    <w:basedOn w:val="a2"/>
    <w:rsid w:val="002F6C3E"/>
    <w:pPr>
      <w:spacing w:line="240" w:lineRule="auto"/>
    </w:pPr>
    <w:rPr>
      <w:sz w:val="28"/>
    </w:rPr>
  </w:style>
  <w:style w:type="paragraph" w:styleId="HTML0">
    <w:name w:val="HTML Preformatted"/>
    <w:basedOn w:val="a2"/>
    <w:rsid w:val="002F6C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黑体" w:eastAsia="黑体" w:hAnsi="Courier New" w:cs="Courier New"/>
      <w:color w:val="000000"/>
      <w:kern w:val="0"/>
      <w:sz w:val="20"/>
    </w:rPr>
  </w:style>
  <w:style w:type="paragraph" w:customStyle="1" w:styleId="font">
    <w:name w:val="font"/>
    <w:basedOn w:val="a2"/>
    <w:rsid w:val="002F6C3E"/>
    <w:pPr>
      <w:widowControl/>
      <w:spacing w:before="100" w:beforeAutospacing="1" w:after="100" w:afterAutospacing="1" w:line="280" w:lineRule="atLeast"/>
      <w:jc w:val="left"/>
    </w:pPr>
    <w:rPr>
      <w:rFonts w:ascii="宋体" w:hAnsi="宋体"/>
      <w:color w:val="000000"/>
      <w:kern w:val="0"/>
      <w:sz w:val="18"/>
      <w:szCs w:val="18"/>
    </w:rPr>
  </w:style>
  <w:style w:type="character" w:customStyle="1" w:styleId="llyf141">
    <w:name w:val="llyf141"/>
    <w:rsid w:val="002F6C3E"/>
    <w:rPr>
      <w:sz w:val="21"/>
      <w:szCs w:val="21"/>
    </w:rPr>
  </w:style>
  <w:style w:type="paragraph" w:customStyle="1" w:styleId="afc">
    <w:name w:val="附表"/>
    <w:basedOn w:val="af"/>
    <w:autoRedefine/>
    <w:rsid w:val="002F6C3E"/>
    <w:pPr>
      <w:tabs>
        <w:tab w:val="num" w:pos="1500"/>
      </w:tabs>
      <w:spacing w:before="80" w:after="80" w:line="240" w:lineRule="auto"/>
      <w:ind w:left="839" w:hanging="419"/>
      <w:jc w:val="left"/>
    </w:pPr>
    <w:rPr>
      <w:rFonts w:eastAsia="宋体"/>
      <w:bCs/>
      <w:sz w:val="28"/>
    </w:rPr>
  </w:style>
  <w:style w:type="paragraph" w:customStyle="1" w:styleId="afd">
    <w:name w:val="标准"/>
    <w:basedOn w:val="a2"/>
    <w:rsid w:val="002F6C3E"/>
    <w:pPr>
      <w:adjustRightInd w:val="0"/>
      <w:spacing w:line="312" w:lineRule="atLeast"/>
      <w:textAlignment w:val="baseline"/>
    </w:pPr>
    <w:rPr>
      <w:kern w:val="0"/>
      <w:sz w:val="24"/>
    </w:rPr>
  </w:style>
  <w:style w:type="paragraph" w:customStyle="1" w:styleId="13">
    <w:name w:val="正文1"/>
    <w:basedOn w:val="a2"/>
    <w:rsid w:val="002F6C3E"/>
    <w:pPr>
      <w:spacing w:afterLines="50" w:after="156" w:line="240" w:lineRule="auto"/>
    </w:pPr>
    <w:rPr>
      <w:szCs w:val="24"/>
    </w:rPr>
  </w:style>
  <w:style w:type="paragraph" w:customStyle="1" w:styleId="25">
    <w:name w:val="级别2"/>
    <w:basedOn w:val="a2"/>
    <w:rsid w:val="002F6C3E"/>
    <w:pPr>
      <w:tabs>
        <w:tab w:val="num" w:pos="1260"/>
      </w:tabs>
      <w:spacing w:afterLines="50" w:after="156" w:line="240" w:lineRule="auto"/>
      <w:ind w:left="1260" w:hanging="420"/>
    </w:pPr>
    <w:rPr>
      <w:szCs w:val="24"/>
    </w:rPr>
  </w:style>
  <w:style w:type="paragraph" w:customStyle="1" w:styleId="14">
    <w:name w:val="级别1"/>
    <w:basedOn w:val="a2"/>
    <w:rsid w:val="002F6C3E"/>
    <w:pPr>
      <w:tabs>
        <w:tab w:val="num" w:pos="360"/>
        <w:tab w:val="num" w:pos="432"/>
      </w:tabs>
      <w:spacing w:beforeLines="50" w:before="156" w:line="264" w:lineRule="auto"/>
    </w:pPr>
    <w:rPr>
      <w:szCs w:val="24"/>
    </w:rPr>
  </w:style>
  <w:style w:type="paragraph" w:customStyle="1" w:styleId="15">
    <w:name w:val="列表1"/>
    <w:basedOn w:val="a2"/>
    <w:rsid w:val="002F6C3E"/>
    <w:pPr>
      <w:tabs>
        <w:tab w:val="num" w:pos="360"/>
      </w:tabs>
      <w:spacing w:afterLines="50" w:after="156" w:line="240" w:lineRule="auto"/>
    </w:pPr>
    <w:rPr>
      <w:szCs w:val="24"/>
    </w:rPr>
  </w:style>
  <w:style w:type="paragraph" w:customStyle="1" w:styleId="afe">
    <w:name w:val="专有名词"/>
    <w:basedOn w:val="a2"/>
    <w:rsid w:val="002F6C3E"/>
    <w:pPr>
      <w:spacing w:afterLines="100" w:after="312" w:line="240" w:lineRule="auto"/>
    </w:pPr>
    <w:rPr>
      <w:b/>
      <w:bCs/>
      <w:szCs w:val="24"/>
    </w:rPr>
  </w:style>
  <w:style w:type="paragraph" w:customStyle="1" w:styleId="aff">
    <w:name w:val="段"/>
    <w:rsid w:val="00882B20"/>
    <w:pPr>
      <w:autoSpaceDE w:val="0"/>
      <w:autoSpaceDN w:val="0"/>
      <w:ind w:firstLine="200"/>
      <w:jc w:val="both"/>
    </w:pPr>
    <w:rPr>
      <w:rFonts w:ascii="宋体"/>
      <w:noProof/>
      <w:sz w:val="21"/>
    </w:rPr>
  </w:style>
  <w:style w:type="paragraph" w:customStyle="1" w:styleId="a1">
    <w:name w:val="列项——"/>
    <w:rsid w:val="00882B20"/>
    <w:pPr>
      <w:widowControl w:val="0"/>
      <w:numPr>
        <w:numId w:val="4"/>
      </w:numPr>
      <w:tabs>
        <w:tab w:val="clear" w:pos="1140"/>
        <w:tab w:val="num" w:pos="854"/>
      </w:tabs>
      <w:jc w:val="both"/>
    </w:pPr>
    <w:rPr>
      <w:rFonts w:ascii="宋体"/>
      <w:sz w:val="21"/>
    </w:rPr>
  </w:style>
  <w:style w:type="paragraph" w:customStyle="1" w:styleId="CharChar">
    <w:name w:val="Char Char"/>
    <w:basedOn w:val="a2"/>
    <w:autoRedefine/>
    <w:rsid w:val="00882B20"/>
    <w:pPr>
      <w:tabs>
        <w:tab w:val="num" w:pos="360"/>
      </w:tabs>
      <w:spacing w:line="240" w:lineRule="auto"/>
    </w:pPr>
    <w:rPr>
      <w:sz w:val="24"/>
      <w:szCs w:val="24"/>
    </w:rPr>
  </w:style>
  <w:style w:type="paragraph" w:customStyle="1" w:styleId="41">
    <w:name w:val="目录 4"/>
    <w:basedOn w:val="a2"/>
    <w:next w:val="a2"/>
    <w:autoRedefine/>
    <w:uiPriority w:val="39"/>
    <w:rsid w:val="00F46AA4"/>
    <w:pPr>
      <w:ind w:leftChars="600" w:left="1260"/>
    </w:pPr>
  </w:style>
  <w:style w:type="paragraph" w:customStyle="1" w:styleId="51">
    <w:name w:val="目录 5"/>
    <w:basedOn w:val="a2"/>
    <w:next w:val="a2"/>
    <w:autoRedefine/>
    <w:uiPriority w:val="39"/>
    <w:rsid w:val="00F46AA4"/>
    <w:pPr>
      <w:ind w:leftChars="800" w:left="1680"/>
    </w:pPr>
  </w:style>
  <w:style w:type="paragraph" w:customStyle="1" w:styleId="60">
    <w:name w:val="6"/>
    <w:basedOn w:val="a2"/>
    <w:next w:val="af6"/>
    <w:rsid w:val="00B75F0B"/>
    <w:pPr>
      <w:spacing w:after="120" w:line="240" w:lineRule="auto"/>
      <w:ind w:leftChars="200" w:left="420"/>
    </w:pPr>
    <w:rPr>
      <w:szCs w:val="24"/>
    </w:rPr>
  </w:style>
  <w:style w:type="paragraph" w:customStyle="1" w:styleId="2PIM2H2Heading2HiddenHeadTimesNewRoman">
    <w:name w:val="样式 标题 2PIM2H2Heading 2 HiddenHead + Times New Roman"/>
    <w:basedOn w:val="2"/>
    <w:autoRedefine/>
    <w:rsid w:val="00376965"/>
    <w:rPr>
      <w:bCs/>
      <w:szCs w:val="21"/>
    </w:rPr>
  </w:style>
  <w:style w:type="character" w:customStyle="1" w:styleId="40">
    <w:name w:val="标题 4 字符"/>
    <w:link w:val="4"/>
    <w:rsid w:val="00051D71"/>
    <w:rPr>
      <w:rFonts w:ascii="Arial" w:hAnsi="Arial"/>
      <w:bCs/>
      <w:kern w:val="2"/>
      <w:sz w:val="21"/>
      <w:szCs w:val="28"/>
      <w:lang w:val="x-none" w:eastAsia="x-none"/>
    </w:rPr>
  </w:style>
  <w:style w:type="paragraph" w:customStyle="1" w:styleId="aff0">
    <w:name w:val="列出段落"/>
    <w:basedOn w:val="a2"/>
    <w:uiPriority w:val="34"/>
    <w:qFormat/>
    <w:rsid w:val="003F4CD4"/>
    <w:pPr>
      <w:ind w:firstLineChars="200" w:firstLine="420"/>
    </w:pPr>
  </w:style>
  <w:style w:type="character" w:customStyle="1" w:styleId="apple-converted-space">
    <w:name w:val="apple-converted-space"/>
    <w:rsid w:val="00F323FF"/>
  </w:style>
  <w:style w:type="character" w:customStyle="1" w:styleId="50">
    <w:name w:val="标题 5 字符"/>
    <w:link w:val="5"/>
    <w:rsid w:val="00827353"/>
    <w:rPr>
      <w:rFonts w:ascii="Arial" w:hAnsi="Arial"/>
      <w:bCs/>
      <w:kern w:val="2"/>
      <w:sz w:val="21"/>
      <w:szCs w:val="21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3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12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8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403916">
                          <w:marLeft w:val="0"/>
                          <w:marRight w:val="0"/>
                          <w:marTop w:val="54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48766">
                              <w:marLeft w:val="0"/>
                              <w:marRight w:val="0"/>
                              <w:marTop w:val="68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939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5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437689">
          <w:marLeft w:val="0"/>
          <w:marRight w:val="0"/>
          <w:marTop w:val="0"/>
          <w:marBottom w:val="167"/>
          <w:divBdr>
            <w:top w:val="none" w:sz="0" w:space="0" w:color="auto"/>
            <w:left w:val="none" w:sz="0" w:space="0" w:color="auto"/>
            <w:bottom w:val="none" w:sz="0" w:space="0" w:color="auto"/>
            <w:right w:val="dotted" w:sz="6" w:space="0" w:color="000000"/>
          </w:divBdr>
          <w:divsChild>
            <w:div w:id="410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6493">
                      <w:marLeft w:val="0"/>
                      <w:marRight w:val="0"/>
                      <w:marTop w:val="0"/>
                      <w:marBottom w:val="33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4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8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3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Local%20Settings\Temporary%20Internet%20Files\Content.Outlook\N90SAKVK\D&#23618;&#25991;&#20214;&#32534;&#20889;&#27169;&#26495;V1%200%20081205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CCD229-F8FA-4D29-8745-0A4C4849D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Settings\Administrator\Local Settings\Temporary Internet Files\Content.Outlook\N90SAKVK\D层文件编写模板V1 0 081205.dot</Template>
  <TotalTime>137</TotalTime>
  <Pages>26</Pages>
  <Words>1079</Words>
  <Characters>6155</Characters>
  <Application>Microsoft Office Word</Application>
  <DocSecurity>0</DocSecurity>
  <Lines>51</Lines>
  <Paragraphs>14</Paragraphs>
  <ScaleCrop>false</ScaleCrop>
  <Company>Soft Tech</Company>
  <LinksUpToDate>false</LinksUpToDate>
  <CharactersWithSpaces>7220</CharactersWithSpaces>
  <SharedDoc>false</SharedDoc>
  <HLinks>
    <vt:vector size="90" baseType="variant">
      <vt:variant>
        <vt:i4>1179708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_Toc97539899</vt:lpwstr>
      </vt:variant>
      <vt:variant>
        <vt:i4>1245244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_Toc97539898</vt:lpwstr>
      </vt:variant>
      <vt:variant>
        <vt:i4>1835068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_Toc97539897</vt:lpwstr>
      </vt:variant>
      <vt:variant>
        <vt:i4>1900604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_Toc97539896</vt:lpwstr>
      </vt:variant>
      <vt:variant>
        <vt:i4>1966140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_Toc97539895</vt:lpwstr>
      </vt:variant>
      <vt:variant>
        <vt:i4>2031676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_Toc97539894</vt:lpwstr>
      </vt:variant>
      <vt:variant>
        <vt:i4>1572924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_Toc97539893</vt:lpwstr>
      </vt:variant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_Toc97539892</vt:lpwstr>
      </vt:variant>
      <vt:variant>
        <vt:i4>1703996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_Toc97539891</vt:lpwstr>
      </vt:variant>
      <vt:variant>
        <vt:i4>1769532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_Toc97539890</vt:lpwstr>
      </vt:variant>
      <vt:variant>
        <vt:i4>1179709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_Toc97539889</vt:lpwstr>
      </vt:variant>
      <vt:variant>
        <vt:i4>1245245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_Toc97539888</vt:lpwstr>
      </vt:variant>
      <vt:variant>
        <vt:i4>1835069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_Toc97539887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_Toc97539886</vt:lpwstr>
      </vt:variant>
      <vt:variant>
        <vt:i4>1966141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_Toc97539885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过程文档模板</dc:title>
  <dc:subject/>
  <dc:creator>zpsong</dc:creator>
  <cp:keywords/>
  <dc:description/>
  <cp:lastModifiedBy>YAN Meiyu</cp:lastModifiedBy>
  <cp:revision>6</cp:revision>
  <cp:lastPrinted>2020-06-02T08:12:00Z</cp:lastPrinted>
  <dcterms:created xsi:type="dcterms:W3CDTF">2024-03-23T06:18:00Z</dcterms:created>
  <dcterms:modified xsi:type="dcterms:W3CDTF">2024-06-21T10:38:00Z</dcterms:modified>
</cp:coreProperties>
</file>