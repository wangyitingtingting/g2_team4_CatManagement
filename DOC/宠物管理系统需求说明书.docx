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50" w:type="dxa"/>
        <w:jc w:val="center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6"/>
        <w:gridCol w:w="3360"/>
        <w:gridCol w:w="1320"/>
        <w:gridCol w:w="2684"/>
      </w:tblGrid>
      <w:tr w:rsidR="008263F2" w:rsidRPr="00A43817" w14:paraId="010D369A" w14:textId="77777777" w:rsidTr="00DB09BA">
        <w:trPr>
          <w:cantSplit/>
          <w:trHeight w:val="397"/>
          <w:jc w:val="center"/>
        </w:trPr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DA456" w14:textId="77777777" w:rsidR="008263F2" w:rsidRPr="00E4066B" w:rsidRDefault="008263F2" w:rsidP="0010361C">
            <w:pPr>
              <w:snapToGrid w:val="0"/>
              <w:spacing w:line="240" w:lineRule="auto"/>
              <w:rPr>
                <w:b/>
                <w:szCs w:val="21"/>
              </w:rPr>
            </w:pPr>
            <w:r w:rsidRPr="00A43817">
              <w:rPr>
                <w:szCs w:val="21"/>
              </w:rPr>
              <w:br w:type="page"/>
            </w:r>
            <w:r w:rsidR="00C12C4F">
              <w:rPr>
                <w:rFonts w:hAnsi="宋体" w:hint="eastAsia"/>
                <w:b/>
                <w:szCs w:val="21"/>
              </w:rPr>
              <w:t>记录</w:t>
            </w:r>
            <w:r w:rsidRPr="00E4066B">
              <w:rPr>
                <w:rFonts w:hAnsi="宋体"/>
                <w:b/>
                <w:szCs w:val="21"/>
              </w:rPr>
              <w:t>编号：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A6561A" w14:textId="77777777" w:rsidR="008263F2" w:rsidRPr="00A43817" w:rsidRDefault="008263F2" w:rsidP="0010361C">
            <w:pPr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41FBA3" w14:textId="77777777" w:rsidR="008263F2" w:rsidRPr="00E4066B" w:rsidRDefault="008263F2" w:rsidP="008263F2">
            <w:pPr>
              <w:snapToGrid w:val="0"/>
              <w:spacing w:line="240" w:lineRule="auto"/>
              <w:ind w:firstLineChars="150" w:firstLine="321"/>
              <w:rPr>
                <w:b/>
                <w:szCs w:val="21"/>
              </w:rPr>
            </w:pPr>
            <w:r w:rsidRPr="00E4066B">
              <w:rPr>
                <w:rFonts w:hAnsi="宋体"/>
                <w:b/>
                <w:szCs w:val="21"/>
              </w:rPr>
              <w:t>文</w:t>
            </w:r>
            <w:r>
              <w:rPr>
                <w:rFonts w:hAnsi="宋体" w:hint="eastAsia"/>
                <w:b/>
                <w:szCs w:val="21"/>
              </w:rPr>
              <w:t>件</w:t>
            </w:r>
            <w:r w:rsidRPr="00E4066B">
              <w:rPr>
                <w:rFonts w:hAnsi="宋体"/>
                <w:b/>
                <w:szCs w:val="21"/>
              </w:rPr>
              <w:t>类别</w:t>
            </w:r>
            <w:r w:rsidRPr="00E4066B">
              <w:rPr>
                <w:rFonts w:hAnsi="宋体"/>
                <w:b/>
                <w:spacing w:val="-20"/>
                <w:szCs w:val="21"/>
              </w:rPr>
              <w:t>：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5F6E09" w14:textId="77777777" w:rsidR="008263F2" w:rsidRPr="00A43817" w:rsidRDefault="008263F2" w:rsidP="0010361C">
            <w:pPr>
              <w:snapToGrid w:val="0"/>
              <w:spacing w:line="240" w:lineRule="auto"/>
              <w:ind w:firstLineChars="100" w:firstLine="210"/>
              <w:rPr>
                <w:szCs w:val="21"/>
              </w:rPr>
            </w:pPr>
          </w:p>
        </w:tc>
      </w:tr>
    </w:tbl>
    <w:p w14:paraId="72F451A3" w14:textId="77777777" w:rsidR="008263F2" w:rsidRDefault="008263F2" w:rsidP="008263F2"/>
    <w:p w14:paraId="21ECD40D" w14:textId="77777777" w:rsidR="008263F2" w:rsidRDefault="008263F2" w:rsidP="008263F2"/>
    <w:p w14:paraId="158FC314" w14:textId="77777777" w:rsidR="008263F2" w:rsidRPr="00A43817" w:rsidRDefault="008263F2" w:rsidP="008263F2"/>
    <w:p w14:paraId="473B8D43" w14:textId="77777777" w:rsidR="008263F2" w:rsidRPr="00A43817" w:rsidRDefault="008263F2" w:rsidP="008263F2"/>
    <w:p w14:paraId="52A7299E" w14:textId="77777777" w:rsidR="008263F2" w:rsidRPr="00A43817" w:rsidRDefault="008263F2" w:rsidP="008263F2"/>
    <w:p w14:paraId="71F469E9" w14:textId="77777777" w:rsidR="008263F2" w:rsidRPr="00A43817" w:rsidRDefault="008263F2" w:rsidP="008263F2"/>
    <w:p w14:paraId="489015D7" w14:textId="2B5AB06E" w:rsidR="00041777" w:rsidRDefault="000A000B" w:rsidP="00ED1A42">
      <w:pPr>
        <w:jc w:val="center"/>
        <w:rPr>
          <w:rFonts w:eastAsia="黑体" w:hAnsi="Arial Narrow"/>
          <w:b/>
          <w:bCs/>
          <w:sz w:val="84"/>
          <w:szCs w:val="84"/>
        </w:rPr>
      </w:pPr>
      <w:r>
        <w:rPr>
          <w:rFonts w:eastAsia="黑体" w:hAnsi="Arial Narrow" w:hint="eastAsia"/>
          <w:b/>
          <w:bCs/>
          <w:sz w:val="84"/>
          <w:szCs w:val="84"/>
        </w:rPr>
        <w:t>宠物领养</w:t>
      </w:r>
      <w:r w:rsidR="00041777">
        <w:rPr>
          <w:rFonts w:eastAsia="黑体" w:hAnsi="Arial Narrow" w:hint="eastAsia"/>
          <w:b/>
          <w:bCs/>
          <w:sz w:val="84"/>
          <w:szCs w:val="84"/>
        </w:rPr>
        <w:t>系统</w:t>
      </w:r>
    </w:p>
    <w:p w14:paraId="5AA2BF3B" w14:textId="77777777" w:rsidR="008263F2" w:rsidRPr="00ED1A42" w:rsidRDefault="00041777" w:rsidP="00ED1A42">
      <w:pPr>
        <w:jc w:val="center"/>
        <w:rPr>
          <w:sz w:val="84"/>
          <w:szCs w:val="84"/>
        </w:rPr>
      </w:pPr>
      <w:r>
        <w:rPr>
          <w:rFonts w:eastAsia="黑体" w:hAnsi="Arial Narrow" w:hint="eastAsia"/>
          <w:b/>
          <w:bCs/>
          <w:sz w:val="84"/>
          <w:szCs w:val="84"/>
        </w:rPr>
        <w:t>需求</w:t>
      </w:r>
      <w:r w:rsidR="003D3EB4">
        <w:rPr>
          <w:rFonts w:eastAsia="黑体" w:hAnsi="Arial Narrow" w:hint="eastAsia"/>
          <w:b/>
          <w:bCs/>
          <w:sz w:val="84"/>
          <w:szCs w:val="84"/>
        </w:rPr>
        <w:t>规格</w:t>
      </w:r>
      <w:r>
        <w:rPr>
          <w:rFonts w:eastAsia="黑体" w:hAnsi="Arial Narrow" w:hint="eastAsia"/>
          <w:b/>
          <w:bCs/>
          <w:sz w:val="84"/>
          <w:szCs w:val="84"/>
        </w:rPr>
        <w:t>说明书</w:t>
      </w:r>
    </w:p>
    <w:p w14:paraId="308F2A61" w14:textId="77777777" w:rsidR="008263F2" w:rsidRPr="00A43817" w:rsidRDefault="008263F2" w:rsidP="008263F2"/>
    <w:p w14:paraId="7F598CF2" w14:textId="77777777" w:rsidR="008263F2" w:rsidRPr="00A43817" w:rsidRDefault="008263F2" w:rsidP="008263F2"/>
    <w:p w14:paraId="29812B95" w14:textId="77777777" w:rsidR="008263F2" w:rsidRPr="00A43817" w:rsidRDefault="008263F2" w:rsidP="008263F2"/>
    <w:p w14:paraId="5B71BCC8" w14:textId="77777777" w:rsidR="008263F2" w:rsidRPr="00A43817" w:rsidRDefault="008263F2" w:rsidP="008263F2"/>
    <w:p w14:paraId="356433B3" w14:textId="77777777" w:rsidR="008263F2" w:rsidRPr="00A43817" w:rsidRDefault="008263F2" w:rsidP="008263F2"/>
    <w:p w14:paraId="60203B35" w14:textId="77777777" w:rsidR="008263F2" w:rsidRDefault="008263F2" w:rsidP="00014D6D">
      <w:pPr>
        <w:ind w:left="2" w:firstLine="2"/>
        <w:rPr>
          <w:sz w:val="32"/>
          <w:szCs w:val="32"/>
        </w:rPr>
      </w:pPr>
    </w:p>
    <w:p w14:paraId="4F8C50A5" w14:textId="77777777" w:rsidR="008263F2" w:rsidRDefault="008263F2" w:rsidP="00014D6D">
      <w:pPr>
        <w:ind w:firstLine="2"/>
        <w:rPr>
          <w:sz w:val="32"/>
          <w:szCs w:val="32"/>
        </w:rPr>
      </w:pPr>
    </w:p>
    <w:p w14:paraId="54FEB576" w14:textId="77777777" w:rsidR="008263F2" w:rsidRDefault="008263F2" w:rsidP="00014D6D">
      <w:pPr>
        <w:ind w:firstLine="2"/>
        <w:rPr>
          <w:sz w:val="32"/>
          <w:szCs w:val="32"/>
        </w:rPr>
      </w:pPr>
    </w:p>
    <w:p w14:paraId="4A8462CF" w14:textId="77777777" w:rsidR="008263F2" w:rsidRPr="00A43817" w:rsidRDefault="008263F2" w:rsidP="00014D6D">
      <w:pPr>
        <w:ind w:firstLine="2"/>
        <w:rPr>
          <w:sz w:val="32"/>
          <w:szCs w:val="32"/>
        </w:rPr>
      </w:pPr>
    </w:p>
    <w:p w14:paraId="53CF6B1A" w14:textId="77777777" w:rsidR="008263F2" w:rsidRPr="00A43817" w:rsidRDefault="008263F2" w:rsidP="00014D6D">
      <w:pPr>
        <w:ind w:firstLine="2"/>
        <w:rPr>
          <w:sz w:val="32"/>
          <w:szCs w:val="32"/>
        </w:rPr>
      </w:pPr>
    </w:p>
    <w:p w14:paraId="574C9E5C" w14:textId="77777777" w:rsidR="008263F2" w:rsidRPr="00A43817" w:rsidRDefault="008263F2" w:rsidP="00F54373">
      <w:pPr>
        <w:rPr>
          <w:b/>
          <w:snapToGrid w:val="0"/>
          <w:color w:val="FF0000"/>
          <w:sz w:val="28"/>
        </w:rPr>
      </w:pPr>
    </w:p>
    <w:p w14:paraId="31640810" w14:textId="77777777" w:rsidR="008263F2" w:rsidRPr="00A43817" w:rsidRDefault="008263F2" w:rsidP="00014D6D">
      <w:pPr>
        <w:ind w:left="-2545" w:firstLine="2"/>
        <w:rPr>
          <w:b/>
          <w:snapToGrid w:val="0"/>
          <w:color w:val="FF0000"/>
          <w:sz w:val="28"/>
        </w:rPr>
      </w:pPr>
    </w:p>
    <w:p w14:paraId="65962314" w14:textId="77777777" w:rsidR="006071C2" w:rsidRDefault="006071C2" w:rsidP="006071C2">
      <w:pPr>
        <w:spacing w:line="240" w:lineRule="auto"/>
        <w:jc w:val="center"/>
        <w:rPr>
          <w:color w:val="000000"/>
        </w:rPr>
      </w:pPr>
    </w:p>
    <w:p w14:paraId="4BCCAB3A" w14:textId="77777777" w:rsidR="008263F2" w:rsidRPr="00073F92" w:rsidRDefault="00257841" w:rsidP="006071C2">
      <w:pPr>
        <w:spacing w:line="240" w:lineRule="auto"/>
        <w:rPr>
          <w:sz w:val="24"/>
          <w:szCs w:val="24"/>
        </w:rPr>
      </w:pPr>
      <w:r>
        <w:br w:type="page"/>
      </w:r>
      <w:r w:rsidR="008263F2" w:rsidRPr="00307169">
        <w:rPr>
          <w:rFonts w:eastAsia="黑体"/>
          <w:b/>
          <w:sz w:val="24"/>
          <w:szCs w:val="24"/>
        </w:rPr>
        <w:lastRenderedPageBreak/>
        <w:t>文</w:t>
      </w:r>
      <w:r w:rsidR="008263F2" w:rsidRPr="00307169">
        <w:rPr>
          <w:rFonts w:eastAsia="黑体" w:hint="eastAsia"/>
          <w:b/>
          <w:sz w:val="24"/>
          <w:szCs w:val="24"/>
        </w:rPr>
        <w:t>件</w:t>
      </w:r>
      <w:r w:rsidR="008263F2" w:rsidRPr="00307169">
        <w:rPr>
          <w:rFonts w:eastAsia="黑体"/>
          <w:b/>
          <w:sz w:val="24"/>
          <w:szCs w:val="24"/>
        </w:rPr>
        <w:t>修订记录</w:t>
      </w:r>
      <w:r w:rsidR="008263F2" w:rsidRPr="00307169">
        <w:rPr>
          <w:rFonts w:eastAsia="黑体" w:hint="eastAsia"/>
          <w:b/>
          <w:sz w:val="24"/>
          <w:szCs w:val="24"/>
        </w:rPr>
        <w:t>：</w:t>
      </w:r>
    </w:p>
    <w:tbl>
      <w:tblPr>
        <w:tblW w:w="90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840"/>
        <w:gridCol w:w="4073"/>
        <w:gridCol w:w="1327"/>
        <w:gridCol w:w="1214"/>
      </w:tblGrid>
      <w:tr w:rsidR="008263F2" w:rsidRPr="00A43817" w14:paraId="36DADADC" w14:textId="77777777" w:rsidTr="0010361C">
        <w:trPr>
          <w:cantSplit/>
          <w:jc w:val="center"/>
        </w:trPr>
        <w:tc>
          <w:tcPr>
            <w:tcW w:w="1548" w:type="dxa"/>
            <w:shd w:val="clear" w:color="auto" w:fill="CCCCCC"/>
            <w:vAlign w:val="center"/>
          </w:tcPr>
          <w:p w14:paraId="05D1BEAB" w14:textId="77777777" w:rsidR="008263F2" w:rsidRPr="00A43817" w:rsidRDefault="008263F2" w:rsidP="0010361C">
            <w:pPr>
              <w:spacing w:line="360" w:lineRule="auto"/>
              <w:jc w:val="center"/>
              <w:rPr>
                <w:b/>
                <w:szCs w:val="21"/>
              </w:rPr>
            </w:pPr>
            <w:r w:rsidRPr="00A43817">
              <w:rPr>
                <w:rFonts w:hAnsi="宋体"/>
                <w:b/>
                <w:szCs w:val="21"/>
              </w:rPr>
              <w:t>版本编号</w:t>
            </w:r>
          </w:p>
        </w:tc>
        <w:tc>
          <w:tcPr>
            <w:tcW w:w="840" w:type="dxa"/>
            <w:shd w:val="clear" w:color="auto" w:fill="CCCCCC"/>
            <w:vAlign w:val="center"/>
          </w:tcPr>
          <w:p w14:paraId="5A8C5D7E" w14:textId="77777777" w:rsidR="008263F2" w:rsidRPr="00A43817" w:rsidRDefault="008263F2" w:rsidP="0010361C">
            <w:pPr>
              <w:spacing w:line="360" w:lineRule="auto"/>
              <w:jc w:val="center"/>
              <w:rPr>
                <w:b/>
                <w:szCs w:val="21"/>
              </w:rPr>
            </w:pPr>
            <w:r w:rsidRPr="00A43817">
              <w:rPr>
                <w:b/>
                <w:szCs w:val="21"/>
              </w:rPr>
              <w:t>*</w:t>
            </w:r>
            <w:r w:rsidRPr="00A43817">
              <w:rPr>
                <w:rFonts w:hAnsi="宋体"/>
                <w:b/>
                <w:szCs w:val="21"/>
              </w:rPr>
              <w:t>变化</w:t>
            </w:r>
          </w:p>
          <w:p w14:paraId="55EB8D87" w14:textId="77777777" w:rsidR="008263F2" w:rsidRPr="00A43817" w:rsidRDefault="008263F2" w:rsidP="0010361C">
            <w:pPr>
              <w:spacing w:line="360" w:lineRule="auto"/>
              <w:jc w:val="center"/>
              <w:rPr>
                <w:b/>
                <w:szCs w:val="21"/>
              </w:rPr>
            </w:pPr>
            <w:r w:rsidRPr="00A43817">
              <w:rPr>
                <w:rFonts w:hAnsi="宋体"/>
                <w:b/>
                <w:szCs w:val="21"/>
              </w:rPr>
              <w:t>状态</w:t>
            </w:r>
          </w:p>
        </w:tc>
        <w:tc>
          <w:tcPr>
            <w:tcW w:w="4073" w:type="dxa"/>
            <w:shd w:val="clear" w:color="auto" w:fill="CCCCCC"/>
            <w:vAlign w:val="center"/>
          </w:tcPr>
          <w:p w14:paraId="48A15D51" w14:textId="77777777" w:rsidR="008263F2" w:rsidRPr="00A43817" w:rsidRDefault="008263F2" w:rsidP="0010361C">
            <w:pPr>
              <w:spacing w:line="360" w:lineRule="auto"/>
              <w:rPr>
                <w:b/>
                <w:szCs w:val="21"/>
              </w:rPr>
            </w:pPr>
            <w:r w:rsidRPr="00A43817">
              <w:rPr>
                <w:rFonts w:hAnsi="宋体"/>
                <w:b/>
                <w:szCs w:val="21"/>
              </w:rPr>
              <w:t>简要说明（变更内容和变更范围）</w:t>
            </w:r>
          </w:p>
        </w:tc>
        <w:tc>
          <w:tcPr>
            <w:tcW w:w="1327" w:type="dxa"/>
            <w:shd w:val="clear" w:color="auto" w:fill="CCCCCC"/>
            <w:vAlign w:val="center"/>
          </w:tcPr>
          <w:p w14:paraId="7185CE21" w14:textId="77777777" w:rsidR="008263F2" w:rsidRPr="00A43817" w:rsidRDefault="008263F2" w:rsidP="0010361C">
            <w:pPr>
              <w:spacing w:line="360" w:lineRule="auto"/>
              <w:jc w:val="center"/>
              <w:rPr>
                <w:b/>
                <w:szCs w:val="21"/>
              </w:rPr>
            </w:pPr>
            <w:r w:rsidRPr="00A43817">
              <w:rPr>
                <w:rFonts w:hAnsi="宋体"/>
                <w:b/>
                <w:szCs w:val="21"/>
              </w:rPr>
              <w:t>日期</w:t>
            </w:r>
          </w:p>
        </w:tc>
        <w:tc>
          <w:tcPr>
            <w:tcW w:w="1214" w:type="dxa"/>
            <w:shd w:val="clear" w:color="auto" w:fill="CCCCCC"/>
            <w:vAlign w:val="center"/>
          </w:tcPr>
          <w:p w14:paraId="3541C2CC" w14:textId="77777777" w:rsidR="008263F2" w:rsidRPr="00A43817" w:rsidRDefault="008263F2" w:rsidP="0010361C">
            <w:pPr>
              <w:spacing w:line="360" w:lineRule="auto"/>
              <w:jc w:val="center"/>
              <w:rPr>
                <w:b/>
                <w:szCs w:val="21"/>
              </w:rPr>
            </w:pPr>
            <w:r w:rsidRPr="00A43817">
              <w:rPr>
                <w:rFonts w:hAnsi="宋体"/>
                <w:b/>
                <w:szCs w:val="21"/>
              </w:rPr>
              <w:t>变更人</w:t>
            </w:r>
          </w:p>
        </w:tc>
      </w:tr>
      <w:tr w:rsidR="00B45B5C" w:rsidRPr="00A43817" w14:paraId="554BB5FC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050B0018" w14:textId="77777777" w:rsidR="00B45B5C" w:rsidRPr="00A43817" w:rsidRDefault="00B45B5C" w:rsidP="004E4CA9">
            <w:pPr>
              <w:spacing w:line="36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840" w:type="dxa"/>
            <w:vAlign w:val="center"/>
          </w:tcPr>
          <w:p w14:paraId="120F47DA" w14:textId="77777777" w:rsidR="00B45B5C" w:rsidRPr="00A43817" w:rsidRDefault="00B45B5C" w:rsidP="004E4CA9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073" w:type="dxa"/>
            <w:vAlign w:val="center"/>
          </w:tcPr>
          <w:p w14:paraId="6F443356" w14:textId="2E24139C" w:rsidR="00B45B5C" w:rsidRPr="00A43817" w:rsidRDefault="006E7816" w:rsidP="004E4CA9">
            <w:pPr>
              <w:spacing w:line="360" w:lineRule="auto"/>
              <w:rPr>
                <w:rFonts w:hint="eastAsia"/>
              </w:rPr>
            </w:pPr>
            <w:r>
              <w:rPr>
                <w:rFonts w:hAnsi="宋体" w:hint="eastAsia"/>
              </w:rPr>
              <w:t>新建</w:t>
            </w:r>
          </w:p>
        </w:tc>
        <w:tc>
          <w:tcPr>
            <w:tcW w:w="1327" w:type="dxa"/>
            <w:vAlign w:val="center"/>
          </w:tcPr>
          <w:p w14:paraId="26724C7A" w14:textId="37FE3EBA" w:rsidR="00B45B5C" w:rsidRPr="00A43817" w:rsidRDefault="00CA3D3F" w:rsidP="004E4CA9">
            <w:pPr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  <w:r w:rsidR="00E012B0">
              <w:rPr>
                <w:rFonts w:hint="eastAsia"/>
              </w:rPr>
              <w:t>2</w:t>
            </w:r>
            <w:r w:rsidR="006E7816">
              <w:rPr>
                <w:rFonts w:hint="eastAsia"/>
              </w:rPr>
              <w:t>4</w:t>
            </w:r>
            <w:r w:rsidR="00E012B0">
              <w:rPr>
                <w:rFonts w:hint="eastAsia"/>
              </w:rPr>
              <w:t>-0</w:t>
            </w:r>
            <w:r w:rsidR="00895D80">
              <w:rPr>
                <w:rFonts w:hint="eastAsia"/>
              </w:rPr>
              <w:t>3-22</w:t>
            </w:r>
          </w:p>
        </w:tc>
        <w:tc>
          <w:tcPr>
            <w:tcW w:w="1214" w:type="dxa"/>
            <w:vAlign w:val="center"/>
          </w:tcPr>
          <w:p w14:paraId="09EC9CE5" w14:textId="2F802B3F" w:rsidR="00B45B5C" w:rsidRPr="00A43817" w:rsidRDefault="00895D80" w:rsidP="00895D80">
            <w:pPr>
              <w:spacing w:line="360" w:lineRule="auto"/>
            </w:pPr>
            <w:r>
              <w:rPr>
                <w:rFonts w:hint="eastAsia"/>
              </w:rPr>
              <w:t>闫美羽</w:t>
            </w:r>
          </w:p>
        </w:tc>
      </w:tr>
      <w:tr w:rsidR="00F323FF" w:rsidRPr="00A43817" w14:paraId="1DA0EDCE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5491789C" w14:textId="3192D564" w:rsidR="00F323FF" w:rsidRDefault="00895D80" w:rsidP="008D3DEE">
            <w:pPr>
              <w:spacing w:line="360" w:lineRule="auto"/>
              <w:jc w:val="center"/>
            </w:pPr>
            <w:r>
              <w:rPr>
                <w:rFonts w:hint="eastAsia"/>
              </w:rPr>
              <w:t>V2.0</w:t>
            </w:r>
          </w:p>
        </w:tc>
        <w:tc>
          <w:tcPr>
            <w:tcW w:w="840" w:type="dxa"/>
            <w:vAlign w:val="center"/>
          </w:tcPr>
          <w:p w14:paraId="6BCCE05F" w14:textId="6307D532" w:rsidR="00F323FF" w:rsidRDefault="00895D80" w:rsidP="008D3DEE">
            <w:pPr>
              <w:spacing w:line="36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073" w:type="dxa"/>
            <w:vAlign w:val="center"/>
          </w:tcPr>
          <w:p w14:paraId="2DC88556" w14:textId="1CBB0497" w:rsidR="00F323FF" w:rsidRPr="00F323FF" w:rsidRDefault="00895D80" w:rsidP="008D3DEE">
            <w:pPr>
              <w:spacing w:line="360" w:lineRule="auto"/>
            </w:pPr>
            <w:r>
              <w:rPr>
                <w:rFonts w:hint="eastAsia"/>
              </w:rPr>
              <w:t>变更</w:t>
            </w:r>
          </w:p>
        </w:tc>
        <w:tc>
          <w:tcPr>
            <w:tcW w:w="1327" w:type="dxa"/>
            <w:vAlign w:val="center"/>
          </w:tcPr>
          <w:p w14:paraId="00B01295" w14:textId="7B3F7262" w:rsidR="00F323FF" w:rsidRPr="00AA4CCC" w:rsidRDefault="00895D80" w:rsidP="008D3DEE">
            <w:pPr>
              <w:spacing w:line="360" w:lineRule="auto"/>
              <w:jc w:val="center"/>
            </w:pPr>
            <w:r>
              <w:rPr>
                <w:rFonts w:hint="eastAsia"/>
              </w:rPr>
              <w:t>202</w:t>
            </w:r>
            <w:r w:rsidR="006E7816">
              <w:rPr>
                <w:rFonts w:hint="eastAsia"/>
              </w:rPr>
              <w:t>4</w:t>
            </w:r>
            <w:r>
              <w:rPr>
                <w:rFonts w:hint="eastAsia"/>
              </w:rPr>
              <w:t>-03-24</w:t>
            </w:r>
          </w:p>
        </w:tc>
        <w:tc>
          <w:tcPr>
            <w:tcW w:w="1214" w:type="dxa"/>
            <w:vAlign w:val="center"/>
          </w:tcPr>
          <w:p w14:paraId="7DC5858A" w14:textId="70061709" w:rsidR="00F323FF" w:rsidRDefault="00895D80" w:rsidP="008D3DEE">
            <w:pPr>
              <w:spacing w:line="360" w:lineRule="auto"/>
              <w:jc w:val="center"/>
            </w:pPr>
            <w:r>
              <w:rPr>
                <w:rFonts w:hint="eastAsia"/>
              </w:rPr>
              <w:t>王艺婷</w:t>
            </w:r>
          </w:p>
        </w:tc>
      </w:tr>
      <w:tr w:rsidR="00711D32" w:rsidRPr="00A43817" w14:paraId="53D63030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41CFC1A4" w14:textId="1868A098" w:rsidR="00711D32" w:rsidRDefault="006E7816" w:rsidP="008D3DEE">
            <w:pPr>
              <w:spacing w:line="360" w:lineRule="auto"/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3.0</w:t>
            </w:r>
          </w:p>
        </w:tc>
        <w:tc>
          <w:tcPr>
            <w:tcW w:w="840" w:type="dxa"/>
            <w:vAlign w:val="center"/>
          </w:tcPr>
          <w:p w14:paraId="5A448732" w14:textId="1CED3499" w:rsidR="00711D32" w:rsidRDefault="006E7816" w:rsidP="008D3DE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4073" w:type="dxa"/>
            <w:vAlign w:val="center"/>
          </w:tcPr>
          <w:p w14:paraId="1203621B" w14:textId="50B55366" w:rsidR="00711D32" w:rsidRPr="00F323FF" w:rsidRDefault="006E7816" w:rsidP="00F323FF">
            <w:pPr>
              <w:shd w:val="clear" w:color="auto" w:fill="FFFFFF"/>
              <w:rPr>
                <w:rFonts w:ascii="Calibri" w:hAnsi="Calibri" w:cs="宋体" w:hint="eastAsia"/>
                <w:color w:val="000000"/>
                <w:kern w:val="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kern w:val="0"/>
                <w:szCs w:val="21"/>
              </w:rPr>
              <w:t>新建（新建主页</w:t>
            </w:r>
            <w:r>
              <w:rPr>
                <w:rFonts w:ascii="Calibri" w:hAnsi="Calibri" w:cs="宋体" w:hint="eastAsia"/>
                <w:color w:val="000000"/>
                <w:kern w:val="0"/>
                <w:szCs w:val="21"/>
              </w:rPr>
              <w:t>index</w:t>
            </w:r>
            <w:r>
              <w:rPr>
                <w:rFonts w:ascii="Calibri" w:hAnsi="Calibri" w:cs="宋体" w:hint="eastAsia"/>
                <w:color w:val="000000"/>
                <w:kern w:val="0"/>
                <w:szCs w:val="21"/>
              </w:rPr>
              <w:t>，增加跳转页面，</w:t>
            </w:r>
            <w:r>
              <w:rPr>
                <w:rFonts w:ascii="Calibri" w:hAnsi="Calibri" w:cs="宋体" w:hint="eastAsia"/>
                <w:color w:val="000000"/>
                <w:kern w:val="0"/>
                <w:szCs w:val="21"/>
              </w:rPr>
              <w:t>animal</w:t>
            </w:r>
            <w:r>
              <w:rPr>
                <w:rFonts w:ascii="Calibri" w:hAnsi="Calibri" w:cs="宋体" w:hint="eastAsia"/>
                <w:color w:val="000000"/>
                <w:kern w:val="0"/>
                <w:szCs w:val="21"/>
              </w:rPr>
              <w:t>副本）</w:t>
            </w:r>
          </w:p>
        </w:tc>
        <w:tc>
          <w:tcPr>
            <w:tcW w:w="1327" w:type="dxa"/>
            <w:vAlign w:val="center"/>
          </w:tcPr>
          <w:p w14:paraId="26D77097" w14:textId="4F0C0D71" w:rsidR="00711D32" w:rsidRPr="006E7816" w:rsidRDefault="006E7816" w:rsidP="008D3DE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2024-5-21</w:t>
            </w:r>
          </w:p>
        </w:tc>
        <w:tc>
          <w:tcPr>
            <w:tcW w:w="1214" w:type="dxa"/>
            <w:vAlign w:val="center"/>
          </w:tcPr>
          <w:p w14:paraId="32070EF9" w14:textId="7E3A75DA" w:rsidR="00711D32" w:rsidRDefault="006E7816" w:rsidP="008D3DEE">
            <w:pPr>
              <w:spacing w:line="360" w:lineRule="auto"/>
              <w:jc w:val="center"/>
            </w:pPr>
            <w:r>
              <w:rPr>
                <w:rFonts w:hint="eastAsia"/>
              </w:rPr>
              <w:t>闫美羽</w:t>
            </w:r>
          </w:p>
        </w:tc>
      </w:tr>
      <w:tr w:rsidR="00DC139E" w:rsidRPr="00A43817" w14:paraId="090BAE76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5B037116" w14:textId="77777777" w:rsidR="00DC139E" w:rsidRDefault="00DC139E" w:rsidP="00DC139E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2E16360E" w14:textId="77777777" w:rsidR="00DC139E" w:rsidRDefault="00DC139E" w:rsidP="00997F32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2524817E" w14:textId="77777777" w:rsidR="00DC139E" w:rsidRDefault="00DC139E" w:rsidP="00997F32">
            <w:pPr>
              <w:spacing w:line="360" w:lineRule="auto"/>
            </w:pPr>
          </w:p>
        </w:tc>
        <w:tc>
          <w:tcPr>
            <w:tcW w:w="1327" w:type="dxa"/>
            <w:vAlign w:val="center"/>
          </w:tcPr>
          <w:p w14:paraId="0488806A" w14:textId="77777777" w:rsidR="00DC139E" w:rsidRPr="00132E00" w:rsidRDefault="00DC139E" w:rsidP="00997F32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3B31A7C" w14:textId="77777777" w:rsidR="00DC139E" w:rsidRDefault="00DC139E" w:rsidP="00997F32">
            <w:pPr>
              <w:spacing w:line="360" w:lineRule="auto"/>
              <w:jc w:val="center"/>
            </w:pPr>
          </w:p>
        </w:tc>
      </w:tr>
      <w:tr w:rsidR="00A6750E" w:rsidRPr="00A43817" w14:paraId="5D164676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2030AD2D" w14:textId="77777777" w:rsidR="00A6750E" w:rsidRDefault="00A6750E" w:rsidP="00DC139E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067055B1" w14:textId="77777777" w:rsidR="00A6750E" w:rsidRDefault="00A6750E" w:rsidP="00997F32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1E941F93" w14:textId="77777777" w:rsidR="00A6750E" w:rsidRDefault="00A6750E" w:rsidP="00997F32">
            <w:pPr>
              <w:spacing w:line="360" w:lineRule="auto"/>
            </w:pPr>
          </w:p>
        </w:tc>
        <w:tc>
          <w:tcPr>
            <w:tcW w:w="1327" w:type="dxa"/>
            <w:vAlign w:val="center"/>
          </w:tcPr>
          <w:p w14:paraId="338C0DB0" w14:textId="77777777" w:rsidR="00A6750E" w:rsidRPr="00F24CF9" w:rsidRDefault="00A6750E" w:rsidP="00997F32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EF5F720" w14:textId="77777777" w:rsidR="00A6750E" w:rsidRDefault="00A6750E" w:rsidP="00997F32">
            <w:pPr>
              <w:spacing w:line="360" w:lineRule="auto"/>
              <w:jc w:val="center"/>
            </w:pPr>
          </w:p>
        </w:tc>
      </w:tr>
      <w:tr w:rsidR="00C1039D" w:rsidRPr="00A43817" w14:paraId="0E15AE46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3A9A13C7" w14:textId="77777777" w:rsidR="00C1039D" w:rsidRDefault="00C1039D" w:rsidP="00DC139E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43F59D3F" w14:textId="77777777" w:rsidR="00C1039D" w:rsidRDefault="00C1039D" w:rsidP="00997F32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409E5F91" w14:textId="77777777" w:rsidR="00C1039D" w:rsidRDefault="00C1039D" w:rsidP="00997F32"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14:paraId="16C503D0" w14:textId="77777777" w:rsidR="00C1039D" w:rsidRDefault="00C1039D" w:rsidP="00997F32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F2FF6A4" w14:textId="77777777" w:rsidR="00C1039D" w:rsidRDefault="00C1039D" w:rsidP="00997F32">
            <w:pPr>
              <w:spacing w:line="360" w:lineRule="auto"/>
              <w:jc w:val="center"/>
            </w:pPr>
          </w:p>
        </w:tc>
      </w:tr>
      <w:tr w:rsidR="00ED2F59" w:rsidRPr="00A43817" w14:paraId="2D49D9B0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70CB6BD9" w14:textId="77777777" w:rsidR="00ED2F59" w:rsidRDefault="00ED2F59" w:rsidP="00DC139E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46F55B6B" w14:textId="77777777" w:rsidR="00ED2F59" w:rsidRDefault="00ED2F59" w:rsidP="00997F32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4DC0EDD0" w14:textId="77777777" w:rsidR="00ED2F59" w:rsidRDefault="00ED2F59" w:rsidP="00997F32"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14:paraId="7D702B83" w14:textId="77777777" w:rsidR="00ED2F59" w:rsidRDefault="00ED2F59" w:rsidP="00997F32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3423075" w14:textId="77777777" w:rsidR="00ED2F59" w:rsidRDefault="00ED2F59" w:rsidP="00997F32">
            <w:pPr>
              <w:spacing w:line="360" w:lineRule="auto"/>
              <w:jc w:val="center"/>
            </w:pPr>
          </w:p>
        </w:tc>
      </w:tr>
      <w:tr w:rsidR="005E0959" w:rsidRPr="00A43817" w14:paraId="1899A1FB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0530FEF8" w14:textId="77777777" w:rsidR="005E0959" w:rsidRDefault="005E0959" w:rsidP="00DC139E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43B23541" w14:textId="77777777" w:rsidR="005E0959" w:rsidRDefault="005E0959" w:rsidP="00997F32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26B1CB31" w14:textId="77777777" w:rsidR="005E0959" w:rsidRDefault="005E0959" w:rsidP="00997F32"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14:paraId="0DCCE2B5" w14:textId="77777777" w:rsidR="005E0959" w:rsidRDefault="005E0959" w:rsidP="00997F32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821ED4F" w14:textId="77777777" w:rsidR="005E0959" w:rsidRDefault="005E0959" w:rsidP="00997F32">
            <w:pPr>
              <w:spacing w:line="360" w:lineRule="auto"/>
              <w:jc w:val="center"/>
            </w:pPr>
          </w:p>
        </w:tc>
      </w:tr>
      <w:tr w:rsidR="00696766" w:rsidRPr="00A43817" w14:paraId="587D852B" w14:textId="77777777" w:rsidTr="0010361C">
        <w:trPr>
          <w:cantSplit/>
          <w:jc w:val="center"/>
        </w:trPr>
        <w:tc>
          <w:tcPr>
            <w:tcW w:w="1548" w:type="dxa"/>
            <w:vAlign w:val="center"/>
          </w:tcPr>
          <w:p w14:paraId="58E7C916" w14:textId="77777777" w:rsidR="00696766" w:rsidRDefault="00696766" w:rsidP="00DC139E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4F1A45F4" w14:textId="77777777" w:rsidR="00696766" w:rsidRDefault="00696766" w:rsidP="00997F32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3DFA903C" w14:textId="77777777" w:rsidR="00696766" w:rsidRDefault="00696766" w:rsidP="00997F32"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14:paraId="507C2B88" w14:textId="77777777" w:rsidR="00696766" w:rsidRPr="00696766" w:rsidRDefault="00696766" w:rsidP="00997F32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69EE329" w14:textId="77777777" w:rsidR="00696766" w:rsidRDefault="00696766" w:rsidP="00997F32">
            <w:pPr>
              <w:spacing w:line="360" w:lineRule="auto"/>
              <w:jc w:val="center"/>
            </w:pPr>
          </w:p>
        </w:tc>
      </w:tr>
    </w:tbl>
    <w:p w14:paraId="626AA453" w14:textId="77777777" w:rsidR="008263F2" w:rsidRPr="00A43817" w:rsidRDefault="008263F2" w:rsidP="008263F2">
      <w:pPr>
        <w:spacing w:line="360" w:lineRule="auto"/>
        <w:rPr>
          <w:bCs/>
        </w:rPr>
      </w:pPr>
      <w:r w:rsidRPr="00A43817">
        <w:rPr>
          <w:bCs/>
        </w:rPr>
        <w:t>*</w:t>
      </w:r>
      <w:r w:rsidRPr="00A43817">
        <w:rPr>
          <w:rFonts w:hAnsi="宋体"/>
          <w:bCs/>
        </w:rPr>
        <w:t>变化状态：</w:t>
      </w:r>
      <w:r>
        <w:rPr>
          <w:rFonts w:hint="eastAsia"/>
          <w:bCs/>
        </w:rPr>
        <w:t>N</w:t>
      </w:r>
      <w:r w:rsidRPr="00A43817">
        <w:rPr>
          <w:bCs/>
        </w:rPr>
        <w:t>——</w:t>
      </w:r>
      <w:r>
        <w:rPr>
          <w:rFonts w:hAnsi="宋体" w:hint="eastAsia"/>
          <w:bCs/>
        </w:rPr>
        <w:t>新建</w:t>
      </w:r>
      <w:r w:rsidRPr="00A43817">
        <w:rPr>
          <w:rFonts w:hAnsi="宋体"/>
          <w:bCs/>
        </w:rPr>
        <w:t>，</w:t>
      </w:r>
      <w:r>
        <w:rPr>
          <w:rFonts w:hint="eastAsia"/>
          <w:bCs/>
        </w:rPr>
        <w:t>C</w:t>
      </w:r>
      <w:r w:rsidRPr="00A43817">
        <w:rPr>
          <w:bCs/>
        </w:rPr>
        <w:t>——</w:t>
      </w:r>
      <w:r>
        <w:rPr>
          <w:rFonts w:hAnsi="宋体" w:hint="eastAsia"/>
          <w:bCs/>
        </w:rPr>
        <w:t>变更</w:t>
      </w:r>
      <w:r w:rsidRPr="00A43817">
        <w:rPr>
          <w:rFonts w:hAnsi="宋体"/>
          <w:bCs/>
        </w:rPr>
        <w:t>，</w:t>
      </w:r>
      <w:r w:rsidRPr="00A43817">
        <w:rPr>
          <w:bCs/>
        </w:rPr>
        <w:t>D——</w:t>
      </w:r>
      <w:r w:rsidRPr="00A43817">
        <w:rPr>
          <w:rFonts w:hAnsi="宋体"/>
          <w:bCs/>
        </w:rPr>
        <w:t>删除</w:t>
      </w:r>
    </w:p>
    <w:p w14:paraId="302EFEF6" w14:textId="77777777" w:rsidR="008263F2" w:rsidRDefault="008263F2" w:rsidP="008263F2">
      <w:pPr>
        <w:rPr>
          <w:rFonts w:eastAsia="黑体"/>
          <w:sz w:val="24"/>
          <w:szCs w:val="24"/>
        </w:rPr>
      </w:pPr>
    </w:p>
    <w:p w14:paraId="15F7F20B" w14:textId="77777777" w:rsidR="008263F2" w:rsidRDefault="008263F2" w:rsidP="008263F2">
      <w:pPr>
        <w:rPr>
          <w:rFonts w:eastAsia="黑体"/>
          <w:sz w:val="24"/>
          <w:szCs w:val="24"/>
        </w:rPr>
      </w:pPr>
    </w:p>
    <w:p w14:paraId="640D5F32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7009DAC7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451AE76C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342D0010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3D6839E2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6281654C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1917F86B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47A1D240" w14:textId="77777777" w:rsidR="008A595D" w:rsidRDefault="008A595D" w:rsidP="008263F2">
      <w:pPr>
        <w:rPr>
          <w:rFonts w:eastAsia="黑体"/>
          <w:sz w:val="24"/>
          <w:szCs w:val="24"/>
        </w:rPr>
      </w:pPr>
    </w:p>
    <w:p w14:paraId="260BAFA0" w14:textId="77777777" w:rsidR="008A595D" w:rsidRDefault="008A595D" w:rsidP="008263F2">
      <w:pPr>
        <w:rPr>
          <w:rFonts w:eastAsia="黑体"/>
          <w:sz w:val="24"/>
          <w:szCs w:val="24"/>
        </w:rPr>
      </w:pPr>
    </w:p>
    <w:p w14:paraId="295D66D1" w14:textId="77777777" w:rsidR="008A595D" w:rsidRDefault="008A595D" w:rsidP="008263F2">
      <w:pPr>
        <w:rPr>
          <w:rFonts w:eastAsia="黑体"/>
          <w:sz w:val="24"/>
          <w:szCs w:val="24"/>
        </w:rPr>
      </w:pPr>
    </w:p>
    <w:p w14:paraId="7F3E23A8" w14:textId="77777777" w:rsidR="008A595D" w:rsidRDefault="008A595D" w:rsidP="008263F2">
      <w:pPr>
        <w:rPr>
          <w:rFonts w:eastAsia="黑体"/>
          <w:sz w:val="24"/>
          <w:szCs w:val="24"/>
        </w:rPr>
      </w:pPr>
    </w:p>
    <w:p w14:paraId="0DEAEC08" w14:textId="77777777" w:rsidR="008A595D" w:rsidRDefault="008A595D" w:rsidP="008263F2">
      <w:pPr>
        <w:rPr>
          <w:rFonts w:eastAsia="黑体"/>
          <w:sz w:val="24"/>
          <w:szCs w:val="24"/>
        </w:rPr>
      </w:pPr>
    </w:p>
    <w:p w14:paraId="086D9619" w14:textId="77777777" w:rsidR="006E7B62" w:rsidRDefault="006E7B62" w:rsidP="008263F2">
      <w:pPr>
        <w:rPr>
          <w:rFonts w:eastAsia="黑体"/>
          <w:sz w:val="24"/>
          <w:szCs w:val="24"/>
        </w:rPr>
      </w:pPr>
    </w:p>
    <w:p w14:paraId="6F23F07B" w14:textId="77777777" w:rsidR="006E7B62" w:rsidRDefault="006E7B62" w:rsidP="008263F2">
      <w:pPr>
        <w:rPr>
          <w:rFonts w:eastAsia="黑体"/>
          <w:sz w:val="24"/>
          <w:szCs w:val="24"/>
        </w:rPr>
      </w:pPr>
    </w:p>
    <w:p w14:paraId="50CD8FC0" w14:textId="77777777" w:rsidR="006E7B62" w:rsidRDefault="006E7B62" w:rsidP="008263F2">
      <w:pPr>
        <w:rPr>
          <w:rFonts w:eastAsia="黑体"/>
          <w:sz w:val="24"/>
          <w:szCs w:val="24"/>
        </w:rPr>
      </w:pPr>
    </w:p>
    <w:p w14:paraId="79109655" w14:textId="77777777" w:rsidR="006E7B62" w:rsidRDefault="006E7B62" w:rsidP="008263F2">
      <w:pPr>
        <w:rPr>
          <w:rFonts w:eastAsia="黑体"/>
          <w:sz w:val="24"/>
          <w:szCs w:val="24"/>
        </w:rPr>
      </w:pPr>
    </w:p>
    <w:p w14:paraId="0C643611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7B7ACEF6" w14:textId="77777777" w:rsidR="000F6A75" w:rsidRDefault="000F6A75" w:rsidP="008263F2">
      <w:pPr>
        <w:rPr>
          <w:rFonts w:eastAsia="黑体"/>
          <w:sz w:val="24"/>
          <w:szCs w:val="24"/>
        </w:rPr>
      </w:pPr>
    </w:p>
    <w:p w14:paraId="3162BAB0" w14:textId="77777777" w:rsidR="00DE27DB" w:rsidRDefault="00DE27DB" w:rsidP="008A595D">
      <w:pPr>
        <w:rPr>
          <w:rFonts w:eastAsia="黑体"/>
          <w:sz w:val="36"/>
          <w:szCs w:val="36"/>
        </w:rPr>
      </w:pPr>
      <w:r w:rsidRPr="00A43817">
        <w:br w:type="page"/>
      </w:r>
      <w:r w:rsidR="00450383" w:rsidRPr="00A43817">
        <w:rPr>
          <w:rFonts w:eastAsia="黑体"/>
          <w:sz w:val="36"/>
          <w:szCs w:val="36"/>
        </w:rPr>
        <w:lastRenderedPageBreak/>
        <w:t>目录</w:t>
      </w:r>
    </w:p>
    <w:p w14:paraId="33A0CD6D" w14:textId="77777777" w:rsidR="006D7F95" w:rsidRPr="00CD792D" w:rsidRDefault="00EA245C">
      <w:pPr>
        <w:pStyle w:val="10"/>
        <w:tabs>
          <w:tab w:val="left" w:pos="420"/>
          <w:tab w:val="right" w:leader="dot" w:pos="8776"/>
        </w:tabs>
        <w:rPr>
          <w:rFonts w:ascii="DengXian" w:eastAsia="DengXian" w:hAnsi="DengXian"/>
          <w:bCs w:val="0"/>
          <w:caps w:val="0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97539885" w:history="1">
        <w:r w:rsidR="006D7F95" w:rsidRPr="00FF1BE0">
          <w:rPr>
            <w:rStyle w:val="ab"/>
          </w:rPr>
          <w:t>1</w:t>
        </w:r>
        <w:r w:rsidR="006D7F95" w:rsidRPr="00CD792D">
          <w:rPr>
            <w:rFonts w:ascii="DengXian" w:eastAsia="DengXian" w:hAnsi="DengXian"/>
            <w:bCs w:val="0"/>
            <w:caps w:val="0"/>
            <w:szCs w:val="22"/>
          </w:rPr>
          <w:tab/>
        </w:r>
        <w:r w:rsidR="006D7F95" w:rsidRPr="00FF1BE0">
          <w:rPr>
            <w:rStyle w:val="ab"/>
          </w:rPr>
          <w:t>简介</w:t>
        </w:r>
        <w:r w:rsidR="006D7F95">
          <w:rPr>
            <w:webHidden/>
          </w:rPr>
          <w:tab/>
        </w:r>
        <w:r w:rsidR="006D7F95">
          <w:rPr>
            <w:webHidden/>
          </w:rPr>
          <w:fldChar w:fldCharType="begin"/>
        </w:r>
        <w:r w:rsidR="006D7F95">
          <w:rPr>
            <w:webHidden/>
          </w:rPr>
          <w:instrText xml:space="preserve"> PAGEREF _Toc97539885 \h </w:instrText>
        </w:r>
        <w:r w:rsidR="006D7F95">
          <w:rPr>
            <w:webHidden/>
          </w:rPr>
        </w:r>
        <w:r w:rsidR="006D7F95">
          <w:rPr>
            <w:webHidden/>
          </w:rPr>
          <w:fldChar w:fldCharType="separate"/>
        </w:r>
        <w:r w:rsidR="006D7F95">
          <w:rPr>
            <w:webHidden/>
          </w:rPr>
          <w:t>3</w:t>
        </w:r>
        <w:r w:rsidR="006D7F95">
          <w:rPr>
            <w:webHidden/>
          </w:rPr>
          <w:fldChar w:fldCharType="end"/>
        </w:r>
      </w:hyperlink>
    </w:p>
    <w:p w14:paraId="3AF5A01F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86" w:history="1">
        <w:r w:rsidR="006D7F95" w:rsidRPr="00FF1BE0">
          <w:rPr>
            <w:rStyle w:val="ab"/>
            <w:noProof/>
          </w:rPr>
          <w:t>1.1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文档介绍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_Toc97539886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3</w:t>
        </w:r>
        <w:r w:rsidR="006D7F95">
          <w:rPr>
            <w:noProof/>
            <w:webHidden/>
          </w:rPr>
          <w:fldChar w:fldCharType="end"/>
        </w:r>
      </w:hyperlink>
    </w:p>
    <w:p w14:paraId="7C0C90B6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87" w:history="1">
        <w:r w:rsidR="006D7F95" w:rsidRPr="00FF1BE0">
          <w:rPr>
            <w:rStyle w:val="ab"/>
            <w:noProof/>
          </w:rPr>
          <w:t>1.2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业务背景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_Toc97539887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3</w:t>
        </w:r>
        <w:r w:rsidR="006D7F95">
          <w:rPr>
            <w:noProof/>
            <w:webHidden/>
          </w:rPr>
          <w:fldChar w:fldCharType="end"/>
        </w:r>
      </w:hyperlink>
    </w:p>
    <w:p w14:paraId="091892F4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88" w:history="1">
        <w:r w:rsidR="006D7F95" w:rsidRPr="00FF1BE0">
          <w:rPr>
            <w:rStyle w:val="ab"/>
            <w:noProof/>
          </w:rPr>
          <w:t>1.3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相关术语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_Toc97539888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3</w:t>
        </w:r>
        <w:r w:rsidR="006D7F95">
          <w:rPr>
            <w:noProof/>
            <w:webHidden/>
          </w:rPr>
          <w:fldChar w:fldCharType="end"/>
        </w:r>
      </w:hyperlink>
    </w:p>
    <w:p w14:paraId="0ECA3F49" w14:textId="77777777" w:rsidR="006D7F95" w:rsidRPr="00CD792D" w:rsidRDefault="00000000">
      <w:pPr>
        <w:pStyle w:val="10"/>
        <w:tabs>
          <w:tab w:val="left" w:pos="420"/>
          <w:tab w:val="right" w:leader="dot" w:pos="8776"/>
        </w:tabs>
        <w:rPr>
          <w:rFonts w:ascii="DengXian" w:eastAsia="DengXian" w:hAnsi="DengXian"/>
          <w:bCs w:val="0"/>
          <w:caps w:val="0"/>
          <w:szCs w:val="22"/>
        </w:rPr>
      </w:pPr>
      <w:hyperlink w:anchor="_Toc97539889" w:history="1">
        <w:r w:rsidR="006D7F95" w:rsidRPr="00FF1BE0">
          <w:rPr>
            <w:rStyle w:val="ab"/>
          </w:rPr>
          <w:t>2</w:t>
        </w:r>
        <w:r w:rsidR="006D7F95" w:rsidRPr="00CD792D">
          <w:rPr>
            <w:rFonts w:ascii="DengXian" w:eastAsia="DengXian" w:hAnsi="DengXian"/>
            <w:bCs w:val="0"/>
            <w:caps w:val="0"/>
            <w:szCs w:val="22"/>
          </w:rPr>
          <w:tab/>
        </w:r>
        <w:r w:rsidR="006D7F95" w:rsidRPr="00FF1BE0">
          <w:rPr>
            <w:rStyle w:val="ab"/>
          </w:rPr>
          <w:t>系统通用性需求</w:t>
        </w:r>
        <w:r w:rsidR="006D7F95">
          <w:rPr>
            <w:webHidden/>
          </w:rPr>
          <w:tab/>
        </w:r>
        <w:r w:rsidR="006D7F95">
          <w:rPr>
            <w:webHidden/>
          </w:rPr>
          <w:fldChar w:fldCharType="begin"/>
        </w:r>
        <w:r w:rsidR="006D7F95">
          <w:rPr>
            <w:webHidden/>
          </w:rPr>
          <w:instrText xml:space="preserve"> PAGEREF _Toc97539889 \h </w:instrText>
        </w:r>
        <w:r w:rsidR="006D7F95">
          <w:rPr>
            <w:webHidden/>
          </w:rPr>
        </w:r>
        <w:r w:rsidR="006D7F95">
          <w:rPr>
            <w:webHidden/>
          </w:rPr>
          <w:fldChar w:fldCharType="separate"/>
        </w:r>
        <w:r w:rsidR="006D7F95">
          <w:rPr>
            <w:webHidden/>
          </w:rPr>
          <w:t>4</w:t>
        </w:r>
        <w:r w:rsidR="006D7F95">
          <w:rPr>
            <w:webHidden/>
          </w:rPr>
          <w:fldChar w:fldCharType="end"/>
        </w:r>
      </w:hyperlink>
    </w:p>
    <w:p w14:paraId="7FEA802C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0" w:history="1">
        <w:r w:rsidR="006D7F95" w:rsidRPr="00FF1BE0">
          <w:rPr>
            <w:rStyle w:val="ab"/>
            <w:noProof/>
          </w:rPr>
          <w:t>2.1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性能需求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_Toc97539890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4</w:t>
        </w:r>
        <w:r w:rsidR="006D7F95">
          <w:rPr>
            <w:noProof/>
            <w:webHidden/>
          </w:rPr>
          <w:fldChar w:fldCharType="end"/>
        </w:r>
      </w:hyperlink>
    </w:p>
    <w:p w14:paraId="62442213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1" w:history="1">
        <w:r w:rsidR="006D7F95" w:rsidRPr="00FF1BE0">
          <w:rPr>
            <w:rStyle w:val="ab"/>
            <w:noProof/>
          </w:rPr>
          <w:t>2.2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安全需求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_Toc97539891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4</w:t>
        </w:r>
        <w:r w:rsidR="006D7F95">
          <w:rPr>
            <w:noProof/>
            <w:webHidden/>
          </w:rPr>
          <w:fldChar w:fldCharType="end"/>
        </w:r>
      </w:hyperlink>
    </w:p>
    <w:p w14:paraId="6ADC2A1C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2" w:history="1">
        <w:r w:rsidR="006D7F95" w:rsidRPr="00FF1BE0">
          <w:rPr>
            <w:rStyle w:val="ab"/>
            <w:noProof/>
          </w:rPr>
          <w:t>2.3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政策法律需求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_Toc97539892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4</w:t>
        </w:r>
        <w:r w:rsidR="006D7F95">
          <w:rPr>
            <w:noProof/>
            <w:webHidden/>
          </w:rPr>
          <w:fldChar w:fldCharType="end"/>
        </w:r>
      </w:hyperlink>
    </w:p>
    <w:p w14:paraId="1B487401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3" w:history="1">
        <w:r w:rsidR="006D7F95" w:rsidRPr="00FF1BE0">
          <w:rPr>
            <w:rStyle w:val="ab"/>
            <w:noProof/>
          </w:rPr>
          <w:t>2.4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操作性需求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_Toc97539893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4</w:t>
        </w:r>
        <w:r w:rsidR="006D7F95">
          <w:rPr>
            <w:noProof/>
            <w:webHidden/>
          </w:rPr>
          <w:fldChar w:fldCharType="end"/>
        </w:r>
      </w:hyperlink>
    </w:p>
    <w:p w14:paraId="4596F932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4" w:history="1">
        <w:r w:rsidR="006D7F95" w:rsidRPr="00FF1BE0">
          <w:rPr>
            <w:rStyle w:val="ab"/>
            <w:noProof/>
          </w:rPr>
          <w:t>2.5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其他需求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_Toc97539894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4</w:t>
        </w:r>
        <w:r w:rsidR="006D7F95">
          <w:rPr>
            <w:noProof/>
            <w:webHidden/>
          </w:rPr>
          <w:fldChar w:fldCharType="end"/>
        </w:r>
      </w:hyperlink>
    </w:p>
    <w:p w14:paraId="4BE2BACC" w14:textId="77777777" w:rsidR="006D7F95" w:rsidRPr="00CD792D" w:rsidRDefault="00000000">
      <w:pPr>
        <w:pStyle w:val="10"/>
        <w:tabs>
          <w:tab w:val="left" w:pos="420"/>
          <w:tab w:val="right" w:leader="dot" w:pos="8776"/>
        </w:tabs>
        <w:rPr>
          <w:rFonts w:ascii="DengXian" w:eastAsia="DengXian" w:hAnsi="DengXian"/>
          <w:bCs w:val="0"/>
          <w:caps w:val="0"/>
          <w:szCs w:val="22"/>
        </w:rPr>
      </w:pPr>
      <w:hyperlink w:anchor="_Toc97539895" w:history="1">
        <w:r w:rsidR="006D7F95" w:rsidRPr="00FF1BE0">
          <w:rPr>
            <w:rStyle w:val="ab"/>
          </w:rPr>
          <w:t>3</w:t>
        </w:r>
        <w:r w:rsidR="006D7F95" w:rsidRPr="00CD792D">
          <w:rPr>
            <w:rFonts w:ascii="DengXian" w:eastAsia="DengXian" w:hAnsi="DengXian"/>
            <w:bCs w:val="0"/>
            <w:caps w:val="0"/>
            <w:szCs w:val="22"/>
          </w:rPr>
          <w:tab/>
        </w:r>
        <w:r w:rsidR="006D7F95" w:rsidRPr="00FF1BE0">
          <w:rPr>
            <w:rStyle w:val="ab"/>
          </w:rPr>
          <w:t>业务描述及系统功能</w:t>
        </w:r>
        <w:r w:rsidR="006D7F95">
          <w:rPr>
            <w:webHidden/>
          </w:rPr>
          <w:tab/>
        </w:r>
        <w:r w:rsidR="006D7F95">
          <w:rPr>
            <w:webHidden/>
          </w:rPr>
          <w:fldChar w:fldCharType="begin"/>
        </w:r>
        <w:r w:rsidR="006D7F95">
          <w:rPr>
            <w:webHidden/>
          </w:rPr>
          <w:instrText xml:space="preserve"> PAGEREF _Toc97539895 \h </w:instrText>
        </w:r>
        <w:r w:rsidR="006D7F95">
          <w:rPr>
            <w:webHidden/>
          </w:rPr>
        </w:r>
        <w:r w:rsidR="006D7F95">
          <w:rPr>
            <w:webHidden/>
          </w:rPr>
          <w:fldChar w:fldCharType="separate"/>
        </w:r>
        <w:r w:rsidR="006D7F95">
          <w:rPr>
            <w:webHidden/>
          </w:rPr>
          <w:t>4</w:t>
        </w:r>
        <w:r w:rsidR="006D7F95">
          <w:rPr>
            <w:webHidden/>
          </w:rPr>
          <w:fldChar w:fldCharType="end"/>
        </w:r>
      </w:hyperlink>
    </w:p>
    <w:p w14:paraId="5424F076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6" w:history="1">
        <w:r w:rsidR="006D7F95" w:rsidRPr="00FF1BE0">
          <w:rPr>
            <w:rStyle w:val="ab"/>
            <w:noProof/>
          </w:rPr>
          <w:t>3.1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业务描述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_Toc97539896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4</w:t>
        </w:r>
        <w:r w:rsidR="006D7F95">
          <w:rPr>
            <w:noProof/>
            <w:webHidden/>
          </w:rPr>
          <w:fldChar w:fldCharType="end"/>
        </w:r>
      </w:hyperlink>
    </w:p>
    <w:p w14:paraId="2829BC3B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7" w:history="1">
        <w:r w:rsidR="006D7F95" w:rsidRPr="00FF1BE0">
          <w:rPr>
            <w:rStyle w:val="ab"/>
            <w:noProof/>
          </w:rPr>
          <w:t>3.2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系统角色划分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_Toc97539897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4</w:t>
        </w:r>
        <w:r w:rsidR="006D7F95">
          <w:rPr>
            <w:noProof/>
            <w:webHidden/>
          </w:rPr>
          <w:fldChar w:fldCharType="end"/>
        </w:r>
      </w:hyperlink>
    </w:p>
    <w:p w14:paraId="6426E358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8" w:history="1">
        <w:r w:rsidR="006D7F95" w:rsidRPr="00FF1BE0">
          <w:rPr>
            <w:rStyle w:val="ab"/>
            <w:noProof/>
          </w:rPr>
          <w:t>3.3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系统功能用例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_Toc97539898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5</w:t>
        </w:r>
        <w:r w:rsidR="006D7F95">
          <w:rPr>
            <w:noProof/>
            <w:webHidden/>
          </w:rPr>
          <w:fldChar w:fldCharType="end"/>
        </w:r>
      </w:hyperlink>
    </w:p>
    <w:p w14:paraId="42ECA4D9" w14:textId="77777777" w:rsidR="006D7F95" w:rsidRPr="00CD792D" w:rsidRDefault="00000000">
      <w:pPr>
        <w:pStyle w:val="20"/>
        <w:tabs>
          <w:tab w:val="left" w:pos="1260"/>
          <w:tab w:val="right" w:leader="dot" w:pos="8776"/>
        </w:tabs>
        <w:rPr>
          <w:rFonts w:ascii="DengXian" w:eastAsia="DengXian" w:hAnsi="DengXian"/>
          <w:noProof/>
          <w:szCs w:val="22"/>
        </w:rPr>
      </w:pPr>
      <w:hyperlink w:anchor="_Toc97539899" w:history="1">
        <w:r w:rsidR="006D7F95" w:rsidRPr="00FF1BE0">
          <w:rPr>
            <w:rStyle w:val="ab"/>
            <w:noProof/>
          </w:rPr>
          <w:t>3.4</w:t>
        </w:r>
        <w:r w:rsidR="006D7F95" w:rsidRPr="00CD792D">
          <w:rPr>
            <w:rFonts w:ascii="DengXian" w:eastAsia="DengXian" w:hAnsi="DengXian"/>
            <w:noProof/>
            <w:szCs w:val="22"/>
          </w:rPr>
          <w:tab/>
        </w:r>
        <w:r w:rsidR="006D7F95" w:rsidRPr="00FF1BE0">
          <w:rPr>
            <w:rStyle w:val="ab"/>
            <w:noProof/>
          </w:rPr>
          <w:t>系统功能用例分析</w:t>
        </w:r>
        <w:r w:rsidR="006D7F95">
          <w:rPr>
            <w:noProof/>
            <w:webHidden/>
          </w:rPr>
          <w:tab/>
        </w:r>
        <w:r w:rsidR="006D7F95">
          <w:rPr>
            <w:noProof/>
            <w:webHidden/>
          </w:rPr>
          <w:fldChar w:fldCharType="begin"/>
        </w:r>
        <w:r w:rsidR="006D7F95">
          <w:rPr>
            <w:noProof/>
            <w:webHidden/>
          </w:rPr>
          <w:instrText xml:space="preserve"> PAGEREF _Toc97539899 \h </w:instrText>
        </w:r>
        <w:r w:rsidR="006D7F95">
          <w:rPr>
            <w:noProof/>
            <w:webHidden/>
          </w:rPr>
        </w:r>
        <w:r w:rsidR="006D7F95">
          <w:rPr>
            <w:noProof/>
            <w:webHidden/>
          </w:rPr>
          <w:fldChar w:fldCharType="separate"/>
        </w:r>
        <w:r w:rsidR="006D7F95">
          <w:rPr>
            <w:noProof/>
            <w:webHidden/>
          </w:rPr>
          <w:t>7</w:t>
        </w:r>
        <w:r w:rsidR="006D7F95">
          <w:rPr>
            <w:noProof/>
            <w:webHidden/>
          </w:rPr>
          <w:fldChar w:fldCharType="end"/>
        </w:r>
      </w:hyperlink>
    </w:p>
    <w:p w14:paraId="0B7CF8AB" w14:textId="77777777" w:rsidR="00CD0CC7" w:rsidRDefault="00EA245C" w:rsidP="00CD0CC7">
      <w:pPr>
        <w:jc w:val="left"/>
      </w:pPr>
      <w:r>
        <w:fldChar w:fldCharType="end"/>
      </w:r>
      <w:bookmarkStart w:id="0" w:name="_Toc26205337"/>
      <w:bookmarkStart w:id="1" w:name="_Toc26520912"/>
      <w:bookmarkStart w:id="2" w:name="_Toc26700152"/>
      <w:bookmarkStart w:id="3" w:name="_Toc27216840"/>
      <w:bookmarkStart w:id="4" w:name="_Toc37559945"/>
      <w:bookmarkStart w:id="5" w:name="_Toc63738102"/>
      <w:bookmarkStart w:id="6" w:name="_Toc182191910"/>
      <w:bookmarkStart w:id="7" w:name="_Toc468448662"/>
      <w:bookmarkStart w:id="8" w:name="_Toc512756449"/>
      <w:bookmarkStart w:id="9" w:name="_Toc516288629"/>
      <w:bookmarkStart w:id="10" w:name="_Toc518716696"/>
      <w:r w:rsidR="00BE7341">
        <w:br w:type="page"/>
      </w:r>
    </w:p>
    <w:p w14:paraId="545C77CF" w14:textId="77777777" w:rsidR="004F49AB" w:rsidRDefault="004F49AB" w:rsidP="00CD0CC7">
      <w:pPr>
        <w:pStyle w:val="1"/>
      </w:pPr>
      <w:bookmarkStart w:id="11" w:name="_Toc97539885"/>
      <w:r>
        <w:rPr>
          <w:rFonts w:hint="eastAsia"/>
        </w:rPr>
        <w:lastRenderedPageBreak/>
        <w:t>简介</w:t>
      </w:r>
      <w:bookmarkEnd w:id="11"/>
    </w:p>
    <w:p w14:paraId="7A6D292C" w14:textId="77777777" w:rsidR="00FD7571" w:rsidRDefault="00FD7571" w:rsidP="00FD7571">
      <w:pPr>
        <w:pStyle w:val="2"/>
      </w:pPr>
      <w:bookmarkStart w:id="12" w:name="_Toc47432029"/>
      <w:bookmarkStart w:id="13" w:name="_Toc97539886"/>
      <w:r>
        <w:rPr>
          <w:rFonts w:hint="eastAsia"/>
        </w:rPr>
        <w:t>文档介绍</w:t>
      </w:r>
      <w:bookmarkEnd w:id="12"/>
      <w:bookmarkEnd w:id="13"/>
    </w:p>
    <w:p w14:paraId="48D1692E" w14:textId="1DAC9937" w:rsidR="00AE4B0A" w:rsidRPr="00AE4B0A" w:rsidRDefault="00895D80" w:rsidP="00AE4B0A">
      <w:r w:rsidRPr="00895D80">
        <w:rPr>
          <w:rFonts w:hint="eastAsia"/>
        </w:rPr>
        <w:t>本文档旨在定义宠物领养系统的需求规格，以便开发团队可以清晰了解系统的功能和特性。宠物领养系统旨在为用户提供一个便捷的平台，使他们可以浏览、申请和管理宠物领养过程。</w:t>
      </w:r>
    </w:p>
    <w:p w14:paraId="24BCEEA4" w14:textId="77777777" w:rsidR="00FD7571" w:rsidRDefault="00FD7571" w:rsidP="00FD7571">
      <w:pPr>
        <w:pStyle w:val="2"/>
      </w:pPr>
      <w:bookmarkStart w:id="14" w:name="_Toc47432030"/>
      <w:bookmarkStart w:id="15" w:name="_Toc97539887"/>
      <w:r>
        <w:rPr>
          <w:rFonts w:hint="eastAsia"/>
        </w:rPr>
        <w:t>业务背景</w:t>
      </w:r>
      <w:bookmarkEnd w:id="14"/>
      <w:bookmarkEnd w:id="15"/>
    </w:p>
    <w:p w14:paraId="7F1BD6C0" w14:textId="048ECE16" w:rsidR="00FD7571" w:rsidRPr="00AD2D4B" w:rsidRDefault="00895D80" w:rsidP="00AE4B0A">
      <w:r w:rsidRPr="00895D80">
        <w:rPr>
          <w:rFonts w:hint="eastAsia"/>
        </w:rPr>
        <w:t>宠物领养是一项重要的社会活动，旨在提供家庭和爱心人士与流浪动物之间的联系。传统的领养过程可能涉及繁琐的手续和等待时间，而宠物领养系统旨在简化这一过程，使其更加高效和透明。</w:t>
      </w:r>
      <w:r>
        <w:rPr>
          <w:rFonts w:hint="eastAsia"/>
        </w:rPr>
        <w:t>管理员可以在这个系统中了解领养人相关信息，以便做好备案，也可以增添流浪动物信息，以便更多爱心人士提供帮助；</w:t>
      </w:r>
      <w:r w:rsidRPr="00895D80">
        <w:rPr>
          <w:rFonts w:hint="eastAsia"/>
        </w:rPr>
        <w:t>用户可以通过系统浏览可领养的宠物信息，提交领养申请，并在通过后管理领养过程的各个方面。</w:t>
      </w:r>
    </w:p>
    <w:p w14:paraId="6CA32D0F" w14:textId="372396A8" w:rsidR="00895D80" w:rsidRDefault="00FD7571" w:rsidP="00895D80">
      <w:pPr>
        <w:pStyle w:val="2PIM2H2Heading2HiddenHeadTimesNewRoman"/>
      </w:pPr>
      <w:bookmarkStart w:id="16" w:name="_Toc47432031"/>
      <w:bookmarkStart w:id="17" w:name="_Toc97539888"/>
      <w:r>
        <w:rPr>
          <w:rFonts w:hint="eastAsia"/>
        </w:rPr>
        <w:t>相关</w:t>
      </w:r>
      <w:r w:rsidRPr="00A43817">
        <w:t>术语</w:t>
      </w:r>
      <w:bookmarkEnd w:id="16"/>
      <w:bookmarkEnd w:id="17"/>
    </w:p>
    <w:p w14:paraId="1FCF6AD5" w14:textId="53CF9543" w:rsidR="00895D80" w:rsidRDefault="00895D80" w:rsidP="00895D80">
      <w:r>
        <w:rPr>
          <w:rFonts w:hint="eastAsia"/>
        </w:rPr>
        <w:t>用户：系统的使用者，主要为领养者。</w:t>
      </w:r>
    </w:p>
    <w:p w14:paraId="73422B44" w14:textId="77777777" w:rsidR="00895D80" w:rsidRPr="00895D80" w:rsidRDefault="00895D80" w:rsidP="00895D80"/>
    <w:p w14:paraId="4C82D141" w14:textId="77777777" w:rsidR="00895D80" w:rsidRDefault="00895D80" w:rsidP="00895D80">
      <w:r>
        <w:rPr>
          <w:rFonts w:hint="eastAsia"/>
        </w:rPr>
        <w:t>领养者：希望领养宠物的个人或家庭。</w:t>
      </w:r>
    </w:p>
    <w:p w14:paraId="51A286B3" w14:textId="77777777" w:rsidR="00895D80" w:rsidRDefault="00895D80" w:rsidP="00895D80"/>
    <w:p w14:paraId="631663EE" w14:textId="2C128996" w:rsidR="00895D80" w:rsidRDefault="00895D80" w:rsidP="00895D80">
      <w:r>
        <w:rPr>
          <w:rFonts w:hint="eastAsia"/>
        </w:rPr>
        <w:t>流浪宠物：等待救助或者被领养的动物。</w:t>
      </w:r>
    </w:p>
    <w:p w14:paraId="6D0498AB" w14:textId="77777777" w:rsidR="00895D80" w:rsidRDefault="00895D80" w:rsidP="00895D80"/>
    <w:p w14:paraId="6461D7F2" w14:textId="77777777" w:rsidR="00895D80" w:rsidRDefault="00895D80" w:rsidP="00895D80">
      <w:r>
        <w:rPr>
          <w:rFonts w:hint="eastAsia"/>
        </w:rPr>
        <w:t>管理员：负责管理宠物领养系统的工作人员，具有对系统进行配置和监督的权限。</w:t>
      </w:r>
    </w:p>
    <w:p w14:paraId="18A65AA0" w14:textId="77777777" w:rsidR="00895D80" w:rsidRDefault="00895D80" w:rsidP="00895D80"/>
    <w:p w14:paraId="40EF5B55" w14:textId="77777777" w:rsidR="00895D80" w:rsidRDefault="00895D80" w:rsidP="00895D80">
      <w:r>
        <w:rPr>
          <w:rFonts w:hint="eastAsia"/>
        </w:rPr>
        <w:t>宠物信息：包括宠物的种类、年龄、性别、健康状况等相关信息。</w:t>
      </w:r>
    </w:p>
    <w:p w14:paraId="398F8FFD" w14:textId="77777777" w:rsidR="00895D80" w:rsidRDefault="00895D80" w:rsidP="00895D80"/>
    <w:p w14:paraId="5393BB05" w14:textId="77777777" w:rsidR="00895D80" w:rsidRDefault="00895D80" w:rsidP="00895D80">
      <w:r>
        <w:rPr>
          <w:rFonts w:hint="eastAsia"/>
        </w:rPr>
        <w:t>领养申请：用户提交的希望领养特定宠物的申请表格，包括个人信息、居住环境、领养意愿等内容。</w:t>
      </w:r>
    </w:p>
    <w:p w14:paraId="657A8E0C" w14:textId="77777777" w:rsidR="00895D80" w:rsidRDefault="00895D80" w:rsidP="00895D80"/>
    <w:p w14:paraId="29A85D65" w14:textId="77777777" w:rsidR="00895D80" w:rsidRDefault="00895D80" w:rsidP="00895D80">
      <w:r>
        <w:rPr>
          <w:rFonts w:hint="eastAsia"/>
        </w:rPr>
        <w:t>领养审批：宠物机构对领养申请进行审核和批准的过程。</w:t>
      </w:r>
    </w:p>
    <w:p w14:paraId="3B13A8E9" w14:textId="77777777" w:rsidR="00895D80" w:rsidRDefault="00895D80" w:rsidP="00895D80"/>
    <w:p w14:paraId="7C43B57A" w14:textId="51AFF7C5" w:rsidR="00895D80" w:rsidRDefault="00895D80" w:rsidP="00895D80">
      <w:r>
        <w:rPr>
          <w:rFonts w:hint="eastAsia"/>
        </w:rPr>
        <w:t>回访记录：查看领养人领养动物一段时间后</w:t>
      </w:r>
      <w:r w:rsidR="009813FC">
        <w:rPr>
          <w:rFonts w:hint="eastAsia"/>
        </w:rPr>
        <w:t>的反馈，以及是否胜任领养这一职能。</w:t>
      </w:r>
    </w:p>
    <w:p w14:paraId="4C960A6C" w14:textId="77777777" w:rsidR="00895D80" w:rsidRDefault="00895D80" w:rsidP="00895D80"/>
    <w:p w14:paraId="30F93371" w14:textId="331AA9E0" w:rsidR="00FD7571" w:rsidRDefault="00895D80" w:rsidP="00895D80">
      <w:r>
        <w:rPr>
          <w:rFonts w:hint="eastAsia"/>
        </w:rPr>
        <w:t>领养管理：包括领养申请处理、领养合同管理、宠物档案管理等相关工作。</w:t>
      </w:r>
    </w:p>
    <w:bookmarkEnd w:id="0"/>
    <w:bookmarkEnd w:id="1"/>
    <w:bookmarkEnd w:id="2"/>
    <w:bookmarkEnd w:id="3"/>
    <w:bookmarkEnd w:id="4"/>
    <w:bookmarkEnd w:id="5"/>
    <w:bookmarkEnd w:id="6"/>
    <w:p w14:paraId="6337324B" w14:textId="77777777" w:rsidR="00A7679A" w:rsidRPr="00A43817" w:rsidRDefault="00A7679A" w:rsidP="00FD7571"/>
    <w:p w14:paraId="57914295" w14:textId="77777777" w:rsidR="00011821" w:rsidRDefault="00011821" w:rsidP="00C12C4F">
      <w:pPr>
        <w:spacing w:line="360" w:lineRule="auto"/>
        <w:rPr>
          <w:rFonts w:ascii="宋体" w:hAnsi="宋体"/>
          <w:color w:val="002060"/>
          <w:sz w:val="28"/>
          <w:szCs w:val="28"/>
        </w:rPr>
        <w:sectPr w:rsidR="00011821" w:rsidSect="003E5192">
          <w:headerReference w:type="default" r:id="rId8"/>
          <w:footerReference w:type="even" r:id="rId9"/>
          <w:footerReference w:type="default" r:id="rId10"/>
          <w:pgSz w:w="11906" w:h="16838" w:code="9"/>
          <w:pgMar w:top="1418" w:right="1418" w:bottom="1191" w:left="1418" w:header="851" w:footer="709" w:gutter="284"/>
          <w:pgNumType w:start="0"/>
          <w:cols w:space="425"/>
          <w:titlePg/>
          <w:docGrid w:type="lines" w:linePitch="326"/>
        </w:sectPr>
      </w:pPr>
      <w:bookmarkStart w:id="18" w:name="_附录B－表格格式2"/>
      <w:bookmarkEnd w:id="7"/>
      <w:bookmarkEnd w:id="8"/>
      <w:bookmarkEnd w:id="9"/>
      <w:bookmarkEnd w:id="10"/>
      <w:bookmarkEnd w:id="18"/>
    </w:p>
    <w:p w14:paraId="7AB43813" w14:textId="77777777" w:rsidR="00DB6C5A" w:rsidRDefault="00DB6C5A" w:rsidP="002F02BD">
      <w:pPr>
        <w:pStyle w:val="1"/>
      </w:pPr>
      <w:bookmarkStart w:id="19" w:name="_Toc97539889"/>
      <w:r>
        <w:rPr>
          <w:rFonts w:hint="eastAsia"/>
        </w:rPr>
        <w:lastRenderedPageBreak/>
        <w:t>游戏策划方案</w:t>
      </w:r>
    </w:p>
    <w:p w14:paraId="6ED82AF5" w14:textId="77777777" w:rsidR="00DB6C5A" w:rsidRDefault="00DB6C5A" w:rsidP="00DB6C5A"/>
    <w:p w14:paraId="75F4F528" w14:textId="77777777" w:rsidR="00DB6C5A" w:rsidRPr="00DB6C5A" w:rsidRDefault="00DB6C5A" w:rsidP="00DB6C5A"/>
    <w:p w14:paraId="516DFEFC" w14:textId="77777777" w:rsidR="00D714C2" w:rsidRDefault="00DB6C5A" w:rsidP="002F02BD">
      <w:pPr>
        <w:pStyle w:val="1"/>
      </w:pPr>
      <w:r>
        <w:rPr>
          <w:rFonts w:hint="eastAsia"/>
        </w:rPr>
        <w:t>系统通用性需求</w:t>
      </w:r>
      <w:bookmarkEnd w:id="19"/>
    </w:p>
    <w:p w14:paraId="03DBE257" w14:textId="77777777" w:rsidR="002F56EE" w:rsidRDefault="002F56EE" w:rsidP="002F56EE">
      <w:pPr>
        <w:pStyle w:val="2"/>
      </w:pPr>
      <w:bookmarkStart w:id="20" w:name="_Toc97539890"/>
      <w:r>
        <w:rPr>
          <w:rFonts w:hint="eastAsia"/>
        </w:rPr>
        <w:t>性能需求</w:t>
      </w:r>
      <w:bookmarkEnd w:id="20"/>
    </w:p>
    <w:p w14:paraId="24A60950" w14:textId="2F52DCEA" w:rsidR="006F7976" w:rsidRPr="006F7976" w:rsidRDefault="006F7976" w:rsidP="006F7976">
      <w:pPr>
        <w:ind w:left="425"/>
        <w:rPr>
          <w:szCs w:val="21"/>
        </w:rPr>
      </w:pPr>
      <w:r w:rsidRPr="006F7976">
        <w:rPr>
          <w:rFonts w:hint="eastAsia"/>
          <w:szCs w:val="21"/>
        </w:rPr>
        <w:t>响应时间</w:t>
      </w:r>
      <w:r w:rsidRPr="006F7976">
        <w:rPr>
          <w:rFonts w:hint="eastAsia"/>
          <w:szCs w:val="21"/>
        </w:rPr>
        <w:t>:</w:t>
      </w:r>
      <w:r w:rsidRPr="006F7976">
        <w:rPr>
          <w:rFonts w:hint="eastAsia"/>
          <w:szCs w:val="21"/>
        </w:rPr>
        <w:t>用户操作应在合理的时间内得到响应，不超过</w:t>
      </w:r>
      <w:r>
        <w:rPr>
          <w:rFonts w:hint="eastAsia"/>
          <w:szCs w:val="21"/>
        </w:rPr>
        <w:t>1</w:t>
      </w:r>
      <w:r w:rsidRPr="006F7976">
        <w:rPr>
          <w:rFonts w:hint="eastAsia"/>
          <w:szCs w:val="21"/>
        </w:rPr>
        <w:t>秒。</w:t>
      </w:r>
    </w:p>
    <w:p w14:paraId="10C00234" w14:textId="77777777" w:rsidR="006F7976" w:rsidRPr="006F7976" w:rsidRDefault="006F7976" w:rsidP="006F7976">
      <w:pPr>
        <w:ind w:left="425"/>
        <w:rPr>
          <w:szCs w:val="21"/>
        </w:rPr>
      </w:pPr>
      <w:r w:rsidRPr="006F7976">
        <w:rPr>
          <w:rFonts w:hint="eastAsia"/>
          <w:szCs w:val="21"/>
        </w:rPr>
        <w:t>吞吐量</w:t>
      </w:r>
      <w:r w:rsidRPr="006F7976">
        <w:rPr>
          <w:rFonts w:hint="eastAsia"/>
          <w:szCs w:val="21"/>
        </w:rPr>
        <w:t>:</w:t>
      </w:r>
      <w:r w:rsidRPr="006F7976">
        <w:rPr>
          <w:rFonts w:hint="eastAsia"/>
          <w:szCs w:val="21"/>
        </w:rPr>
        <w:t>系统应能支持同时多个用户的访问，确保系统稳定性。</w:t>
      </w:r>
    </w:p>
    <w:p w14:paraId="4BA49D67" w14:textId="31214AF3" w:rsidR="006F7976" w:rsidRPr="006F7976" w:rsidRDefault="006F7976" w:rsidP="006F7976">
      <w:pPr>
        <w:ind w:left="425"/>
        <w:rPr>
          <w:szCs w:val="21"/>
        </w:rPr>
      </w:pPr>
      <w:r w:rsidRPr="006F7976">
        <w:rPr>
          <w:rFonts w:hint="eastAsia"/>
          <w:szCs w:val="21"/>
        </w:rPr>
        <w:t>数据处理能力</w:t>
      </w:r>
      <w:r w:rsidRPr="006F7976">
        <w:rPr>
          <w:rFonts w:hint="eastAsia"/>
          <w:szCs w:val="21"/>
        </w:rPr>
        <w:t>:</w:t>
      </w:r>
      <w:r w:rsidRPr="006F7976">
        <w:rPr>
          <w:rFonts w:hint="eastAsia"/>
          <w:szCs w:val="21"/>
        </w:rPr>
        <w:t>能够处理大量的用户信息宠物信息以及领养记录。</w:t>
      </w:r>
    </w:p>
    <w:p w14:paraId="425D6223" w14:textId="77777777" w:rsidR="002F56EE" w:rsidRDefault="002F56EE" w:rsidP="002F56EE">
      <w:pPr>
        <w:pStyle w:val="2"/>
      </w:pPr>
      <w:bookmarkStart w:id="21" w:name="_Toc97539891"/>
      <w:r>
        <w:rPr>
          <w:rFonts w:hint="eastAsia"/>
        </w:rPr>
        <w:t>安全需求</w:t>
      </w:r>
      <w:bookmarkEnd w:id="21"/>
    </w:p>
    <w:p w14:paraId="138AA1B3" w14:textId="77777777" w:rsidR="009A3D49" w:rsidRDefault="009A3D49" w:rsidP="009A3D49">
      <w:pPr>
        <w:ind w:left="425"/>
      </w:pPr>
      <w:r>
        <w:rPr>
          <w:rFonts w:hint="eastAsia"/>
        </w:rPr>
        <w:t>满足</w:t>
      </w:r>
      <w:r w:rsidRPr="009A3D49">
        <w:rPr>
          <w:rFonts w:hint="eastAsia"/>
        </w:rPr>
        <w:t>国家信息安全等级保护三级认证</w:t>
      </w:r>
      <w:r>
        <w:rPr>
          <w:rFonts w:hint="eastAsia"/>
        </w:rPr>
        <w:t>。</w:t>
      </w:r>
    </w:p>
    <w:p w14:paraId="264FC363" w14:textId="77777777" w:rsidR="006F7976" w:rsidRDefault="006F7976" w:rsidP="006F7976">
      <w:pPr>
        <w:ind w:left="425"/>
      </w:pPr>
      <w:r>
        <w:rPr>
          <w:rFonts w:hint="eastAsia"/>
        </w:rPr>
        <w:t>用户数据加密</w:t>
      </w:r>
      <w:r>
        <w:rPr>
          <w:rFonts w:hint="eastAsia"/>
        </w:rPr>
        <w:t>:</w:t>
      </w:r>
      <w:r>
        <w:rPr>
          <w:rFonts w:hint="eastAsia"/>
        </w:rPr>
        <w:t>用户的登录密码等敏感信息应加密存储。</w:t>
      </w:r>
    </w:p>
    <w:p w14:paraId="11366FB9" w14:textId="5D0762E9" w:rsidR="006F7976" w:rsidRPr="009A3D49" w:rsidRDefault="006F7976" w:rsidP="006F7976">
      <w:pPr>
        <w:ind w:left="425"/>
      </w:pPr>
      <w:r>
        <w:rPr>
          <w:rFonts w:hint="eastAsia"/>
        </w:rPr>
        <w:t>访问控制</w:t>
      </w:r>
      <w:r>
        <w:rPr>
          <w:rFonts w:hint="eastAsia"/>
        </w:rPr>
        <w:t>:</w:t>
      </w:r>
      <w:r>
        <w:rPr>
          <w:rFonts w:hint="eastAsia"/>
        </w:rPr>
        <w:t>管理员应只能访问其权限范围内的信息和功能。</w:t>
      </w:r>
    </w:p>
    <w:p w14:paraId="486A005B" w14:textId="77777777" w:rsidR="002F56EE" w:rsidRDefault="002F56EE" w:rsidP="002F56EE">
      <w:pPr>
        <w:pStyle w:val="2"/>
      </w:pPr>
      <w:bookmarkStart w:id="22" w:name="_Toc97539892"/>
      <w:r>
        <w:rPr>
          <w:rFonts w:hint="eastAsia"/>
        </w:rPr>
        <w:t>政策法律</w:t>
      </w:r>
      <w:r w:rsidR="00E557A3">
        <w:rPr>
          <w:rFonts w:hint="eastAsia"/>
        </w:rPr>
        <w:t>需</w:t>
      </w:r>
      <w:r>
        <w:rPr>
          <w:rFonts w:hint="eastAsia"/>
        </w:rPr>
        <w:t>求</w:t>
      </w:r>
      <w:bookmarkEnd w:id="22"/>
    </w:p>
    <w:p w14:paraId="259C82F8" w14:textId="13ACDAEA" w:rsidR="0066313C" w:rsidRDefault="006F7976" w:rsidP="0066313C">
      <w:pPr>
        <w:ind w:left="425"/>
        <w:rPr>
          <w:rFonts w:ascii="Helvetica Neue" w:hAnsi="Helvetica Neue"/>
          <w:color w:val="191B1F"/>
          <w:szCs w:val="21"/>
          <w:shd w:val="clear" w:color="auto" w:fill="FFFFFF"/>
        </w:rPr>
      </w:pPr>
      <w:r w:rsidRPr="006F7976">
        <w:rPr>
          <w:rFonts w:ascii="Helvetica Neue" w:hAnsi="Helvetica Neue"/>
          <w:color w:val="191B1F"/>
          <w:szCs w:val="21"/>
          <w:shd w:val="clear" w:color="auto" w:fill="FFFFFF"/>
        </w:rPr>
        <w:t>本系统是学习开发所制作的程序，并不用作商业用途，是在根据实际调研的结果结合现有的网上宠物收养系统后得出的，而且系统制作的全部过程都是在个人的工作电脑中完成</w:t>
      </w:r>
      <w:r w:rsidRPr="006F7976">
        <w:rPr>
          <w:rFonts w:ascii="Helvetica Neue" w:hAnsi="Helvetica Neue" w:hint="eastAsia"/>
          <w:color w:val="191B1F"/>
          <w:szCs w:val="21"/>
          <w:shd w:val="clear" w:color="auto" w:fill="FFFFFF"/>
        </w:rPr>
        <w:t>。</w:t>
      </w:r>
    </w:p>
    <w:p w14:paraId="54055261" w14:textId="77777777" w:rsidR="005750C6" w:rsidRDefault="005750C6" w:rsidP="005750C6">
      <w:pPr>
        <w:ind w:left="425"/>
      </w:pPr>
      <w:r>
        <w:rPr>
          <w:rFonts w:hint="eastAsia"/>
        </w:rPr>
        <w:t>数据保护法律</w:t>
      </w:r>
      <w:r>
        <w:rPr>
          <w:rFonts w:hint="eastAsia"/>
        </w:rPr>
        <w:t>:</w:t>
      </w:r>
      <w:r>
        <w:rPr>
          <w:rFonts w:hint="eastAsia"/>
        </w:rPr>
        <w:t>系统应遵守当地的数据保护法律法规，保护用户个人信息。</w:t>
      </w:r>
    </w:p>
    <w:p w14:paraId="0F5CEFE6" w14:textId="6B362941" w:rsidR="005750C6" w:rsidRDefault="005750C6" w:rsidP="005750C6">
      <w:pPr>
        <w:ind w:left="425"/>
      </w:pPr>
      <w:r>
        <w:rPr>
          <w:rFonts w:hint="eastAsia"/>
        </w:rPr>
        <w:t>动物保护法律</w:t>
      </w:r>
      <w:r>
        <w:rPr>
          <w:rFonts w:hint="eastAsia"/>
        </w:rPr>
        <w:t>:</w:t>
      </w:r>
      <w:r>
        <w:rPr>
          <w:rFonts w:hint="eastAsia"/>
        </w:rPr>
        <w:t>系统运作应符合相关的动物保护法律法规，确保宠物的福利。</w:t>
      </w:r>
    </w:p>
    <w:p w14:paraId="00592AC1" w14:textId="77777777" w:rsidR="00E557A3" w:rsidRDefault="00E557A3" w:rsidP="00E557A3">
      <w:pPr>
        <w:pStyle w:val="2"/>
      </w:pPr>
      <w:bookmarkStart w:id="23" w:name="_Toc97539893"/>
      <w:r>
        <w:rPr>
          <w:rFonts w:hint="eastAsia"/>
        </w:rPr>
        <w:t>操作性需求</w:t>
      </w:r>
      <w:bookmarkEnd w:id="23"/>
    </w:p>
    <w:p w14:paraId="3932AD1E" w14:textId="1A17EDEC" w:rsidR="006F7976" w:rsidRPr="005750C6" w:rsidRDefault="006F7976" w:rsidP="005750C6">
      <w:pPr>
        <w:ind w:left="576"/>
        <w:rPr>
          <w:rFonts w:ascii="宋体" w:hAnsi="宋体"/>
        </w:rPr>
      </w:pPr>
      <w:r w:rsidRPr="005750C6">
        <w:rPr>
          <w:rFonts w:ascii="宋体" w:hAnsi="宋体" w:hint="eastAsia"/>
          <w:b/>
          <w:bCs/>
        </w:rPr>
        <w:t>登陆注册：</w:t>
      </w:r>
      <w:r>
        <w:rPr>
          <w:rFonts w:ascii="宋体" w:hAnsi="宋体" w:hint="eastAsia"/>
        </w:rPr>
        <w:t>管理员/用户可注册/登陆自己的账号</w:t>
      </w:r>
    </w:p>
    <w:p w14:paraId="519D710D" w14:textId="77777777" w:rsidR="006F7976" w:rsidRDefault="006F7976" w:rsidP="006F7976">
      <w:pPr>
        <w:ind w:left="576"/>
        <w:rPr>
          <w:rFonts w:ascii="Helvetica Neue" w:hAnsi="Helvetica Neue"/>
          <w:color w:val="191B1F"/>
          <w:szCs w:val="21"/>
          <w:shd w:val="clear" w:color="auto" w:fill="FFFFFF"/>
        </w:rPr>
      </w:pPr>
      <w:r w:rsidRPr="005750C6">
        <w:rPr>
          <w:rFonts w:ascii="Helvetica Neue" w:hAnsi="Helvetica Neue"/>
          <w:b/>
          <w:bCs/>
          <w:color w:val="191B1F"/>
          <w:szCs w:val="21"/>
          <w:shd w:val="clear" w:color="auto" w:fill="FFFFFF"/>
        </w:rPr>
        <w:t>宠物信息管理：</w:t>
      </w:r>
      <w:r w:rsidRPr="006F7976">
        <w:rPr>
          <w:rFonts w:ascii="Helvetica Neue" w:hAnsi="Helvetica Neue"/>
          <w:color w:val="191B1F"/>
          <w:szCs w:val="21"/>
          <w:shd w:val="clear" w:color="auto" w:fill="FFFFFF"/>
        </w:rPr>
        <w:t>管理员登录后可以对宠物信息添加宠物名字、图片、宠物类别、性别、年龄、身体状况、性情、爱好、收养状态进行修改、删除，以及查看用户评论。</w:t>
      </w:r>
    </w:p>
    <w:p w14:paraId="31F46553" w14:textId="77777777" w:rsidR="005750C6" w:rsidRDefault="005750C6" w:rsidP="006F7976">
      <w:pPr>
        <w:ind w:left="576"/>
        <w:rPr>
          <w:rFonts w:ascii="Helvetica Neue" w:hAnsi="Helvetica Neue"/>
          <w:color w:val="191B1F"/>
          <w:szCs w:val="21"/>
          <w:shd w:val="clear" w:color="auto" w:fill="FFFFFF"/>
        </w:rPr>
      </w:pPr>
      <w:r w:rsidRPr="005750C6">
        <w:rPr>
          <w:rFonts w:ascii="Helvetica Neue" w:hAnsi="Helvetica Neue" w:hint="eastAsia"/>
          <w:b/>
          <w:bCs/>
          <w:color w:val="191B1F"/>
          <w:szCs w:val="21"/>
          <w:shd w:val="clear" w:color="auto" w:fill="FFFFFF"/>
        </w:rPr>
        <w:t>收养</w:t>
      </w:r>
      <w:r w:rsidR="006F7976" w:rsidRPr="005750C6">
        <w:rPr>
          <w:rFonts w:ascii="Helvetica Neue" w:hAnsi="Helvetica Neue"/>
          <w:b/>
          <w:bCs/>
          <w:color w:val="191B1F"/>
          <w:szCs w:val="21"/>
          <w:shd w:val="clear" w:color="auto" w:fill="FFFFFF"/>
        </w:rPr>
        <w:t>信息管理</w:t>
      </w:r>
      <w:r w:rsidR="006F7976" w:rsidRPr="006F7976">
        <w:rPr>
          <w:rFonts w:ascii="Helvetica Neue" w:hAnsi="Helvetica Neue"/>
          <w:color w:val="191B1F"/>
          <w:szCs w:val="21"/>
          <w:shd w:val="clear" w:color="auto" w:fill="FFFFFF"/>
        </w:rPr>
        <w:t>：管理员登录后可以对收养信息添加收养编号、宠物名字、图片、性别、年龄、</w:t>
      </w:r>
    </w:p>
    <w:p w14:paraId="7E4C71C9" w14:textId="2F1FD897" w:rsidR="005750C6" w:rsidRDefault="006F7976" w:rsidP="005750C6">
      <w:pPr>
        <w:ind w:firstLineChars="100" w:firstLine="210"/>
        <w:rPr>
          <w:rFonts w:ascii="Helvetica Neue" w:hAnsi="Helvetica Neue"/>
          <w:color w:val="191B1F"/>
          <w:szCs w:val="21"/>
          <w:shd w:val="clear" w:color="auto" w:fill="FFFFFF"/>
        </w:rPr>
      </w:pPr>
      <w:r>
        <w:rPr>
          <w:rFonts w:ascii="Helvetica Neue" w:hAnsi="Helvetica Neue" w:hint="eastAsia"/>
          <w:color w:val="191B1F"/>
          <w:szCs w:val="21"/>
          <w:shd w:val="clear" w:color="auto" w:fill="FFFFFF"/>
        </w:rPr>
        <w:t xml:space="preserve">    </w:t>
      </w:r>
      <w:r w:rsidRPr="006F7976">
        <w:rPr>
          <w:rFonts w:ascii="Helvetica Neue" w:hAnsi="Helvetica Neue"/>
          <w:color w:val="191B1F"/>
          <w:szCs w:val="21"/>
          <w:shd w:val="clear" w:color="auto" w:fill="FFFFFF"/>
        </w:rPr>
        <w:t>收养地址、申请时间、用户账号、用户姓名、审核回复、审核状态、审核进行修改、删除。</w:t>
      </w:r>
    </w:p>
    <w:p w14:paraId="63D65CE6" w14:textId="3B6F199C" w:rsidR="005750C6" w:rsidRDefault="005750C6" w:rsidP="005750C6">
      <w:pPr>
        <w:ind w:left="576" w:firstLineChars="50" w:firstLine="107"/>
        <w:rPr>
          <w:rFonts w:ascii="Helvetica Neue" w:hAnsi="Helvetica Neue"/>
          <w:color w:val="191B1F"/>
          <w:szCs w:val="21"/>
          <w:shd w:val="clear" w:color="auto" w:fill="FFFFFF"/>
        </w:rPr>
      </w:pPr>
      <w:r w:rsidRPr="005750C6">
        <w:rPr>
          <w:rFonts w:ascii="Helvetica Neue" w:hAnsi="Helvetica Neue" w:hint="eastAsia"/>
          <w:b/>
          <w:bCs/>
          <w:color w:val="191B1F"/>
          <w:szCs w:val="21"/>
          <w:shd w:val="clear" w:color="auto" w:fill="FFFFFF"/>
        </w:rPr>
        <w:t>用户信息管理：</w:t>
      </w:r>
      <w:r w:rsidRPr="006F7976">
        <w:rPr>
          <w:rFonts w:ascii="Helvetica Neue" w:hAnsi="Helvetica Neue"/>
          <w:color w:val="191B1F"/>
          <w:szCs w:val="21"/>
          <w:shd w:val="clear" w:color="auto" w:fill="FFFFFF"/>
        </w:rPr>
        <w:t>在登入系统之后，可以查看所有注册用户的信息</w:t>
      </w:r>
      <w:r>
        <w:rPr>
          <w:rFonts w:ascii="Helvetica Neue" w:hAnsi="Helvetica Neue" w:hint="eastAsia"/>
          <w:color w:val="191B1F"/>
          <w:szCs w:val="21"/>
          <w:shd w:val="clear" w:color="auto" w:fill="FFFFFF"/>
        </w:rPr>
        <w:t>，领养情况</w:t>
      </w:r>
      <w:r w:rsidRPr="006F7976">
        <w:rPr>
          <w:rFonts w:ascii="Helvetica Neue" w:hAnsi="Helvetica Neue"/>
          <w:color w:val="191B1F"/>
          <w:szCs w:val="21"/>
          <w:shd w:val="clear" w:color="auto" w:fill="FFFFFF"/>
        </w:rPr>
        <w:t>。而且可以对其</w:t>
      </w:r>
      <w:r w:rsidRPr="006F7976">
        <w:rPr>
          <w:rFonts w:ascii="Helvetica Neue" w:hAnsi="Helvetica Neue" w:hint="eastAsia"/>
          <w:color w:val="191B1F"/>
          <w:szCs w:val="21"/>
          <w:shd w:val="clear" w:color="auto" w:fill="FFFFFF"/>
        </w:rPr>
        <w:t>信</w:t>
      </w:r>
      <w:r w:rsidRPr="006F7976">
        <w:rPr>
          <w:rFonts w:ascii="Helvetica Neue" w:hAnsi="Helvetica Neue"/>
          <w:color w:val="191B1F"/>
          <w:szCs w:val="21"/>
          <w:shd w:val="clear" w:color="auto" w:fill="FFFFFF"/>
        </w:rPr>
        <w:t>息进行</w:t>
      </w:r>
      <w:r>
        <w:rPr>
          <w:rFonts w:ascii="Helvetica Neue" w:hAnsi="Helvetica Neue" w:hint="eastAsia"/>
          <w:color w:val="191B1F"/>
          <w:szCs w:val="21"/>
          <w:shd w:val="clear" w:color="auto" w:fill="FFFFFF"/>
        </w:rPr>
        <w:t>删除。</w:t>
      </w:r>
    </w:p>
    <w:p w14:paraId="19A6C17C" w14:textId="2AD2F7BD" w:rsidR="004A5DDB" w:rsidRPr="004A5DDB" w:rsidRDefault="004A5DDB" w:rsidP="005750C6">
      <w:pPr>
        <w:ind w:left="576" w:firstLineChars="50" w:firstLine="107"/>
        <w:rPr>
          <w:rFonts w:ascii="Helvetica Neue" w:hAnsi="Helvetica Neue"/>
          <w:color w:val="191B1F"/>
          <w:szCs w:val="21"/>
          <w:shd w:val="clear" w:color="auto" w:fill="FFFFFF"/>
        </w:rPr>
      </w:pPr>
      <w:r>
        <w:rPr>
          <w:rFonts w:ascii="Helvetica Neue" w:hAnsi="Helvetica Neue" w:hint="eastAsia"/>
          <w:b/>
          <w:bCs/>
          <w:color w:val="191B1F"/>
          <w:szCs w:val="21"/>
          <w:shd w:val="clear" w:color="auto" w:fill="FFFFFF"/>
        </w:rPr>
        <w:t>回访信息管理：</w:t>
      </w:r>
      <w:r>
        <w:rPr>
          <w:rFonts w:ascii="Helvetica Neue" w:hAnsi="Helvetica Neue" w:hint="eastAsia"/>
          <w:color w:val="191B1F"/>
          <w:szCs w:val="21"/>
          <w:shd w:val="clear" w:color="auto" w:fill="FFFFFF"/>
        </w:rPr>
        <w:t>管理员对领养动物进行分类，定期回访家庭，记录情况</w:t>
      </w:r>
    </w:p>
    <w:p w14:paraId="774D342A" w14:textId="6D865967" w:rsidR="005750C6" w:rsidRPr="006F7976" w:rsidRDefault="005750C6" w:rsidP="005750C6">
      <w:pPr>
        <w:ind w:left="576"/>
        <w:rPr>
          <w:rFonts w:ascii="Helvetica Neue" w:hAnsi="Helvetica Neue"/>
          <w:color w:val="191B1F"/>
          <w:szCs w:val="21"/>
          <w:shd w:val="clear" w:color="auto" w:fill="FFFFFF"/>
        </w:rPr>
      </w:pPr>
      <w:r w:rsidRPr="005750C6">
        <w:rPr>
          <w:rFonts w:ascii="Helvetica Neue" w:hAnsi="Helvetica Neue" w:hint="eastAsia"/>
          <w:b/>
          <w:bCs/>
          <w:color w:val="191B1F"/>
          <w:szCs w:val="21"/>
          <w:shd w:val="clear" w:color="auto" w:fill="FFFFFF"/>
        </w:rPr>
        <w:t>领养者申请：</w:t>
      </w:r>
      <w:r>
        <w:rPr>
          <w:rFonts w:ascii="Helvetica Neue" w:hAnsi="Helvetica Neue" w:hint="eastAsia"/>
          <w:color w:val="191B1F"/>
          <w:szCs w:val="21"/>
          <w:shd w:val="clear" w:color="auto" w:fill="FFFFFF"/>
        </w:rPr>
        <w:t>用户申请成为领养者。等待管理者通过审核</w:t>
      </w:r>
    </w:p>
    <w:p w14:paraId="2E9BB21D" w14:textId="7D41E7CF" w:rsidR="006F7976" w:rsidRPr="005750C6" w:rsidRDefault="005750C6" w:rsidP="006F7976">
      <w:pPr>
        <w:ind w:left="576"/>
        <w:rPr>
          <w:rFonts w:ascii="宋体" w:hAnsi="宋体"/>
          <w:szCs w:val="21"/>
        </w:rPr>
      </w:pPr>
      <w:r w:rsidRPr="005750C6">
        <w:rPr>
          <w:rFonts w:ascii="宋体" w:hAnsi="宋体" w:hint="eastAsia"/>
          <w:b/>
          <w:bCs/>
          <w:szCs w:val="21"/>
        </w:rPr>
        <w:t>查询领养信息：</w:t>
      </w:r>
      <w:r>
        <w:rPr>
          <w:rFonts w:ascii="宋体" w:hAnsi="宋体" w:hint="eastAsia"/>
          <w:szCs w:val="21"/>
        </w:rPr>
        <w:t>用户可浏览界面查询领养动物信息</w:t>
      </w:r>
    </w:p>
    <w:p w14:paraId="1886BC85" w14:textId="77777777" w:rsidR="002F56EE" w:rsidRDefault="002F56EE" w:rsidP="002F56EE">
      <w:pPr>
        <w:pStyle w:val="2"/>
      </w:pPr>
      <w:bookmarkStart w:id="24" w:name="_Toc97539894"/>
      <w:r>
        <w:rPr>
          <w:rFonts w:hint="eastAsia"/>
        </w:rPr>
        <w:t>其他</w:t>
      </w:r>
      <w:r w:rsidR="00E557A3">
        <w:rPr>
          <w:rFonts w:hint="eastAsia"/>
        </w:rPr>
        <w:t>需</w:t>
      </w:r>
      <w:r>
        <w:rPr>
          <w:rFonts w:hint="eastAsia"/>
        </w:rPr>
        <w:t>求</w:t>
      </w:r>
      <w:bookmarkEnd w:id="24"/>
    </w:p>
    <w:p w14:paraId="612DE855" w14:textId="5DF8DBF4" w:rsidR="00AE4B0A" w:rsidRDefault="00436C3D" w:rsidP="005750C6">
      <w:pPr>
        <w:ind w:left="425"/>
      </w:pPr>
      <w:r>
        <w:rPr>
          <w:rFonts w:hint="eastAsia"/>
        </w:rPr>
        <w:t>用户界面</w:t>
      </w:r>
      <w:r w:rsidR="002F56EE">
        <w:rPr>
          <w:rFonts w:hint="eastAsia"/>
        </w:rPr>
        <w:t>使用英文</w:t>
      </w:r>
    </w:p>
    <w:p w14:paraId="3936F3C6" w14:textId="77777777" w:rsidR="002F02BD" w:rsidRDefault="002F02BD" w:rsidP="002F02BD">
      <w:pPr>
        <w:pStyle w:val="1"/>
      </w:pPr>
      <w:bookmarkStart w:id="25" w:name="_Toc97539895"/>
      <w:r>
        <w:rPr>
          <w:rFonts w:hint="eastAsia"/>
        </w:rPr>
        <w:lastRenderedPageBreak/>
        <w:t>业务描述及系统功能</w:t>
      </w:r>
      <w:bookmarkEnd w:id="25"/>
    </w:p>
    <w:p w14:paraId="0C32C62E" w14:textId="77777777" w:rsidR="002F02BD" w:rsidRDefault="002F02BD" w:rsidP="002F02BD">
      <w:pPr>
        <w:pStyle w:val="2"/>
      </w:pPr>
      <w:bookmarkStart w:id="26" w:name="_Toc97539896"/>
      <w:r>
        <w:rPr>
          <w:rFonts w:hint="eastAsia"/>
        </w:rPr>
        <w:t>业务描述</w:t>
      </w:r>
      <w:bookmarkEnd w:id="26"/>
    </w:p>
    <w:p w14:paraId="4683339E" w14:textId="0B782832" w:rsidR="00B41F81" w:rsidRDefault="005750C6" w:rsidP="00BB3785">
      <w:pPr>
        <w:ind w:left="425"/>
      </w:pPr>
      <w:r w:rsidRPr="005750C6">
        <w:rPr>
          <w:rFonts w:hint="eastAsia"/>
        </w:rPr>
        <w:t>该系统分为用户和管理员两大角色，用户可以浏览待领养的动物信息，提交领养申请，并查看领养状态等信息</w:t>
      </w:r>
      <w:r w:rsidRPr="005750C6">
        <w:rPr>
          <w:rFonts w:hint="eastAsia"/>
        </w:rPr>
        <w:t>;</w:t>
      </w:r>
      <w:r w:rsidRPr="005750C6">
        <w:rPr>
          <w:rFonts w:hint="eastAsia"/>
        </w:rPr>
        <w:t>管理员负责审核领养申请，管理用户信息和宠物信息。</w:t>
      </w:r>
    </w:p>
    <w:p w14:paraId="662C487E" w14:textId="77777777" w:rsidR="004A5DDB" w:rsidRDefault="004A5DDB" w:rsidP="00BB3785">
      <w:pPr>
        <w:ind w:left="425"/>
      </w:pPr>
    </w:p>
    <w:p w14:paraId="6D6F5621" w14:textId="5113912F" w:rsidR="004A5DDB" w:rsidRDefault="004A5DDB" w:rsidP="00BB3785">
      <w:pPr>
        <w:ind w:left="425"/>
      </w:pPr>
      <w:r>
        <w:rPr>
          <w:rFonts w:hint="eastAsia"/>
        </w:rPr>
        <w:t>用户登录系统查看领养信息，在选中自己喜欢的动物决定领养后，申请成为领养人。通过管理员审查后即获得领养资格。</w:t>
      </w:r>
    </w:p>
    <w:p w14:paraId="2EA2F012" w14:textId="1C478766" w:rsidR="004A5DDB" w:rsidRDefault="004A5DDB" w:rsidP="00BB3785">
      <w:pPr>
        <w:ind w:left="425"/>
      </w:pPr>
      <w:r>
        <w:rPr>
          <w:rFonts w:hint="eastAsia"/>
        </w:rPr>
        <w:t>管理员负责添加领养动物信息</w:t>
      </w:r>
      <w:r w:rsidR="00E002B2">
        <w:rPr>
          <w:rFonts w:hint="eastAsia"/>
        </w:rPr>
        <w:t>，并记录回访人员回访情况</w:t>
      </w:r>
      <w:r>
        <w:rPr>
          <w:rFonts w:hint="eastAsia"/>
        </w:rPr>
        <w:t>，审查用户信息，</w:t>
      </w:r>
    </w:p>
    <w:p w14:paraId="326009E5" w14:textId="77777777" w:rsidR="004B4E68" w:rsidRDefault="004B4E68" w:rsidP="00BB3785">
      <w:pPr>
        <w:ind w:left="425"/>
      </w:pPr>
    </w:p>
    <w:p w14:paraId="29685356" w14:textId="77777777" w:rsidR="002F02BD" w:rsidRDefault="002F02BD" w:rsidP="002F02BD">
      <w:pPr>
        <w:pStyle w:val="2"/>
      </w:pPr>
      <w:bookmarkStart w:id="27" w:name="_Toc97539897"/>
      <w:r>
        <w:rPr>
          <w:rFonts w:hint="eastAsia"/>
        </w:rPr>
        <w:t>系统角色划分</w:t>
      </w:r>
      <w:bookmarkEnd w:id="27"/>
    </w:p>
    <w:tbl>
      <w:tblPr>
        <w:tblW w:w="9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03"/>
      </w:tblGrid>
      <w:tr w:rsidR="00D62C95" w14:paraId="0429AE1A" w14:textId="77777777" w:rsidTr="004A3BF5">
        <w:trPr>
          <w:trHeight w:val="310"/>
        </w:trPr>
        <w:tc>
          <w:tcPr>
            <w:tcW w:w="2093" w:type="dxa"/>
            <w:shd w:val="clear" w:color="auto" w:fill="E7E6E6"/>
          </w:tcPr>
          <w:p w14:paraId="2251C61D" w14:textId="77777777" w:rsidR="00D62C95" w:rsidRDefault="00D62C95" w:rsidP="004A3BF5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7403" w:type="dxa"/>
            <w:shd w:val="clear" w:color="auto" w:fill="E7E6E6"/>
          </w:tcPr>
          <w:p w14:paraId="3629FF08" w14:textId="77777777" w:rsidR="00D62C95" w:rsidRDefault="00D62C95" w:rsidP="004A3BF5">
            <w:pPr>
              <w:jc w:val="center"/>
            </w:pPr>
            <w:r>
              <w:rPr>
                <w:rFonts w:hint="eastAsia"/>
              </w:rPr>
              <w:t>职责简述</w:t>
            </w:r>
          </w:p>
        </w:tc>
      </w:tr>
      <w:tr w:rsidR="00D62C95" w14:paraId="0228FDE0" w14:textId="77777777" w:rsidTr="004A3BF5">
        <w:trPr>
          <w:trHeight w:val="321"/>
        </w:trPr>
        <w:tc>
          <w:tcPr>
            <w:tcW w:w="2093" w:type="dxa"/>
            <w:shd w:val="clear" w:color="auto" w:fill="auto"/>
          </w:tcPr>
          <w:p w14:paraId="4E08C6E7" w14:textId="77777777" w:rsidR="00D62C95" w:rsidRDefault="004B4E68" w:rsidP="004A3BF5">
            <w:r>
              <w:rPr>
                <w:rFonts w:hint="eastAsia"/>
              </w:rPr>
              <w:t>管理员</w:t>
            </w:r>
          </w:p>
        </w:tc>
        <w:tc>
          <w:tcPr>
            <w:tcW w:w="7403" w:type="dxa"/>
            <w:shd w:val="clear" w:color="auto" w:fill="auto"/>
          </w:tcPr>
          <w:p w14:paraId="41C3733F" w14:textId="2665CA32" w:rsidR="00D62C95" w:rsidRDefault="004B4E68" w:rsidP="004A3BF5">
            <w:r>
              <w:rPr>
                <w:rFonts w:hint="eastAsia"/>
              </w:rPr>
              <w:t>创建</w:t>
            </w:r>
            <w:r w:rsidR="000A000B">
              <w:rPr>
                <w:rFonts w:hint="eastAsia"/>
              </w:rPr>
              <w:t>管理员，</w:t>
            </w:r>
            <w:r w:rsidR="004E6271">
              <w:rPr>
                <w:rFonts w:hint="eastAsia"/>
              </w:rPr>
              <w:t>管理领养信息，管理用户信息，管理回访记录，管理宠物信息</w:t>
            </w:r>
          </w:p>
        </w:tc>
      </w:tr>
      <w:tr w:rsidR="00725882" w14:paraId="369BD887" w14:textId="77777777" w:rsidTr="004A3BF5">
        <w:trPr>
          <w:trHeight w:val="321"/>
        </w:trPr>
        <w:tc>
          <w:tcPr>
            <w:tcW w:w="2093" w:type="dxa"/>
            <w:shd w:val="clear" w:color="auto" w:fill="auto"/>
          </w:tcPr>
          <w:p w14:paraId="152E4532" w14:textId="6656ED04" w:rsidR="00725882" w:rsidRDefault="00895D80" w:rsidP="004A3BF5">
            <w:r>
              <w:rPr>
                <w:rFonts w:hint="eastAsia"/>
              </w:rPr>
              <w:t>用户</w:t>
            </w:r>
          </w:p>
        </w:tc>
        <w:tc>
          <w:tcPr>
            <w:tcW w:w="7403" w:type="dxa"/>
            <w:shd w:val="clear" w:color="auto" w:fill="auto"/>
          </w:tcPr>
          <w:p w14:paraId="2B21468A" w14:textId="7131D57D" w:rsidR="00725882" w:rsidRDefault="004E6271" w:rsidP="004A3BF5">
            <w:r>
              <w:rPr>
                <w:rFonts w:hint="eastAsia"/>
              </w:rPr>
              <w:t>查看动物信息，申请成为领养人，创建新用户，查看领养信息，修改密码</w:t>
            </w:r>
          </w:p>
        </w:tc>
      </w:tr>
    </w:tbl>
    <w:p w14:paraId="13CE75F5" w14:textId="77777777" w:rsidR="002F02BD" w:rsidRDefault="002F02BD" w:rsidP="00BB3785">
      <w:pPr>
        <w:ind w:left="425"/>
      </w:pPr>
    </w:p>
    <w:p w14:paraId="728FF358" w14:textId="77777777" w:rsidR="00E54CCD" w:rsidRDefault="00E54CCD" w:rsidP="00BB3785">
      <w:pPr>
        <w:ind w:left="425"/>
      </w:pPr>
    </w:p>
    <w:p w14:paraId="177771C7" w14:textId="77777777" w:rsidR="00725882" w:rsidRDefault="00725882" w:rsidP="00BB3785">
      <w:pPr>
        <w:ind w:left="425"/>
      </w:pPr>
    </w:p>
    <w:p w14:paraId="5C54AE0B" w14:textId="77777777" w:rsidR="002F02BD" w:rsidRDefault="002F02BD" w:rsidP="002F02BD">
      <w:pPr>
        <w:pStyle w:val="2"/>
      </w:pPr>
      <w:bookmarkStart w:id="28" w:name="_Toc97539898"/>
      <w:r>
        <w:rPr>
          <w:rFonts w:hint="eastAsia"/>
        </w:rPr>
        <w:t>系统功能用例</w:t>
      </w:r>
      <w:bookmarkEnd w:id="28"/>
    </w:p>
    <w:p w14:paraId="37A5B22A" w14:textId="77777777" w:rsidR="006C54F5" w:rsidRDefault="0078725D" w:rsidP="00C53521">
      <w:pPr>
        <w:pStyle w:val="3"/>
      </w:pPr>
      <w:r>
        <w:rPr>
          <w:rFonts w:hint="eastAsia"/>
        </w:rPr>
        <w:t>管理员</w:t>
      </w:r>
      <w:r w:rsidR="00C53521">
        <w:rPr>
          <w:rFonts w:hint="eastAsia"/>
        </w:rPr>
        <w:t>功能用例</w:t>
      </w:r>
    </w:p>
    <w:p w14:paraId="6AB0CAC0" w14:textId="36E6DF00" w:rsidR="00C53521" w:rsidRDefault="000A000B" w:rsidP="006C54F5">
      <w:r>
        <w:rPr>
          <w:rFonts w:hint="eastAsia"/>
          <w:noProof/>
        </w:rPr>
        <w:drawing>
          <wp:inline distT="0" distB="0" distL="0" distR="0" wp14:anchorId="5205D87E" wp14:editId="0BEEAF07">
            <wp:extent cx="5384800" cy="2044700"/>
            <wp:effectExtent l="0" t="0" r="0" b="0"/>
            <wp:docPr id="86784320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43207" name="图片 8678432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A354" w14:textId="165702A3" w:rsidR="00C53521" w:rsidRDefault="00C53521" w:rsidP="006C54F5"/>
    <w:p w14:paraId="252FA5B5" w14:textId="77777777" w:rsidR="00C53521" w:rsidRDefault="00C53521" w:rsidP="006C54F5"/>
    <w:p w14:paraId="2FF4E294" w14:textId="531A3D99" w:rsidR="00C53521" w:rsidRDefault="000A000B" w:rsidP="00766C1E">
      <w:pPr>
        <w:pStyle w:val="3"/>
      </w:pPr>
      <w:r>
        <w:rPr>
          <w:rFonts w:hint="eastAsia"/>
        </w:rPr>
        <w:lastRenderedPageBreak/>
        <w:t>用户</w:t>
      </w:r>
      <w:r w:rsidR="00E2510F">
        <w:rPr>
          <w:rFonts w:hint="eastAsia"/>
        </w:rPr>
        <w:t>功能用例</w:t>
      </w:r>
    </w:p>
    <w:p w14:paraId="60A508BA" w14:textId="113DCEB0" w:rsidR="00E2510F" w:rsidRDefault="000A000B" w:rsidP="006C54F5">
      <w:r>
        <w:rPr>
          <w:noProof/>
        </w:rPr>
        <w:drawing>
          <wp:inline distT="0" distB="0" distL="0" distR="0" wp14:anchorId="0B2EFE79" wp14:editId="3A56EAED">
            <wp:extent cx="5723255" cy="2341880"/>
            <wp:effectExtent l="0" t="0" r="4445" b="0"/>
            <wp:docPr id="1718146385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46385" name="图片 7" descr="图示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B3EB" w14:textId="77777777" w:rsidR="00BD14F2" w:rsidRDefault="00BD14F2" w:rsidP="006C54F5"/>
    <w:p w14:paraId="0266A870" w14:textId="77777777" w:rsidR="00BD14F2" w:rsidRDefault="00BD14F2" w:rsidP="006C54F5"/>
    <w:p w14:paraId="37587D58" w14:textId="77777777" w:rsidR="00013D2C" w:rsidRPr="00013D2C" w:rsidRDefault="002E4408" w:rsidP="004A3BF5">
      <w:pPr>
        <w:pStyle w:val="2"/>
        <w:ind w:left="425"/>
      </w:pPr>
      <w:bookmarkStart w:id="29" w:name="_Toc97539899"/>
      <w:r>
        <w:rPr>
          <w:rFonts w:hint="eastAsia"/>
        </w:rPr>
        <w:t>系统功能用例分析</w:t>
      </w:r>
      <w:bookmarkEnd w:id="29"/>
    </w:p>
    <w:p w14:paraId="5E35C6CD" w14:textId="16F01B06" w:rsidR="002870C9" w:rsidRDefault="00693BD4" w:rsidP="009813FC">
      <w:pPr>
        <w:pStyle w:val="3"/>
      </w:pPr>
      <w:r>
        <w:rPr>
          <w:rFonts w:hint="eastAsia"/>
        </w:rPr>
        <w:t>管理员</w:t>
      </w:r>
      <w:r w:rsidR="002870C9">
        <w:rPr>
          <w:rFonts w:hint="eastAsia"/>
        </w:rPr>
        <w:t>功能用例分析</w:t>
      </w:r>
    </w:p>
    <w:p w14:paraId="50189644" w14:textId="77777777" w:rsidR="00960B95" w:rsidRPr="00960B95" w:rsidRDefault="00960B95" w:rsidP="00960B95">
      <w:pPr>
        <w:pStyle w:val="5"/>
      </w:pPr>
      <w:proofErr w:type="spellStart"/>
      <w:r>
        <w:rPr>
          <w:rFonts w:hint="eastAsia"/>
        </w:rPr>
        <w:t>用例分析</w:t>
      </w:r>
      <w:proofErr w:type="spellEnd"/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693BD4" w14:paraId="52138DA6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A4988D7" w14:textId="77777777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693BD4" w14:paraId="280BBF21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32E0893" w14:textId="707DACF6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</w:t>
            </w:r>
            <w:r w:rsidR="009813FC">
              <w:rPr>
                <w:rFonts w:hint="eastAsia"/>
                <w:szCs w:val="24"/>
              </w:rPr>
              <w:t>登录系统。</w:t>
            </w:r>
          </w:p>
        </w:tc>
      </w:tr>
      <w:tr w:rsidR="00693BD4" w14:paraId="2EC87D51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B012A7" w14:textId="77777777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693BD4" w14:paraId="27D9F981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7C4E70" w14:textId="77777777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</w:t>
            </w:r>
          </w:p>
        </w:tc>
      </w:tr>
      <w:tr w:rsidR="00693BD4" w14:paraId="35C0BA73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458308" w14:textId="77777777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693BD4" w14:paraId="2ED175B6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BDA0E0" w14:textId="4DC87EF7" w:rsidR="00693BD4" w:rsidRDefault="00301060" w:rsidP="00C76203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  <w:u w:color="000000"/>
              </w:rPr>
              <w:t>无</w:t>
            </w:r>
          </w:p>
        </w:tc>
      </w:tr>
      <w:tr w:rsidR="00693BD4" w14:paraId="1C3ABF71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9D93C5" w14:textId="77777777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693BD4" w14:paraId="035338C7" w14:textId="77777777" w:rsidTr="00C76203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78A4B2" w14:textId="77777777" w:rsidR="00693BD4" w:rsidRDefault="00693BD4" w:rsidP="00C76203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693BD4" w14:paraId="1F03B4FE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B5E44A" w14:textId="77777777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693BD4" w14:paraId="01505F7E" w14:textId="77777777" w:rsidTr="00C76203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43310A" w14:textId="77777777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68BD3262" w14:textId="1BD7E6DC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管理员输入</w:t>
            </w:r>
            <w:r w:rsidR="009813FC">
              <w:rPr>
                <w:rFonts w:ascii="宋体" w:hAnsi="宋体" w:cs="宋体" w:hint="eastAsia"/>
                <w:szCs w:val="24"/>
              </w:rPr>
              <w:t>用户名和密码</w:t>
            </w:r>
          </w:p>
          <w:p w14:paraId="3D42CD11" w14:textId="3764ABF3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2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 w:rsidR="009813FC">
              <w:rPr>
                <w:rFonts w:ascii="宋体" w:hAnsi="宋体" w:cs="宋体" w:hint="eastAsia"/>
                <w:szCs w:val="24"/>
              </w:rPr>
              <w:t>系统验证用户名密码是否匹配</w:t>
            </w:r>
          </w:p>
          <w:p w14:paraId="46C1DB7E" w14:textId="77777777" w:rsidR="00693BD4" w:rsidRDefault="00693BD4" w:rsidP="00C76203">
            <w:pPr>
              <w:rPr>
                <w:rFonts w:ascii="宋体" w:hAnsi="宋体" w:cs="宋体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3</w:t>
            </w:r>
            <w:r>
              <w:rPr>
                <w:rFonts w:eastAsia="Times New Roman"/>
                <w:szCs w:val="24"/>
              </w:rPr>
              <w:fldChar w:fldCharType="end"/>
            </w:r>
            <w:r w:rsidR="00A244F7">
              <w:rPr>
                <w:rFonts w:eastAsia="Times New Roman"/>
                <w:szCs w:val="24"/>
              </w:rPr>
              <w:t xml:space="preserve"> </w:t>
            </w:r>
            <w:r w:rsidR="00A244F7">
              <w:rPr>
                <w:rFonts w:ascii="宋体" w:hAnsi="宋体" w:cs="宋体" w:hint="eastAsia"/>
                <w:szCs w:val="24"/>
              </w:rPr>
              <w:t>添加</w:t>
            </w:r>
            <w:r w:rsidR="005F4CB4">
              <w:rPr>
                <w:rFonts w:ascii="宋体" w:hAnsi="宋体" w:cs="宋体" w:hint="eastAsia"/>
                <w:szCs w:val="24"/>
              </w:rPr>
              <w:t>成功并展示添加结果。</w:t>
            </w:r>
          </w:p>
          <w:p w14:paraId="160E5435" w14:textId="77777777" w:rsidR="005F4CB4" w:rsidRDefault="005F4CB4" w:rsidP="00C76203">
            <w:pPr>
              <w:rPr>
                <w:rFonts w:ascii="宋体" w:hAnsi="宋体" w:cs="宋体"/>
                <w:szCs w:val="24"/>
              </w:rPr>
            </w:pPr>
          </w:p>
          <w:p w14:paraId="3EC12A27" w14:textId="7F1A9794" w:rsidR="005F4CB4" w:rsidRDefault="005F4CB4" w:rsidP="00C76203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 w:rsidR="00421C49">
              <w:rPr>
                <w:rFonts w:ascii="宋体" w:hAnsi="宋体" w:cs="宋体"/>
                <w:szCs w:val="24"/>
              </w:rPr>
              <w:t xml:space="preserve"> </w:t>
            </w:r>
            <w:r w:rsidR="009813FC">
              <w:rPr>
                <w:rFonts w:ascii="宋体" w:hAnsi="宋体" w:cs="宋体" w:hint="eastAsia"/>
                <w:szCs w:val="24"/>
              </w:rPr>
              <w:t>用户名错误</w:t>
            </w:r>
          </w:p>
          <w:p w14:paraId="137AFD27" w14:textId="664324F0" w:rsidR="00421C49" w:rsidRDefault="00421C49" w:rsidP="00C7620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</w:t>
            </w:r>
            <w:r>
              <w:rPr>
                <w:rFonts w:ascii="宋体" w:hAnsi="宋体" w:cs="宋体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返回提示</w:t>
            </w:r>
            <w:r w:rsidR="009813FC">
              <w:rPr>
                <w:rFonts w:ascii="宋体" w:hAnsi="宋体" w:cs="宋体" w:hint="eastAsia"/>
                <w:szCs w:val="24"/>
              </w:rPr>
              <w:t>用户名错误</w:t>
            </w:r>
          </w:p>
          <w:p w14:paraId="704E729E" w14:textId="77777777" w:rsidR="00421C49" w:rsidRDefault="00421C49" w:rsidP="00C76203">
            <w:pPr>
              <w:rPr>
                <w:rFonts w:ascii="宋体" w:hAnsi="宋体" w:cs="宋体"/>
                <w:szCs w:val="24"/>
              </w:rPr>
            </w:pPr>
          </w:p>
          <w:p w14:paraId="0C90131C" w14:textId="013922A5" w:rsidR="00693BD4" w:rsidRDefault="00421C49" w:rsidP="00C76203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>
              <w:rPr>
                <w:rFonts w:ascii="宋体" w:hAnsi="宋体" w:cs="宋体"/>
                <w:szCs w:val="24"/>
              </w:rPr>
              <w:t xml:space="preserve"> </w:t>
            </w:r>
            <w:r w:rsidR="009813FC">
              <w:rPr>
                <w:rFonts w:ascii="宋体" w:hAnsi="宋体" w:cs="宋体" w:hint="eastAsia"/>
                <w:szCs w:val="24"/>
              </w:rPr>
              <w:t>密码错误</w:t>
            </w:r>
          </w:p>
          <w:p w14:paraId="0E39C874" w14:textId="11E4B5D0" w:rsidR="00421C49" w:rsidRDefault="00421C49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</w:t>
            </w:r>
            <w:r>
              <w:rPr>
                <w:rFonts w:ascii="宋体" w:hAnsi="宋体" w:cs="宋体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返回提示</w:t>
            </w:r>
            <w:r w:rsidR="009813FC">
              <w:rPr>
                <w:rFonts w:ascii="宋体" w:hAnsi="宋体" w:cs="宋体" w:hint="eastAsia"/>
                <w:szCs w:val="24"/>
              </w:rPr>
              <w:t>密码错误</w:t>
            </w:r>
          </w:p>
          <w:p w14:paraId="59CBD538" w14:textId="77777777" w:rsidR="00693BD4" w:rsidRPr="00C76203" w:rsidRDefault="00693BD4" w:rsidP="00C76203">
            <w:pPr>
              <w:rPr>
                <w:rFonts w:eastAsia="DengXian"/>
                <w:szCs w:val="24"/>
              </w:rPr>
            </w:pPr>
          </w:p>
          <w:p w14:paraId="7BBF9F54" w14:textId="77777777" w:rsidR="005F4CB4" w:rsidRPr="00C76203" w:rsidRDefault="005F4CB4" w:rsidP="00C76203">
            <w:pPr>
              <w:rPr>
                <w:rFonts w:eastAsia="DengXian"/>
                <w:szCs w:val="24"/>
              </w:rPr>
            </w:pPr>
          </w:p>
        </w:tc>
      </w:tr>
      <w:tr w:rsidR="00693BD4" w14:paraId="639DAFEC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6C0F90" w14:textId="77777777" w:rsidR="00693BD4" w:rsidRDefault="00693BD4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lastRenderedPageBreak/>
              <w:t>补充说明</w:t>
            </w:r>
          </w:p>
        </w:tc>
      </w:tr>
      <w:tr w:rsidR="00693BD4" w14:paraId="2FAE324C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209984" w14:textId="10A9A928" w:rsidR="00693BD4" w:rsidRDefault="00693BD4" w:rsidP="00C76203">
            <w:pPr>
              <w:rPr>
                <w:rFonts w:eastAsia="Times New Roman"/>
                <w:szCs w:val="24"/>
                <w:u w:color="000000"/>
              </w:rPr>
            </w:pPr>
          </w:p>
        </w:tc>
      </w:tr>
    </w:tbl>
    <w:p w14:paraId="48CC632D" w14:textId="77777777" w:rsidR="00196200" w:rsidRPr="00693BD4" w:rsidRDefault="00196200" w:rsidP="00196200">
      <w:pPr>
        <w:ind w:left="425"/>
        <w:rPr>
          <w:lang w:eastAsia="x-none"/>
        </w:rPr>
      </w:pPr>
    </w:p>
    <w:p w14:paraId="64059FD2" w14:textId="690FA321" w:rsidR="00196200" w:rsidRDefault="009D43B1" w:rsidP="00960B95">
      <w:pPr>
        <w:pStyle w:val="5"/>
      </w:pPr>
      <w:r>
        <w:rPr>
          <w:rFonts w:hint="eastAsia"/>
          <w:lang w:eastAsia="zh-CN"/>
        </w:rPr>
        <w:t>演示</w:t>
      </w:r>
      <w:proofErr w:type="spellStart"/>
      <w:r w:rsidR="00196200">
        <w:rPr>
          <w:rFonts w:hint="eastAsia"/>
        </w:rPr>
        <w:t>界面</w:t>
      </w:r>
      <w:proofErr w:type="spellEnd"/>
    </w:p>
    <w:p w14:paraId="46D11966" w14:textId="6DADD805" w:rsidR="002870C9" w:rsidRDefault="009D43B1" w:rsidP="006C54F5">
      <w:r w:rsidRPr="009D43B1">
        <w:rPr>
          <w:noProof/>
        </w:rPr>
        <w:drawing>
          <wp:inline distT="0" distB="0" distL="0" distR="0" wp14:anchorId="3665DE2E" wp14:editId="7D096D2A">
            <wp:extent cx="4330923" cy="3848298"/>
            <wp:effectExtent l="0" t="0" r="0" b="0"/>
            <wp:docPr id="527801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011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3D49" w14:textId="77777777" w:rsidR="002766AB" w:rsidRDefault="002766AB" w:rsidP="006C54F5"/>
    <w:p w14:paraId="42E4148D" w14:textId="77777777" w:rsidR="00BD14F2" w:rsidRDefault="00BD14F2" w:rsidP="006C54F5"/>
    <w:p w14:paraId="42F548CD" w14:textId="77777777" w:rsidR="00BD14F2" w:rsidRDefault="00BD14F2" w:rsidP="006C54F5"/>
    <w:p w14:paraId="56F6C9AC" w14:textId="02C4D8FC" w:rsidR="00BD14F2" w:rsidRDefault="009813FC" w:rsidP="00BD14F2">
      <w:pPr>
        <w:pStyle w:val="4"/>
      </w:pPr>
      <w:r>
        <w:rPr>
          <w:rFonts w:hint="eastAsia"/>
          <w:lang w:eastAsia="zh-CN"/>
        </w:rPr>
        <w:t>查看领养信息</w:t>
      </w:r>
    </w:p>
    <w:p w14:paraId="54A3A639" w14:textId="77777777" w:rsidR="002766AB" w:rsidRPr="00960B95" w:rsidRDefault="002766AB" w:rsidP="002766AB">
      <w:pPr>
        <w:pStyle w:val="5"/>
      </w:pPr>
      <w:proofErr w:type="spellStart"/>
      <w:r>
        <w:rPr>
          <w:rFonts w:hint="eastAsia"/>
        </w:rPr>
        <w:t>用例分析</w:t>
      </w:r>
      <w:proofErr w:type="spellEnd"/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2766AB" w14:paraId="3E9998BB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52CB146" w14:textId="77777777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2766AB" w14:paraId="7CDCC4E2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58510A8" w14:textId="132398FE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</w:t>
            </w:r>
            <w:r w:rsidR="009813FC">
              <w:rPr>
                <w:rFonts w:hint="eastAsia"/>
                <w:szCs w:val="24"/>
              </w:rPr>
              <w:t>查看</w:t>
            </w:r>
            <w:r w:rsidR="006C0CE7">
              <w:rPr>
                <w:rFonts w:hint="eastAsia"/>
                <w:szCs w:val="24"/>
              </w:rPr>
              <w:t>管理</w:t>
            </w:r>
            <w:r w:rsidR="009813FC">
              <w:rPr>
                <w:rFonts w:hint="eastAsia"/>
                <w:szCs w:val="24"/>
              </w:rPr>
              <w:t>领养信息</w:t>
            </w:r>
          </w:p>
        </w:tc>
      </w:tr>
      <w:tr w:rsidR="002766AB" w14:paraId="33399F35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7A19B9" w14:textId="77777777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2766AB" w14:paraId="67A98B32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9D754B" w14:textId="77777777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管理员</w:t>
            </w:r>
          </w:p>
        </w:tc>
      </w:tr>
      <w:tr w:rsidR="002766AB" w14:paraId="3E600EF4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4DEBE8" w14:textId="77777777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2766AB" w14:paraId="27AC7F10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2A813C" w14:textId="359AFEE3" w:rsidR="002766AB" w:rsidRDefault="00301060" w:rsidP="00C76203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t>管理员登陆系统，点击领养信息</w:t>
            </w:r>
            <w:r w:rsidR="006C0CE7">
              <w:rPr>
                <w:rFonts w:hint="eastAsia"/>
                <w:szCs w:val="24"/>
              </w:rPr>
              <w:t>，并有权对其进行管理</w:t>
            </w:r>
          </w:p>
        </w:tc>
      </w:tr>
      <w:tr w:rsidR="002766AB" w14:paraId="73BDF807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935F5B" w14:textId="77777777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2766AB" w14:paraId="6116E5AC" w14:textId="77777777" w:rsidTr="00C76203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E119CE" w14:textId="691B065A" w:rsidR="002766AB" w:rsidRDefault="006C0CE7" w:rsidP="00C76203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t>新的领养动物已经被系统记录，用户页面可以选择。</w:t>
            </w:r>
          </w:p>
          <w:p w14:paraId="2BA7D804" w14:textId="77777777" w:rsidR="002766AB" w:rsidRDefault="002766AB" w:rsidP="00C76203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2766AB" w14:paraId="31DDA3F6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75D79E" w14:textId="77777777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2766AB" w14:paraId="13C92366" w14:textId="77777777" w:rsidTr="00C76203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E7ECDC" w14:textId="77777777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42767B41" w14:textId="001B4618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管理员</w:t>
            </w:r>
            <w:r w:rsidR="009813FC">
              <w:rPr>
                <w:rFonts w:ascii="宋体" w:hAnsi="宋体" w:cs="宋体" w:hint="eastAsia"/>
                <w:szCs w:val="24"/>
              </w:rPr>
              <w:t>浏览系统中领养信息记录页面</w:t>
            </w:r>
          </w:p>
          <w:p w14:paraId="56634374" w14:textId="2FA0F3B8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2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 w:rsidR="009813FC">
              <w:rPr>
                <w:rFonts w:ascii="宋体" w:hAnsi="宋体" w:cs="宋体" w:hint="eastAsia"/>
                <w:szCs w:val="24"/>
              </w:rPr>
              <w:t>系统展示领养的详情和状态</w:t>
            </w:r>
          </w:p>
          <w:p w14:paraId="391FA6FC" w14:textId="77777777" w:rsidR="002766AB" w:rsidRDefault="002766AB" w:rsidP="00C76203">
            <w:pPr>
              <w:rPr>
                <w:rFonts w:ascii="宋体" w:hAnsi="宋体" w:cs="宋体"/>
                <w:szCs w:val="24"/>
              </w:rPr>
            </w:pPr>
          </w:p>
          <w:p w14:paraId="12D7B3C2" w14:textId="5D7705BD" w:rsidR="002766AB" w:rsidRDefault="002766AB" w:rsidP="009813FC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  <w:p w14:paraId="7817D8A3" w14:textId="5E75C073" w:rsidR="002766AB" w:rsidRDefault="00301060" w:rsidP="00C7620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无</w:t>
            </w:r>
          </w:p>
          <w:p w14:paraId="45DEEA23" w14:textId="77777777" w:rsidR="002766AB" w:rsidRPr="002766AB" w:rsidRDefault="002766AB" w:rsidP="00C76203">
            <w:pPr>
              <w:rPr>
                <w:rFonts w:eastAsia="DengXian"/>
                <w:szCs w:val="24"/>
              </w:rPr>
            </w:pPr>
          </w:p>
        </w:tc>
      </w:tr>
      <w:tr w:rsidR="002766AB" w14:paraId="41BC0B77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5FBC00" w14:textId="77777777" w:rsidR="002766AB" w:rsidRDefault="002766AB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2766AB" w14:paraId="2815642C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10A84C" w14:textId="77777777" w:rsidR="002766AB" w:rsidRDefault="001006C6" w:rsidP="00C76203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b/>
                <w:bCs/>
                <w:szCs w:val="24"/>
              </w:rPr>
              <w:t>无</w:t>
            </w:r>
          </w:p>
        </w:tc>
      </w:tr>
    </w:tbl>
    <w:p w14:paraId="57B0A96D" w14:textId="77777777" w:rsidR="002766AB" w:rsidRPr="00693BD4" w:rsidRDefault="002766AB" w:rsidP="002766AB">
      <w:pPr>
        <w:ind w:left="425"/>
        <w:rPr>
          <w:lang w:eastAsia="x-none"/>
        </w:rPr>
      </w:pPr>
    </w:p>
    <w:p w14:paraId="2F609257" w14:textId="03B80029" w:rsidR="002766AB" w:rsidRDefault="009D43B1" w:rsidP="002766AB">
      <w:pPr>
        <w:pStyle w:val="5"/>
      </w:pPr>
      <w:r>
        <w:rPr>
          <w:rFonts w:hint="eastAsia"/>
          <w:lang w:eastAsia="zh-CN"/>
        </w:rPr>
        <w:t>演示</w:t>
      </w:r>
      <w:proofErr w:type="spellStart"/>
      <w:r w:rsidR="002766AB">
        <w:rPr>
          <w:rFonts w:hint="eastAsia"/>
        </w:rPr>
        <w:t>界面</w:t>
      </w:r>
      <w:proofErr w:type="spellEnd"/>
    </w:p>
    <w:p w14:paraId="26DAE1FB" w14:textId="7152993E" w:rsidR="00812FC9" w:rsidRDefault="009D43B1" w:rsidP="006C54F5">
      <w:r w:rsidRPr="009D43B1">
        <w:rPr>
          <w:noProof/>
        </w:rPr>
        <w:drawing>
          <wp:inline distT="0" distB="0" distL="0" distR="0" wp14:anchorId="08CDDFCE" wp14:editId="704CA2EA">
            <wp:extent cx="5723255" cy="2588895"/>
            <wp:effectExtent l="0" t="0" r="0" b="1905"/>
            <wp:docPr id="1526535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354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33E0" w14:textId="77777777" w:rsidR="00812FC9" w:rsidRDefault="00812FC9" w:rsidP="006C54F5"/>
    <w:p w14:paraId="72FEDC1B" w14:textId="663B679D" w:rsidR="00936342" w:rsidRPr="009813FC" w:rsidRDefault="009813FC" w:rsidP="006C54F5">
      <w:pPr>
        <w:rPr>
          <w:sz w:val="24"/>
          <w:szCs w:val="24"/>
        </w:rPr>
      </w:pPr>
      <w:r w:rsidRPr="009813FC">
        <w:rPr>
          <w:rFonts w:hint="eastAsia"/>
          <w:sz w:val="24"/>
          <w:szCs w:val="24"/>
        </w:rPr>
        <w:t>4.4.1.3.1</w:t>
      </w:r>
      <w:r w:rsidR="00615A9C">
        <w:rPr>
          <w:rFonts w:hint="eastAsia"/>
          <w:sz w:val="24"/>
          <w:szCs w:val="24"/>
        </w:rPr>
        <w:t xml:space="preserve"> </w:t>
      </w:r>
      <w:r w:rsidR="00615A9C">
        <w:rPr>
          <w:rFonts w:hint="eastAsia"/>
          <w:sz w:val="24"/>
          <w:szCs w:val="24"/>
        </w:rPr>
        <w:t>查看用户信息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9813FC" w14:paraId="76AFA34D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F9588D9" w14:textId="77777777" w:rsidR="009813FC" w:rsidRDefault="009813F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9813FC" w14:paraId="100549AE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B18C333" w14:textId="0E67EE94" w:rsidR="009813FC" w:rsidRDefault="009813FC" w:rsidP="00CF4A7E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管理员查看用户信息管理</w:t>
            </w:r>
          </w:p>
        </w:tc>
      </w:tr>
      <w:tr w:rsidR="009813FC" w14:paraId="2E4472BD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E85CFF" w14:textId="77777777" w:rsidR="009813FC" w:rsidRDefault="009813F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9813FC" w14:paraId="7AC494E0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F276CF" w14:textId="77777777" w:rsidR="009813FC" w:rsidRDefault="009813FC" w:rsidP="00CF4A7E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</w:t>
            </w:r>
          </w:p>
        </w:tc>
      </w:tr>
      <w:tr w:rsidR="009813FC" w14:paraId="52E5A67B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03F9F" w14:textId="77777777" w:rsidR="009813FC" w:rsidRDefault="009813F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9813FC" w14:paraId="150B8FDD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308FDA" w14:textId="2169E44C" w:rsidR="009813FC" w:rsidRDefault="00301060" w:rsidP="00CF4A7E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t>管理员登陆系统，点击用户信息</w:t>
            </w:r>
          </w:p>
        </w:tc>
      </w:tr>
      <w:tr w:rsidR="009813FC" w14:paraId="0AA2FA2D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9AD9D0" w14:textId="77777777" w:rsidR="009813FC" w:rsidRDefault="009813F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lastRenderedPageBreak/>
              <w:t>后置条件</w:t>
            </w:r>
          </w:p>
        </w:tc>
      </w:tr>
      <w:tr w:rsidR="009813FC" w14:paraId="018C377B" w14:textId="77777777" w:rsidTr="00CF4A7E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643C55" w14:textId="6CBA6539" w:rsidR="009813FC" w:rsidRDefault="006C0CE7" w:rsidP="00CF4A7E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管理员可以</w:t>
            </w:r>
            <w:r w:rsidR="00E002B2">
              <w:rPr>
                <w:rFonts w:ascii="Segoe UI" w:hAnsi="Segoe UI" w:cs="Segoe UI" w:hint="eastAsia"/>
                <w:color w:val="0D0D0D"/>
                <w:shd w:val="clear" w:color="auto" w:fill="FFFFFF"/>
              </w:rPr>
              <w:t>添加或删除用户信息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。</w:t>
            </w:r>
          </w:p>
          <w:p w14:paraId="056B5443" w14:textId="77777777" w:rsidR="009813FC" w:rsidRDefault="009813FC" w:rsidP="00CF4A7E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9813FC" w14:paraId="5785720F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391271" w14:textId="77777777" w:rsidR="009813FC" w:rsidRDefault="009813F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9813FC" w14:paraId="742C3C29" w14:textId="77777777" w:rsidTr="00CF4A7E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759C51" w14:textId="77777777" w:rsidR="009813FC" w:rsidRDefault="009813FC" w:rsidP="00CF4A7E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49527950" w14:textId="1ADFE912" w:rsidR="001E10E1" w:rsidRPr="001E10E1" w:rsidRDefault="001E10E1" w:rsidP="00CF4A7E">
            <w:pPr>
              <w:rPr>
                <w:rFonts w:eastAsia="Times New Roman"/>
                <w:szCs w:val="24"/>
              </w:rPr>
            </w:pPr>
          </w:p>
          <w:p w14:paraId="783AC786" w14:textId="77777777" w:rsidR="001E10E1" w:rsidRPr="001E10E1" w:rsidRDefault="001E10E1" w:rsidP="001E10E1">
            <w:pPr>
              <w:rPr>
                <w:rFonts w:eastAsia="Times New Roman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 xml:space="preserve">1 </w:t>
            </w:r>
            <w:r w:rsidRPr="001E10E1">
              <w:rPr>
                <w:rFonts w:ascii="宋体" w:hAnsi="宋体" w:cs="宋体" w:hint="eastAsia"/>
                <w:szCs w:val="24"/>
              </w:rPr>
              <w:t>管理员登录系统。</w:t>
            </w:r>
          </w:p>
          <w:p w14:paraId="02054908" w14:textId="16AA790E" w:rsidR="001E10E1" w:rsidRPr="001E10E1" w:rsidRDefault="001E10E1" w:rsidP="001E10E1">
            <w:pPr>
              <w:rPr>
                <w:rFonts w:eastAsia="Times New Roman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>2</w:t>
            </w:r>
            <w:r w:rsidRPr="001E10E1">
              <w:rPr>
                <w:rFonts w:ascii="宋体" w:hAnsi="宋体" w:cs="宋体" w:hint="eastAsia"/>
                <w:szCs w:val="24"/>
              </w:rPr>
              <w:t>管理员导航至</w:t>
            </w:r>
            <w:r w:rsidRPr="001E10E1">
              <w:rPr>
                <w:rFonts w:eastAsia="Times New Roman" w:hint="eastAsia"/>
                <w:szCs w:val="24"/>
              </w:rPr>
              <w:t>“</w:t>
            </w:r>
            <w:r w:rsidRPr="001E10E1">
              <w:rPr>
                <w:rFonts w:ascii="宋体" w:hAnsi="宋体" w:cs="宋体" w:hint="eastAsia"/>
                <w:szCs w:val="24"/>
              </w:rPr>
              <w:t>用户管理</w:t>
            </w:r>
            <w:r w:rsidRPr="001E10E1">
              <w:rPr>
                <w:rFonts w:eastAsia="Times New Roman" w:hint="eastAsia"/>
                <w:szCs w:val="24"/>
              </w:rPr>
              <w:t>”</w:t>
            </w:r>
            <w:r>
              <w:rPr>
                <w:rFonts w:ascii="宋体" w:hAnsi="宋体" w:cs="宋体" w:hint="eastAsia"/>
                <w:szCs w:val="24"/>
              </w:rPr>
              <w:t>。</w:t>
            </w:r>
          </w:p>
          <w:p w14:paraId="1FCF7A38" w14:textId="5D74105B" w:rsidR="001E10E1" w:rsidRPr="001E10E1" w:rsidRDefault="001E10E1" w:rsidP="001E10E1">
            <w:pPr>
              <w:rPr>
                <w:rFonts w:eastAsia="Times New Roman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>3</w:t>
            </w:r>
            <w:r w:rsidRPr="001E10E1">
              <w:rPr>
                <w:rFonts w:ascii="宋体" w:hAnsi="宋体" w:cs="宋体" w:hint="eastAsia"/>
                <w:szCs w:val="24"/>
              </w:rPr>
              <w:t>管理员选择用户</w:t>
            </w:r>
            <w:r>
              <w:rPr>
                <w:rFonts w:ascii="宋体" w:hAnsi="宋体" w:cs="宋体" w:hint="eastAsia"/>
                <w:szCs w:val="24"/>
              </w:rPr>
              <w:t>，并进行编辑，删除等操作。</w:t>
            </w:r>
            <w:r w:rsidRPr="001E10E1">
              <w:rPr>
                <w:rFonts w:ascii="宋体" w:hAnsi="宋体" w:cs="宋体" w:hint="eastAsia"/>
                <w:szCs w:val="24"/>
              </w:rPr>
              <w:t>。</w:t>
            </w:r>
          </w:p>
          <w:p w14:paraId="759086AB" w14:textId="0EA5B379" w:rsidR="001E10E1" w:rsidRPr="001E10E1" w:rsidRDefault="001E10E1" w:rsidP="001E10E1">
            <w:pPr>
              <w:rPr>
                <w:rFonts w:eastAsia="Times New Roman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>4</w:t>
            </w:r>
            <w:r>
              <w:rPr>
                <w:rFonts w:ascii="宋体" w:hAnsi="宋体" w:cs="宋体" w:hint="eastAsia"/>
                <w:szCs w:val="24"/>
              </w:rPr>
              <w:t>系统更新操作信息并记录操作记录。</w:t>
            </w:r>
          </w:p>
          <w:p w14:paraId="5EB8F278" w14:textId="77777777" w:rsidR="001E10E1" w:rsidRPr="001E10E1" w:rsidRDefault="001E10E1" w:rsidP="00CF4A7E">
            <w:pPr>
              <w:rPr>
                <w:rFonts w:ascii="宋体" w:hAnsi="宋体" w:cs="宋体"/>
                <w:szCs w:val="24"/>
              </w:rPr>
            </w:pPr>
          </w:p>
          <w:p w14:paraId="3133213A" w14:textId="77777777" w:rsidR="009813FC" w:rsidRDefault="009813FC" w:rsidP="00CF4A7E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  <w:p w14:paraId="24C9FE44" w14:textId="772476A1" w:rsidR="009813FC" w:rsidRPr="002766AB" w:rsidRDefault="001E10E1" w:rsidP="001E10E1">
            <w:pPr>
              <w:rPr>
                <w:rFonts w:eastAsia="DengXian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无</w:t>
            </w:r>
          </w:p>
        </w:tc>
      </w:tr>
      <w:tr w:rsidR="009813FC" w14:paraId="67FAE6E6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0CD958" w14:textId="77777777" w:rsidR="009813FC" w:rsidRDefault="009813F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9813FC" w14:paraId="7D71FC97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78EEE8" w14:textId="77777777" w:rsidR="009813FC" w:rsidRDefault="009813FC" w:rsidP="00CF4A7E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b/>
                <w:bCs/>
                <w:szCs w:val="24"/>
              </w:rPr>
              <w:t>无</w:t>
            </w:r>
          </w:p>
        </w:tc>
      </w:tr>
    </w:tbl>
    <w:p w14:paraId="7D03A31D" w14:textId="77777777" w:rsidR="009813FC" w:rsidRDefault="009813FC" w:rsidP="006C54F5"/>
    <w:p w14:paraId="1BED9D26" w14:textId="3DB1B520" w:rsidR="00615A9C" w:rsidRDefault="00615A9C" w:rsidP="006C54F5">
      <w:pPr>
        <w:rPr>
          <w:szCs w:val="21"/>
        </w:rPr>
      </w:pPr>
      <w:r w:rsidRPr="00615A9C">
        <w:rPr>
          <w:rFonts w:hint="eastAsia"/>
          <w:sz w:val="24"/>
          <w:szCs w:val="24"/>
        </w:rPr>
        <w:t>4.4.1.3.2</w:t>
      </w:r>
      <w:r>
        <w:rPr>
          <w:rFonts w:hint="eastAsia"/>
          <w:sz w:val="24"/>
          <w:szCs w:val="24"/>
        </w:rPr>
        <w:t xml:space="preserve"> </w:t>
      </w:r>
      <w:r w:rsidRPr="00615A9C">
        <w:rPr>
          <w:rFonts w:hint="eastAsia"/>
          <w:szCs w:val="21"/>
        </w:rPr>
        <w:t>Web</w:t>
      </w:r>
      <w:r w:rsidRPr="00615A9C">
        <w:rPr>
          <w:rFonts w:hint="eastAsia"/>
          <w:szCs w:val="21"/>
        </w:rPr>
        <w:t>演示界面</w:t>
      </w:r>
    </w:p>
    <w:p w14:paraId="634CB0C0" w14:textId="3A192510" w:rsidR="00615A9C" w:rsidRDefault="00F60CCE" w:rsidP="006C54F5">
      <w:pPr>
        <w:rPr>
          <w:szCs w:val="21"/>
        </w:rPr>
      </w:pPr>
      <w:r w:rsidRPr="00F60CCE">
        <w:rPr>
          <w:noProof/>
          <w:szCs w:val="21"/>
        </w:rPr>
        <w:drawing>
          <wp:inline distT="0" distB="0" distL="0" distR="0" wp14:anchorId="71AFBCCA" wp14:editId="6301E1AF">
            <wp:extent cx="5723255" cy="2643505"/>
            <wp:effectExtent l="0" t="0" r="0" b="4445"/>
            <wp:docPr id="1393402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020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022F" w14:textId="0C197D99" w:rsidR="006C0CE7" w:rsidRPr="009813FC" w:rsidRDefault="006C0CE7" w:rsidP="006C0CE7">
      <w:pPr>
        <w:rPr>
          <w:sz w:val="24"/>
          <w:szCs w:val="24"/>
        </w:rPr>
      </w:pPr>
      <w:r w:rsidRPr="009813FC">
        <w:rPr>
          <w:rFonts w:hint="eastAsia"/>
          <w:sz w:val="24"/>
          <w:szCs w:val="24"/>
        </w:rPr>
        <w:t>4.4.1.3.</w:t>
      </w:r>
      <w:r>
        <w:rPr>
          <w:rFonts w:hint="eastAsia"/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查看用户信息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6C0CE7" w14:paraId="16C4AF39" w14:textId="77777777" w:rsidTr="00A538E0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0408896" w14:textId="77777777" w:rsidR="006C0CE7" w:rsidRDefault="006C0CE7" w:rsidP="00A538E0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6C0CE7" w14:paraId="3F9FC9BF" w14:textId="77777777" w:rsidTr="00A538E0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282D130" w14:textId="77777777" w:rsidR="006C0CE7" w:rsidRDefault="006C0CE7" w:rsidP="00A538E0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管理员查看用户信息管理</w:t>
            </w:r>
          </w:p>
        </w:tc>
      </w:tr>
      <w:tr w:rsidR="006C0CE7" w14:paraId="03E50986" w14:textId="77777777" w:rsidTr="00A538E0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0B7DC6" w14:textId="77777777" w:rsidR="006C0CE7" w:rsidRDefault="006C0CE7" w:rsidP="00A538E0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6C0CE7" w14:paraId="2F082185" w14:textId="77777777" w:rsidTr="00A538E0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AAFF13" w14:textId="77777777" w:rsidR="006C0CE7" w:rsidRDefault="006C0CE7" w:rsidP="00A538E0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</w:t>
            </w:r>
          </w:p>
        </w:tc>
      </w:tr>
      <w:tr w:rsidR="006C0CE7" w14:paraId="5BB8D743" w14:textId="77777777" w:rsidTr="00A538E0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FAA5D5" w14:textId="77777777" w:rsidR="006C0CE7" w:rsidRDefault="006C0CE7" w:rsidP="00A538E0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6C0CE7" w14:paraId="3B7760A0" w14:textId="77777777" w:rsidTr="00A538E0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26FAFB" w14:textId="77777777" w:rsidR="006C0CE7" w:rsidRDefault="006C0CE7" w:rsidP="00A538E0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t>管理员登陆系统，点击用户信息</w:t>
            </w:r>
          </w:p>
        </w:tc>
      </w:tr>
      <w:tr w:rsidR="006C0CE7" w14:paraId="61849C24" w14:textId="77777777" w:rsidTr="00A538E0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71CF4A" w14:textId="77777777" w:rsidR="006C0CE7" w:rsidRDefault="006C0CE7" w:rsidP="00A538E0"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  <w:p w14:paraId="6DC2B41D" w14:textId="5C152D25" w:rsidR="006C0CE7" w:rsidRDefault="006C0CE7" w:rsidP="00A538E0">
            <w:pPr>
              <w:rPr>
                <w:rFonts w:eastAsia="Times New Roman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管理员可以批准或拒绝用户的信息，并通知用户相应结果。</w:t>
            </w:r>
          </w:p>
        </w:tc>
      </w:tr>
      <w:tr w:rsidR="006C0CE7" w14:paraId="5F8BCBAD" w14:textId="77777777" w:rsidTr="00A538E0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747A7D" w14:textId="7DB95A03" w:rsidR="006C0CE7" w:rsidRDefault="006C0CE7" w:rsidP="00A538E0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6C0CE7" w14:paraId="7A864FF9" w14:textId="77777777" w:rsidTr="00A538E0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118384" w14:textId="77777777" w:rsidR="006C0CE7" w:rsidRDefault="006C0CE7" w:rsidP="00A538E0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lastRenderedPageBreak/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6AEBA045" w14:textId="77777777" w:rsidR="001E10E1" w:rsidRPr="001E10E1" w:rsidRDefault="001E10E1" w:rsidP="001E10E1">
            <w:pPr>
              <w:rPr>
                <w:rFonts w:eastAsia="Times New Roman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 xml:space="preserve">1 </w:t>
            </w:r>
            <w:r w:rsidRPr="001E10E1">
              <w:rPr>
                <w:rFonts w:ascii="宋体" w:hAnsi="宋体" w:cs="宋体" w:hint="eastAsia"/>
                <w:szCs w:val="24"/>
              </w:rPr>
              <w:t>管理员登录系统。</w:t>
            </w:r>
          </w:p>
          <w:p w14:paraId="6C7070AC" w14:textId="77777777" w:rsidR="001E10E1" w:rsidRPr="001E10E1" w:rsidRDefault="001E10E1" w:rsidP="001E10E1">
            <w:pPr>
              <w:rPr>
                <w:rFonts w:eastAsia="Times New Roman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>2</w:t>
            </w:r>
            <w:r w:rsidRPr="001E10E1">
              <w:rPr>
                <w:rFonts w:ascii="宋体" w:hAnsi="宋体" w:cs="宋体" w:hint="eastAsia"/>
                <w:szCs w:val="24"/>
              </w:rPr>
              <w:t>管理员导航至</w:t>
            </w:r>
            <w:r w:rsidRPr="001E10E1">
              <w:rPr>
                <w:rFonts w:eastAsia="Times New Roman" w:hint="eastAsia"/>
                <w:szCs w:val="24"/>
              </w:rPr>
              <w:t>“</w:t>
            </w:r>
            <w:r w:rsidRPr="001E10E1">
              <w:rPr>
                <w:rFonts w:ascii="宋体" w:hAnsi="宋体" w:cs="宋体" w:hint="eastAsia"/>
                <w:szCs w:val="24"/>
              </w:rPr>
              <w:t>用户管理</w:t>
            </w:r>
            <w:r w:rsidRPr="001E10E1">
              <w:rPr>
                <w:rFonts w:eastAsia="Times New Roman" w:hint="eastAsia"/>
                <w:szCs w:val="24"/>
              </w:rPr>
              <w:t>”</w:t>
            </w:r>
            <w:r w:rsidRPr="001E10E1">
              <w:rPr>
                <w:rFonts w:ascii="宋体" w:hAnsi="宋体" w:cs="宋体" w:hint="eastAsia"/>
                <w:szCs w:val="24"/>
              </w:rPr>
              <w:t>或</w:t>
            </w:r>
            <w:r w:rsidRPr="001E10E1">
              <w:rPr>
                <w:rFonts w:eastAsia="Times New Roman" w:hint="eastAsia"/>
                <w:szCs w:val="24"/>
              </w:rPr>
              <w:t>“</w:t>
            </w:r>
            <w:r w:rsidRPr="001E10E1">
              <w:rPr>
                <w:rFonts w:ascii="宋体" w:hAnsi="宋体" w:cs="宋体" w:hint="eastAsia"/>
                <w:szCs w:val="24"/>
              </w:rPr>
              <w:t>领养人审核</w:t>
            </w:r>
            <w:r w:rsidRPr="001E10E1">
              <w:rPr>
                <w:rFonts w:eastAsia="Times New Roman" w:hint="eastAsia"/>
                <w:szCs w:val="24"/>
              </w:rPr>
              <w:t>”</w:t>
            </w:r>
            <w:r w:rsidRPr="001E10E1">
              <w:rPr>
                <w:rFonts w:ascii="宋体" w:hAnsi="宋体" w:cs="宋体" w:hint="eastAsia"/>
                <w:szCs w:val="24"/>
              </w:rPr>
              <w:t>页面。</w:t>
            </w:r>
          </w:p>
          <w:p w14:paraId="309F6F32" w14:textId="77777777" w:rsidR="001E10E1" w:rsidRPr="001E10E1" w:rsidRDefault="001E10E1" w:rsidP="001E10E1">
            <w:pPr>
              <w:rPr>
                <w:rFonts w:eastAsia="Times New Roman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>3</w:t>
            </w:r>
            <w:r w:rsidRPr="001E10E1">
              <w:rPr>
                <w:rFonts w:ascii="宋体" w:hAnsi="宋体" w:cs="宋体" w:hint="eastAsia"/>
                <w:szCs w:val="24"/>
              </w:rPr>
              <w:t>管理员选择待审核的用户申请。</w:t>
            </w:r>
          </w:p>
          <w:p w14:paraId="6F799C9D" w14:textId="77777777" w:rsidR="001E10E1" w:rsidRPr="001E10E1" w:rsidRDefault="001E10E1" w:rsidP="001E10E1">
            <w:pPr>
              <w:rPr>
                <w:rFonts w:eastAsia="Times New Roman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>4</w:t>
            </w:r>
            <w:r w:rsidRPr="001E10E1">
              <w:rPr>
                <w:rFonts w:ascii="宋体" w:hAnsi="宋体" w:cs="宋体" w:hint="eastAsia"/>
                <w:szCs w:val="24"/>
              </w:rPr>
              <w:t>管理员查看用户填写的领养申请信息，包括但不限于个人信息、宠物护理经验等。</w:t>
            </w:r>
          </w:p>
          <w:p w14:paraId="277A2FDE" w14:textId="77777777" w:rsidR="001E10E1" w:rsidRPr="001E10E1" w:rsidRDefault="001E10E1" w:rsidP="001E10E1">
            <w:pPr>
              <w:rPr>
                <w:rFonts w:eastAsia="Times New Roman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>5</w:t>
            </w:r>
            <w:r w:rsidRPr="001E10E1">
              <w:rPr>
                <w:rFonts w:ascii="宋体" w:hAnsi="宋体" w:cs="宋体" w:hint="eastAsia"/>
                <w:szCs w:val="24"/>
              </w:rPr>
              <w:t>管理员对用户提交的信息进行审查，确保其符合领养条件和规定。</w:t>
            </w:r>
          </w:p>
          <w:p w14:paraId="158B22A8" w14:textId="77777777" w:rsidR="001E10E1" w:rsidRPr="001E10E1" w:rsidRDefault="001E10E1" w:rsidP="001E10E1">
            <w:pPr>
              <w:rPr>
                <w:rFonts w:eastAsia="Times New Roman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>6</w:t>
            </w:r>
            <w:r w:rsidRPr="001E10E1">
              <w:rPr>
                <w:rFonts w:ascii="宋体" w:hAnsi="宋体" w:cs="宋体" w:hint="eastAsia"/>
                <w:szCs w:val="24"/>
              </w:rPr>
              <w:t>如果信息完整且符合要求，管理员将用户标记为</w:t>
            </w:r>
            <w:r w:rsidRPr="001E10E1">
              <w:rPr>
                <w:rFonts w:eastAsia="Times New Roman" w:hint="eastAsia"/>
                <w:szCs w:val="24"/>
              </w:rPr>
              <w:t>“</w:t>
            </w:r>
            <w:r w:rsidRPr="001E10E1">
              <w:rPr>
                <w:rFonts w:ascii="宋体" w:hAnsi="宋体" w:cs="宋体" w:hint="eastAsia"/>
                <w:szCs w:val="24"/>
              </w:rPr>
              <w:t>通过审核</w:t>
            </w:r>
            <w:r w:rsidRPr="001E10E1">
              <w:rPr>
                <w:rFonts w:eastAsia="Times New Roman" w:hint="eastAsia"/>
                <w:szCs w:val="24"/>
              </w:rPr>
              <w:t>”</w:t>
            </w:r>
            <w:r w:rsidRPr="001E10E1">
              <w:rPr>
                <w:rFonts w:ascii="宋体" w:hAnsi="宋体" w:cs="宋体" w:hint="eastAsia"/>
                <w:szCs w:val="24"/>
              </w:rPr>
              <w:t>状态。</w:t>
            </w:r>
          </w:p>
          <w:p w14:paraId="15BD33B1" w14:textId="77777777" w:rsidR="001E10E1" w:rsidRPr="001E10E1" w:rsidRDefault="001E10E1" w:rsidP="001E10E1">
            <w:pPr>
              <w:rPr>
                <w:rFonts w:eastAsia="Times New Roman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>7</w:t>
            </w:r>
            <w:r w:rsidRPr="001E10E1">
              <w:rPr>
                <w:rFonts w:ascii="宋体" w:hAnsi="宋体" w:cs="宋体" w:hint="eastAsia"/>
                <w:szCs w:val="24"/>
              </w:rPr>
              <w:t>根据管理员的判断，将用户标记为</w:t>
            </w:r>
            <w:r w:rsidRPr="001E10E1">
              <w:rPr>
                <w:rFonts w:eastAsia="Times New Roman" w:hint="eastAsia"/>
                <w:szCs w:val="24"/>
              </w:rPr>
              <w:t>“</w:t>
            </w:r>
            <w:r w:rsidRPr="001E10E1">
              <w:rPr>
                <w:rFonts w:ascii="宋体" w:hAnsi="宋体" w:cs="宋体" w:hint="eastAsia"/>
                <w:szCs w:val="24"/>
              </w:rPr>
              <w:t>通过审核</w:t>
            </w:r>
            <w:r w:rsidRPr="001E10E1">
              <w:rPr>
                <w:rFonts w:eastAsia="Times New Roman" w:hint="eastAsia"/>
                <w:szCs w:val="24"/>
              </w:rPr>
              <w:t>”</w:t>
            </w:r>
            <w:r w:rsidRPr="001E10E1">
              <w:rPr>
                <w:rFonts w:ascii="宋体" w:hAnsi="宋体" w:cs="宋体" w:hint="eastAsia"/>
                <w:szCs w:val="24"/>
              </w:rPr>
              <w:t>或</w:t>
            </w:r>
            <w:r w:rsidRPr="001E10E1">
              <w:rPr>
                <w:rFonts w:eastAsia="Times New Roman" w:hint="eastAsia"/>
                <w:szCs w:val="24"/>
              </w:rPr>
              <w:t>“</w:t>
            </w:r>
            <w:r w:rsidRPr="001E10E1">
              <w:rPr>
                <w:rFonts w:ascii="宋体" w:hAnsi="宋体" w:cs="宋体" w:hint="eastAsia"/>
                <w:szCs w:val="24"/>
              </w:rPr>
              <w:t>未通过审核</w:t>
            </w:r>
            <w:r w:rsidRPr="001E10E1">
              <w:rPr>
                <w:rFonts w:eastAsia="Times New Roman" w:hint="eastAsia"/>
                <w:szCs w:val="24"/>
              </w:rPr>
              <w:t>”</w:t>
            </w:r>
            <w:r w:rsidRPr="001E10E1">
              <w:rPr>
                <w:rFonts w:ascii="宋体" w:hAnsi="宋体" w:cs="宋体" w:hint="eastAsia"/>
                <w:szCs w:val="24"/>
              </w:rPr>
              <w:t>状态，并在系统中记录审核结果和理由。</w:t>
            </w:r>
          </w:p>
          <w:p w14:paraId="1674CAAB" w14:textId="77777777" w:rsidR="001E10E1" w:rsidRPr="001E10E1" w:rsidRDefault="001E10E1" w:rsidP="001E10E1">
            <w:pPr>
              <w:rPr>
                <w:rFonts w:eastAsia="Times New Roman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>8</w:t>
            </w:r>
            <w:r w:rsidRPr="001E10E1">
              <w:rPr>
                <w:rFonts w:ascii="宋体" w:hAnsi="宋体" w:cs="宋体" w:hint="eastAsia"/>
                <w:szCs w:val="24"/>
              </w:rPr>
              <w:t>用户通过审核，系统通知用户并更新其领养人状态，使其可以浏览和申请领养宠物。</w:t>
            </w:r>
          </w:p>
          <w:p w14:paraId="198FD2E5" w14:textId="77777777" w:rsidR="001E10E1" w:rsidRPr="001E10E1" w:rsidRDefault="001E10E1" w:rsidP="001E10E1">
            <w:pPr>
              <w:rPr>
                <w:rFonts w:eastAsia="Times New Roman"/>
                <w:szCs w:val="24"/>
              </w:rPr>
            </w:pPr>
            <w:r w:rsidRPr="001E10E1">
              <w:rPr>
                <w:rFonts w:eastAsia="Times New Roman" w:hint="eastAsia"/>
                <w:szCs w:val="24"/>
              </w:rPr>
              <w:t>9</w:t>
            </w:r>
            <w:r w:rsidRPr="001E10E1">
              <w:rPr>
                <w:rFonts w:ascii="宋体" w:hAnsi="宋体" w:cs="宋体" w:hint="eastAsia"/>
                <w:szCs w:val="24"/>
              </w:rPr>
              <w:t>完成审核过程，管理员退出系统。</w:t>
            </w:r>
          </w:p>
          <w:p w14:paraId="611E43AC" w14:textId="77777777" w:rsidR="001E10E1" w:rsidRDefault="001E10E1" w:rsidP="00A538E0">
            <w:pPr>
              <w:rPr>
                <w:rFonts w:ascii="宋体" w:hAnsi="宋体" w:cs="宋体"/>
                <w:szCs w:val="24"/>
              </w:rPr>
            </w:pPr>
          </w:p>
          <w:p w14:paraId="62CC64A7" w14:textId="775709C2" w:rsidR="006C0CE7" w:rsidRDefault="006C0CE7" w:rsidP="00A538E0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  <w:p w14:paraId="4CE7E55D" w14:textId="77777777" w:rsidR="001E10E1" w:rsidRDefault="001E10E1" w:rsidP="001E10E1">
            <w:pPr>
              <w:rPr>
                <w:rFonts w:ascii="宋体" w:hAnsi="宋体" w:cs="宋体"/>
                <w:szCs w:val="24"/>
              </w:rPr>
            </w:pPr>
            <w:r w:rsidRPr="001E10E1">
              <w:rPr>
                <w:rFonts w:ascii="宋体" w:hAnsi="宋体" w:cs="宋体" w:hint="eastAsia"/>
                <w:szCs w:val="24"/>
              </w:rPr>
              <w:t>用户未通过审核，系统通知用户审核未通过的原因。</w:t>
            </w:r>
          </w:p>
          <w:p w14:paraId="563E51F4" w14:textId="77777777" w:rsidR="006C0CE7" w:rsidRPr="001E10E1" w:rsidRDefault="006C0CE7" w:rsidP="00A538E0">
            <w:pPr>
              <w:rPr>
                <w:rFonts w:ascii="宋体" w:hAnsi="宋体" w:cs="宋体"/>
                <w:szCs w:val="24"/>
              </w:rPr>
            </w:pPr>
          </w:p>
          <w:p w14:paraId="2FDADE13" w14:textId="77777777" w:rsidR="006C0CE7" w:rsidRPr="002766AB" w:rsidRDefault="006C0CE7" w:rsidP="00A538E0">
            <w:pPr>
              <w:rPr>
                <w:rFonts w:eastAsia="DengXian"/>
                <w:szCs w:val="24"/>
              </w:rPr>
            </w:pPr>
          </w:p>
        </w:tc>
      </w:tr>
      <w:tr w:rsidR="006C0CE7" w14:paraId="3E681AEC" w14:textId="77777777" w:rsidTr="00A538E0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B6F1D4" w14:textId="77777777" w:rsidR="006C0CE7" w:rsidRDefault="006C0CE7" w:rsidP="00A538E0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6C0CE7" w14:paraId="633B2F88" w14:textId="77777777" w:rsidTr="00A538E0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DD9F75" w14:textId="77777777" w:rsidR="006C0CE7" w:rsidRDefault="006C0CE7" w:rsidP="00A538E0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b/>
                <w:bCs/>
                <w:szCs w:val="24"/>
              </w:rPr>
              <w:t>无</w:t>
            </w:r>
          </w:p>
        </w:tc>
      </w:tr>
    </w:tbl>
    <w:p w14:paraId="709B610D" w14:textId="77777777" w:rsidR="006C0CE7" w:rsidRDefault="006C0CE7" w:rsidP="006C0CE7"/>
    <w:p w14:paraId="13E7181A" w14:textId="1B17D82F" w:rsidR="006C0CE7" w:rsidRDefault="006C0CE7" w:rsidP="006C0CE7">
      <w:pPr>
        <w:rPr>
          <w:szCs w:val="21"/>
        </w:rPr>
      </w:pPr>
      <w:r w:rsidRPr="00615A9C">
        <w:rPr>
          <w:rFonts w:hint="eastAsia"/>
          <w:sz w:val="24"/>
          <w:szCs w:val="24"/>
        </w:rPr>
        <w:t>4.4.1.3.</w:t>
      </w:r>
      <w:r>
        <w:rPr>
          <w:rFonts w:hint="eastAsia"/>
          <w:sz w:val="24"/>
          <w:szCs w:val="24"/>
        </w:rPr>
        <w:t xml:space="preserve">3 </w:t>
      </w:r>
      <w:r w:rsidRPr="00615A9C">
        <w:rPr>
          <w:rFonts w:hint="eastAsia"/>
          <w:szCs w:val="21"/>
        </w:rPr>
        <w:t>Web</w:t>
      </w:r>
      <w:r w:rsidRPr="00615A9C">
        <w:rPr>
          <w:rFonts w:hint="eastAsia"/>
          <w:szCs w:val="21"/>
        </w:rPr>
        <w:t>演示界面</w:t>
      </w:r>
    </w:p>
    <w:p w14:paraId="4BCAB3C9" w14:textId="250BFD9E" w:rsidR="006C0CE7" w:rsidRDefault="00F112C4" w:rsidP="006C54F5">
      <w:pPr>
        <w:rPr>
          <w:szCs w:val="21"/>
        </w:rPr>
      </w:pPr>
      <w:r w:rsidRPr="00F112C4">
        <w:rPr>
          <w:noProof/>
          <w:szCs w:val="21"/>
        </w:rPr>
        <w:drawing>
          <wp:inline distT="0" distB="0" distL="0" distR="0" wp14:anchorId="580D4B26" wp14:editId="78950BD8">
            <wp:extent cx="5723255" cy="2924810"/>
            <wp:effectExtent l="0" t="0" r="4445" b="0"/>
            <wp:docPr id="1895762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623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4FCE" w14:textId="263CA6B9" w:rsidR="00615A9C" w:rsidRDefault="00615A9C" w:rsidP="006C54F5">
      <w:pPr>
        <w:rPr>
          <w:szCs w:val="21"/>
        </w:rPr>
      </w:pPr>
      <w:r w:rsidRPr="00615A9C">
        <w:rPr>
          <w:rFonts w:hint="eastAsia"/>
          <w:sz w:val="24"/>
          <w:szCs w:val="24"/>
        </w:rPr>
        <w:t>4.4.1.4.1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查看回访记录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615A9C" w14:paraId="79AAF494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F0F5134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615A9C" w14:paraId="79C2A04D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E75D6EA" w14:textId="56BA8178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管理员查看回访记录</w:t>
            </w:r>
          </w:p>
        </w:tc>
      </w:tr>
      <w:tr w:rsidR="00615A9C" w14:paraId="41DF2CB8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8CAD3F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615A9C" w14:paraId="462F8ECB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C358BA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</w:t>
            </w:r>
          </w:p>
        </w:tc>
      </w:tr>
      <w:tr w:rsidR="00615A9C" w14:paraId="0E8543D5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85D691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615A9C" w14:paraId="6100B7F1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87FCF9" w14:textId="10D42191" w:rsidR="00615A9C" w:rsidRDefault="00301060" w:rsidP="00CF4A7E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lastRenderedPageBreak/>
              <w:t>管理员登陆系统，点击领养信息</w:t>
            </w:r>
          </w:p>
        </w:tc>
      </w:tr>
      <w:tr w:rsidR="00615A9C" w14:paraId="7EBAE423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9D906F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615A9C" w14:paraId="0B9F9312" w14:textId="77777777" w:rsidTr="00CF4A7E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CF0F9E" w14:textId="3738A03A" w:rsidR="00615A9C" w:rsidRDefault="00E002B2" w:rsidP="00CF4A7E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t>管理员可以查看领养信息，并对其进行回访管理。</w:t>
            </w:r>
          </w:p>
          <w:p w14:paraId="3C9718CF" w14:textId="77777777" w:rsidR="00615A9C" w:rsidRPr="006C0CE7" w:rsidRDefault="00615A9C" w:rsidP="00CF4A7E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615A9C" w14:paraId="56869985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D9D32A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615A9C" w14:paraId="420BB881" w14:textId="77777777" w:rsidTr="00CF4A7E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BC640E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4A570D4E" w14:textId="0A304014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管理员记录对领养人回访情况，包括日期内容等。</w:t>
            </w:r>
          </w:p>
          <w:p w14:paraId="08A6473A" w14:textId="25C9461F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2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系统保存回访记录并提供查阅功能。</w:t>
            </w:r>
          </w:p>
          <w:p w14:paraId="6E072009" w14:textId="77777777" w:rsidR="00615A9C" w:rsidRDefault="00615A9C" w:rsidP="00CF4A7E">
            <w:pPr>
              <w:rPr>
                <w:rFonts w:ascii="宋体" w:hAnsi="宋体" w:cs="宋体"/>
                <w:szCs w:val="24"/>
              </w:rPr>
            </w:pPr>
          </w:p>
          <w:p w14:paraId="2264DA4E" w14:textId="4E714A0E" w:rsidR="00615A9C" w:rsidRDefault="00615A9C" w:rsidP="00CF4A7E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>
              <w:rPr>
                <w:rFonts w:ascii="宋体" w:hAnsi="宋体" w:cs="宋体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该领养人无相关回访记录。</w:t>
            </w:r>
          </w:p>
          <w:p w14:paraId="12179E82" w14:textId="77777777" w:rsidR="00615A9C" w:rsidRDefault="00615A9C" w:rsidP="00CF4A7E">
            <w:pPr>
              <w:rPr>
                <w:rFonts w:ascii="宋体" w:hAnsi="宋体" w:cs="宋体"/>
                <w:szCs w:val="24"/>
              </w:rPr>
            </w:pPr>
          </w:p>
          <w:p w14:paraId="2F288F3C" w14:textId="77777777" w:rsidR="00615A9C" w:rsidRPr="002766AB" w:rsidRDefault="00615A9C" w:rsidP="00CF4A7E">
            <w:pPr>
              <w:rPr>
                <w:rFonts w:eastAsia="DengXian"/>
                <w:szCs w:val="24"/>
              </w:rPr>
            </w:pPr>
          </w:p>
        </w:tc>
      </w:tr>
      <w:tr w:rsidR="00615A9C" w14:paraId="05BDE451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B2002F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615A9C" w14:paraId="7450BB79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ECB7B6" w14:textId="77777777" w:rsidR="00615A9C" w:rsidRDefault="00615A9C" w:rsidP="00CF4A7E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b/>
                <w:bCs/>
                <w:szCs w:val="24"/>
              </w:rPr>
              <w:t>无</w:t>
            </w:r>
          </w:p>
        </w:tc>
      </w:tr>
    </w:tbl>
    <w:p w14:paraId="6144FF9F" w14:textId="77777777" w:rsidR="00615A9C" w:rsidRDefault="00615A9C" w:rsidP="006C54F5">
      <w:pPr>
        <w:rPr>
          <w:szCs w:val="21"/>
        </w:rPr>
      </w:pPr>
    </w:p>
    <w:p w14:paraId="1B04F868" w14:textId="77777777" w:rsidR="00615A9C" w:rsidRDefault="00615A9C" w:rsidP="006C54F5">
      <w:pPr>
        <w:rPr>
          <w:szCs w:val="21"/>
        </w:rPr>
      </w:pPr>
    </w:p>
    <w:p w14:paraId="12C4608C" w14:textId="4F7B4408" w:rsidR="00615A9C" w:rsidRDefault="00615A9C" w:rsidP="006C54F5">
      <w:pPr>
        <w:rPr>
          <w:szCs w:val="21"/>
        </w:rPr>
      </w:pPr>
      <w:r w:rsidRPr="00615A9C">
        <w:rPr>
          <w:rFonts w:hint="eastAsia"/>
          <w:sz w:val="24"/>
          <w:szCs w:val="24"/>
        </w:rPr>
        <w:t>4.4.1.4.2</w:t>
      </w:r>
      <w:r>
        <w:rPr>
          <w:rFonts w:hint="eastAsia"/>
          <w:szCs w:val="21"/>
        </w:rPr>
        <w:t xml:space="preserve"> Web</w:t>
      </w:r>
      <w:r>
        <w:rPr>
          <w:rFonts w:hint="eastAsia"/>
          <w:szCs w:val="21"/>
        </w:rPr>
        <w:t>演示</w:t>
      </w:r>
    </w:p>
    <w:p w14:paraId="31EE89BB" w14:textId="6BC5F622" w:rsidR="00615A9C" w:rsidRDefault="00F60CCE" w:rsidP="006C54F5">
      <w:pPr>
        <w:rPr>
          <w:szCs w:val="21"/>
        </w:rPr>
      </w:pPr>
      <w:r w:rsidRPr="00F60CCE">
        <w:rPr>
          <w:noProof/>
          <w:szCs w:val="21"/>
        </w:rPr>
        <w:drawing>
          <wp:inline distT="0" distB="0" distL="0" distR="0" wp14:anchorId="24806F37" wp14:editId="7F6218AA">
            <wp:extent cx="5723255" cy="2653665"/>
            <wp:effectExtent l="0" t="0" r="0" b="0"/>
            <wp:docPr id="179756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64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1543" w14:textId="77777777" w:rsidR="00615A9C" w:rsidRDefault="00615A9C" w:rsidP="006C54F5">
      <w:pPr>
        <w:rPr>
          <w:szCs w:val="21"/>
        </w:rPr>
      </w:pPr>
    </w:p>
    <w:p w14:paraId="68257978" w14:textId="2C13DC03" w:rsidR="00615A9C" w:rsidRDefault="00615A9C" w:rsidP="006C54F5">
      <w:pPr>
        <w:rPr>
          <w:szCs w:val="21"/>
        </w:rPr>
      </w:pPr>
      <w:r w:rsidRPr="00615A9C">
        <w:rPr>
          <w:rFonts w:hint="eastAsia"/>
          <w:sz w:val="24"/>
          <w:szCs w:val="24"/>
        </w:rPr>
        <w:t>4.4.1.5.1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宠物信息管理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615A9C" w14:paraId="52322151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0178ABB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615A9C" w14:paraId="54ED434E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8350427" w14:textId="168C39C9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管理员管理宠物信息</w:t>
            </w:r>
          </w:p>
        </w:tc>
      </w:tr>
      <w:tr w:rsidR="00615A9C" w14:paraId="6C2099B1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3BD9D5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615A9C" w14:paraId="712415AE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B508EC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管理员</w:t>
            </w:r>
          </w:p>
        </w:tc>
      </w:tr>
      <w:tr w:rsidR="00615A9C" w14:paraId="67DF44DF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60AD26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615A9C" w14:paraId="7D0401C8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621672" w14:textId="269AAFE3" w:rsidR="00615A9C" w:rsidRDefault="00301060" w:rsidP="00CF4A7E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t>管理员登陆系统，点击宠物信息</w:t>
            </w:r>
          </w:p>
        </w:tc>
      </w:tr>
      <w:tr w:rsidR="00615A9C" w14:paraId="33F207E6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C544ED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615A9C" w14:paraId="46C91A1E" w14:textId="77777777" w:rsidTr="00CF4A7E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25C730" w14:textId="2B3AB10F" w:rsidR="00615A9C" w:rsidRDefault="00F112C4" w:rsidP="00CF4A7E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lastRenderedPageBreak/>
              <w:t>可对宠物状态进行改变，对宠物进行</w:t>
            </w:r>
          </w:p>
          <w:p w14:paraId="2F5764F7" w14:textId="77777777" w:rsidR="00615A9C" w:rsidRDefault="00615A9C" w:rsidP="00CF4A7E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615A9C" w14:paraId="753BCABA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FBC831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615A9C" w14:paraId="4674D1B0" w14:textId="77777777" w:rsidTr="00CF4A7E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DD33FD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6E203278" w14:textId="6DBDC6D0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管理员浏览系统中宠物信息记录页面</w:t>
            </w:r>
          </w:p>
          <w:p w14:paraId="643D2352" w14:textId="35ACCDF5" w:rsidR="00615A9C" w:rsidRDefault="00615A9C" w:rsidP="00CF4A7E">
            <w:pPr>
              <w:rPr>
                <w:rFonts w:ascii="宋体" w:hAnsi="宋体" w:cs="宋体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2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管理员添加，编辑和删除宠物信息。</w:t>
            </w:r>
          </w:p>
          <w:p w14:paraId="7E83E3F4" w14:textId="7C25915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3 系统更新宠物信息并记录操作历史记录。</w:t>
            </w:r>
          </w:p>
          <w:p w14:paraId="1880F934" w14:textId="77777777" w:rsidR="00615A9C" w:rsidRDefault="00615A9C" w:rsidP="00CF4A7E">
            <w:pPr>
              <w:rPr>
                <w:rFonts w:ascii="宋体" w:hAnsi="宋体" w:cs="宋体"/>
                <w:szCs w:val="24"/>
              </w:rPr>
            </w:pPr>
          </w:p>
          <w:p w14:paraId="26E4EF66" w14:textId="77777777" w:rsidR="00615A9C" w:rsidRDefault="00615A9C" w:rsidP="00CF4A7E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  <w:p w14:paraId="37C0D5AD" w14:textId="77777777" w:rsidR="00615A9C" w:rsidRDefault="00615A9C" w:rsidP="00CF4A7E">
            <w:pPr>
              <w:rPr>
                <w:rFonts w:ascii="宋体" w:hAnsi="宋体" w:cs="宋体"/>
                <w:szCs w:val="24"/>
              </w:rPr>
            </w:pPr>
          </w:p>
          <w:p w14:paraId="7BD21B78" w14:textId="77777777" w:rsidR="00615A9C" w:rsidRPr="002766AB" w:rsidRDefault="00615A9C" w:rsidP="00CF4A7E">
            <w:pPr>
              <w:rPr>
                <w:rFonts w:eastAsia="DengXian"/>
                <w:szCs w:val="24"/>
              </w:rPr>
            </w:pPr>
          </w:p>
        </w:tc>
      </w:tr>
      <w:tr w:rsidR="00615A9C" w14:paraId="4CC550DB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9D39F6" w14:textId="77777777" w:rsidR="00615A9C" w:rsidRDefault="00615A9C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615A9C" w14:paraId="67DFA965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BBCE21" w14:textId="77777777" w:rsidR="00615A9C" w:rsidRDefault="00615A9C" w:rsidP="00CF4A7E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b/>
                <w:bCs/>
                <w:szCs w:val="24"/>
              </w:rPr>
              <w:t>无</w:t>
            </w:r>
          </w:p>
        </w:tc>
      </w:tr>
    </w:tbl>
    <w:p w14:paraId="4F28ECF6" w14:textId="77777777" w:rsidR="00615A9C" w:rsidRDefault="00615A9C" w:rsidP="006C54F5">
      <w:pPr>
        <w:rPr>
          <w:szCs w:val="21"/>
        </w:rPr>
      </w:pPr>
    </w:p>
    <w:p w14:paraId="364F0BD7" w14:textId="77777777" w:rsidR="00615A9C" w:rsidRPr="00615A9C" w:rsidRDefault="00615A9C" w:rsidP="006C54F5">
      <w:pPr>
        <w:rPr>
          <w:sz w:val="24"/>
          <w:szCs w:val="24"/>
        </w:rPr>
      </w:pPr>
    </w:p>
    <w:p w14:paraId="5DAF97D2" w14:textId="1A31F3CF" w:rsidR="00615A9C" w:rsidRDefault="00615A9C" w:rsidP="006C54F5">
      <w:pPr>
        <w:rPr>
          <w:szCs w:val="21"/>
        </w:rPr>
      </w:pPr>
      <w:r w:rsidRPr="00615A9C">
        <w:rPr>
          <w:rFonts w:hint="eastAsia"/>
          <w:sz w:val="24"/>
          <w:szCs w:val="24"/>
        </w:rPr>
        <w:t>4.4.1.5.2</w:t>
      </w:r>
      <w:r>
        <w:rPr>
          <w:rFonts w:hint="eastAsia"/>
          <w:szCs w:val="21"/>
        </w:rPr>
        <w:t xml:space="preserve"> Web</w:t>
      </w:r>
      <w:r>
        <w:rPr>
          <w:rFonts w:hint="eastAsia"/>
          <w:szCs w:val="21"/>
        </w:rPr>
        <w:t>界面</w:t>
      </w:r>
    </w:p>
    <w:p w14:paraId="06F26FB4" w14:textId="2B2D40D6" w:rsidR="00F60CCE" w:rsidRDefault="00F60CCE" w:rsidP="006C54F5">
      <w:pPr>
        <w:rPr>
          <w:szCs w:val="21"/>
        </w:rPr>
      </w:pPr>
      <w:r w:rsidRPr="00F60CCE">
        <w:rPr>
          <w:noProof/>
          <w:szCs w:val="21"/>
        </w:rPr>
        <w:drawing>
          <wp:inline distT="0" distB="0" distL="0" distR="0" wp14:anchorId="021D0E5E" wp14:editId="2ABC62FB">
            <wp:extent cx="5723255" cy="2832735"/>
            <wp:effectExtent l="0" t="0" r="0" b="5715"/>
            <wp:docPr id="1094686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867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0816" w14:textId="77777777" w:rsidR="00F60CCE" w:rsidRDefault="00F60CCE" w:rsidP="006C54F5">
      <w:pPr>
        <w:rPr>
          <w:szCs w:val="21"/>
        </w:rPr>
      </w:pPr>
    </w:p>
    <w:p w14:paraId="49DE6BA6" w14:textId="77777777" w:rsidR="00F60CCE" w:rsidRPr="00615A9C" w:rsidRDefault="00F60CCE" w:rsidP="006C54F5">
      <w:pPr>
        <w:rPr>
          <w:szCs w:val="21"/>
        </w:rPr>
      </w:pPr>
    </w:p>
    <w:p w14:paraId="364EFFCE" w14:textId="531B8C57" w:rsidR="00936342" w:rsidRDefault="00615A9C" w:rsidP="00936342">
      <w:pPr>
        <w:pStyle w:val="3"/>
      </w:pPr>
      <w:r>
        <w:rPr>
          <w:rFonts w:hint="eastAsia"/>
        </w:rPr>
        <w:t>用户</w:t>
      </w:r>
      <w:r w:rsidR="00936342">
        <w:rPr>
          <w:rFonts w:hint="eastAsia"/>
        </w:rPr>
        <w:t>用例分析</w:t>
      </w:r>
    </w:p>
    <w:p w14:paraId="628E7B66" w14:textId="77777777" w:rsidR="009813FC" w:rsidRPr="009813FC" w:rsidRDefault="009813FC" w:rsidP="009813FC"/>
    <w:p w14:paraId="0FB84F64" w14:textId="77777777" w:rsidR="009429B7" w:rsidRDefault="009429B7" w:rsidP="009429B7">
      <w:pPr>
        <w:pStyle w:val="4"/>
      </w:pPr>
      <w:r>
        <w:rPr>
          <w:rFonts w:hint="eastAsia"/>
          <w:lang w:eastAsia="zh-CN"/>
        </w:rPr>
        <w:t>登录</w:t>
      </w:r>
    </w:p>
    <w:p w14:paraId="2CCA62BB" w14:textId="77777777" w:rsidR="009429B7" w:rsidRPr="00960B95" w:rsidRDefault="009429B7" w:rsidP="009429B7">
      <w:pPr>
        <w:pStyle w:val="5"/>
      </w:pPr>
      <w:proofErr w:type="spellStart"/>
      <w:r>
        <w:rPr>
          <w:rFonts w:hint="eastAsia"/>
        </w:rPr>
        <w:t>用例分析</w:t>
      </w:r>
      <w:proofErr w:type="spellEnd"/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9429B7" w14:paraId="3B19CCBA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B3A6AA3" w14:textId="77777777" w:rsidR="009429B7" w:rsidRDefault="009429B7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9429B7" w14:paraId="296F0383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7CFC96B" w14:textId="3AC6D666" w:rsidR="009429B7" w:rsidRDefault="00615A9C" w:rsidP="00C76203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 w:rsidR="009429B7">
              <w:rPr>
                <w:rFonts w:hint="eastAsia"/>
                <w:szCs w:val="24"/>
              </w:rPr>
              <w:t>输入</w:t>
            </w:r>
            <w:r>
              <w:rPr>
                <w:rFonts w:hint="eastAsia"/>
                <w:szCs w:val="24"/>
              </w:rPr>
              <w:t>用户名</w:t>
            </w:r>
            <w:r w:rsidR="009429B7">
              <w:rPr>
                <w:rFonts w:hint="eastAsia"/>
                <w:szCs w:val="24"/>
              </w:rPr>
              <w:t>、密码登录系统。</w:t>
            </w:r>
          </w:p>
        </w:tc>
      </w:tr>
      <w:tr w:rsidR="009429B7" w14:paraId="7DCF4E34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E672D0" w14:textId="77777777" w:rsidR="009429B7" w:rsidRDefault="009429B7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9429B7" w14:paraId="0FF1D242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F82D62" w14:textId="66EBCDDD" w:rsidR="009429B7" w:rsidRDefault="00615A9C" w:rsidP="00C76203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用户</w:t>
            </w:r>
          </w:p>
        </w:tc>
      </w:tr>
      <w:tr w:rsidR="009429B7" w14:paraId="0AD26C38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1BF6A8" w14:textId="77777777" w:rsidR="009429B7" w:rsidRDefault="009429B7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9429B7" w14:paraId="7DD3EC3F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8E4402" w14:textId="17861876" w:rsidR="009429B7" w:rsidRDefault="00301060" w:rsidP="00C76203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  <w:tr w:rsidR="009429B7" w14:paraId="19A0D3EC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1B1FD4" w14:textId="77777777" w:rsidR="009429B7" w:rsidRDefault="009429B7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9429B7" w14:paraId="0CD3772B" w14:textId="77777777" w:rsidTr="00C76203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EEB849" w14:textId="77777777" w:rsidR="009429B7" w:rsidRDefault="009429B7" w:rsidP="00C76203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szCs w:val="24"/>
                <w:u w:color="000000"/>
              </w:rPr>
              <w:instrText>ElemConstraintPost.Notes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szCs w:val="24"/>
                <w:u w:color="000000"/>
              </w:rPr>
              <w:t>无</w:t>
            </w:r>
            <w:r>
              <w:rPr>
                <w:szCs w:val="24"/>
              </w:rPr>
              <w:fldChar w:fldCharType="end"/>
            </w:r>
          </w:p>
          <w:p w14:paraId="6620A128" w14:textId="77777777" w:rsidR="009429B7" w:rsidRDefault="009429B7" w:rsidP="00C76203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9429B7" w14:paraId="40B74427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8F54DC" w14:textId="77777777" w:rsidR="009429B7" w:rsidRDefault="009429B7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9429B7" w14:paraId="42E2DC60" w14:textId="77777777" w:rsidTr="00C76203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BE69E7" w14:textId="77777777" w:rsidR="009429B7" w:rsidRDefault="009429B7" w:rsidP="00C76203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10F1A5AD" w14:textId="625644A1" w:rsidR="009429B7" w:rsidRDefault="009429B7" w:rsidP="00C76203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 w:rsidR="00F60CCE">
              <w:rPr>
                <w:rFonts w:ascii="宋体" w:hAnsi="宋体" w:cs="宋体" w:hint="eastAsia"/>
                <w:szCs w:val="24"/>
              </w:rPr>
              <w:t>用户</w:t>
            </w:r>
            <w:r>
              <w:rPr>
                <w:rFonts w:ascii="宋体" w:hAnsi="宋体" w:cs="宋体" w:hint="eastAsia"/>
                <w:szCs w:val="24"/>
              </w:rPr>
              <w:t>输入</w:t>
            </w:r>
            <w:r w:rsidR="00615A9C">
              <w:rPr>
                <w:rFonts w:ascii="宋体" w:hAnsi="宋体" w:cs="宋体" w:hint="eastAsia"/>
                <w:szCs w:val="24"/>
              </w:rPr>
              <w:t>用户</w:t>
            </w:r>
            <w:r>
              <w:rPr>
                <w:rFonts w:ascii="宋体" w:hAnsi="宋体" w:cs="宋体" w:hint="eastAsia"/>
                <w:szCs w:val="24"/>
              </w:rPr>
              <w:t>、密码登录</w:t>
            </w:r>
          </w:p>
          <w:p w14:paraId="216DA0C3" w14:textId="5ACBCFB9" w:rsidR="009429B7" w:rsidRDefault="009429B7" w:rsidP="00C76203">
            <w:pPr>
              <w:rPr>
                <w:rFonts w:ascii="宋体" w:hAnsi="宋体" w:cs="宋体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2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登录成功进入到</w:t>
            </w:r>
            <w:r w:rsidR="00615A9C">
              <w:rPr>
                <w:rFonts w:ascii="宋体" w:hAnsi="宋体" w:cs="宋体" w:hint="eastAsia"/>
                <w:szCs w:val="24"/>
              </w:rPr>
              <w:t>系统</w:t>
            </w:r>
            <w:r>
              <w:rPr>
                <w:rFonts w:ascii="宋体" w:hAnsi="宋体" w:cs="宋体" w:hint="eastAsia"/>
                <w:szCs w:val="24"/>
              </w:rPr>
              <w:t>页面</w:t>
            </w:r>
          </w:p>
          <w:p w14:paraId="05BD1430" w14:textId="04EC83A5" w:rsidR="009429B7" w:rsidRPr="00C76203" w:rsidRDefault="009429B7" w:rsidP="00C76203">
            <w:pPr>
              <w:rPr>
                <w:rFonts w:eastAsia="DengXian"/>
                <w:szCs w:val="24"/>
              </w:rPr>
            </w:pPr>
            <w:r w:rsidRPr="00C76203">
              <w:rPr>
                <w:rFonts w:eastAsia="DengXian" w:hint="eastAsia"/>
                <w:szCs w:val="24"/>
              </w:rPr>
              <w:t xml:space="preserve"> </w:t>
            </w:r>
            <w:r w:rsidRPr="00C76203">
              <w:rPr>
                <w:rFonts w:eastAsia="DengXian"/>
                <w:szCs w:val="24"/>
              </w:rPr>
              <w:t xml:space="preserve"> 2</w:t>
            </w:r>
            <w:r w:rsidR="00615A9C">
              <w:rPr>
                <w:rFonts w:eastAsia="DengXian" w:hint="eastAsia"/>
                <w:szCs w:val="24"/>
              </w:rPr>
              <w:t>a</w:t>
            </w:r>
            <w:r w:rsidRPr="00C76203">
              <w:rPr>
                <w:rFonts w:eastAsia="DengXian"/>
                <w:szCs w:val="24"/>
              </w:rPr>
              <w:t xml:space="preserve"> </w:t>
            </w:r>
            <w:r w:rsidRPr="00C76203">
              <w:rPr>
                <w:rFonts w:eastAsia="DengXian" w:hint="eastAsia"/>
                <w:szCs w:val="24"/>
              </w:rPr>
              <w:t>密码错误</w:t>
            </w:r>
          </w:p>
          <w:p w14:paraId="41BC2385" w14:textId="77777777" w:rsidR="009429B7" w:rsidRDefault="009429B7" w:rsidP="00C76203">
            <w:pPr>
              <w:rPr>
                <w:rFonts w:ascii="宋体" w:hAnsi="宋体" w:cs="宋体"/>
                <w:szCs w:val="24"/>
              </w:rPr>
            </w:pPr>
          </w:p>
          <w:p w14:paraId="69AB73FD" w14:textId="77777777" w:rsidR="009429B7" w:rsidRDefault="009429B7" w:rsidP="00C76203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>
              <w:rPr>
                <w:rFonts w:ascii="宋体" w:hAnsi="宋体" w:cs="宋体"/>
                <w:szCs w:val="24"/>
              </w:rPr>
              <w:t xml:space="preserve"> 2a</w:t>
            </w:r>
            <w:r>
              <w:rPr>
                <w:rFonts w:ascii="宋体" w:hAnsi="宋体" w:cs="宋体" w:hint="eastAsia"/>
                <w:szCs w:val="24"/>
              </w:rPr>
              <w:t>密码错误</w:t>
            </w:r>
          </w:p>
          <w:p w14:paraId="718DA678" w14:textId="77777777" w:rsidR="009429B7" w:rsidRDefault="009429B7" w:rsidP="00C7620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</w:t>
            </w:r>
            <w:r>
              <w:rPr>
                <w:rFonts w:ascii="宋体" w:hAnsi="宋体" w:cs="宋体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返回提示密码错误</w:t>
            </w:r>
          </w:p>
          <w:p w14:paraId="62384992" w14:textId="77777777" w:rsidR="009429B7" w:rsidRDefault="009429B7" w:rsidP="00C76203">
            <w:pPr>
              <w:rPr>
                <w:rFonts w:ascii="宋体" w:hAnsi="宋体" w:cs="宋体"/>
                <w:szCs w:val="24"/>
              </w:rPr>
            </w:pPr>
          </w:p>
          <w:p w14:paraId="246B492C" w14:textId="77777777" w:rsidR="009429B7" w:rsidRPr="002766AB" w:rsidRDefault="009429B7" w:rsidP="00C76203">
            <w:pPr>
              <w:rPr>
                <w:rFonts w:eastAsia="DengXian"/>
                <w:szCs w:val="24"/>
              </w:rPr>
            </w:pPr>
          </w:p>
        </w:tc>
      </w:tr>
      <w:tr w:rsidR="009429B7" w14:paraId="21971C24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2D1BFB" w14:textId="77777777" w:rsidR="009429B7" w:rsidRDefault="009429B7" w:rsidP="00C76203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9429B7" w14:paraId="7505BCB3" w14:textId="77777777" w:rsidTr="00C76203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1F4E25" w14:textId="77777777" w:rsidR="009429B7" w:rsidRDefault="009429B7" w:rsidP="00C76203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b/>
                <w:bCs/>
                <w:szCs w:val="24"/>
              </w:rPr>
              <w:t>无</w:t>
            </w:r>
          </w:p>
        </w:tc>
      </w:tr>
    </w:tbl>
    <w:p w14:paraId="7825285E" w14:textId="77777777" w:rsidR="009429B7" w:rsidRPr="00693BD4" w:rsidRDefault="009429B7" w:rsidP="009429B7">
      <w:pPr>
        <w:ind w:left="425"/>
        <w:rPr>
          <w:lang w:eastAsia="x-none"/>
        </w:rPr>
      </w:pPr>
    </w:p>
    <w:p w14:paraId="448A9C67" w14:textId="77777777" w:rsidR="009429B7" w:rsidRDefault="009429B7" w:rsidP="009429B7">
      <w:pPr>
        <w:pStyle w:val="5"/>
      </w:pPr>
      <w:proofErr w:type="spellStart"/>
      <w:r>
        <w:rPr>
          <w:rFonts w:hint="eastAsia"/>
          <w:lang w:eastAsia="zh-CN"/>
        </w:rPr>
        <w:lastRenderedPageBreak/>
        <w:t>Web</w:t>
      </w:r>
      <w:r>
        <w:rPr>
          <w:rFonts w:hint="eastAsia"/>
        </w:rPr>
        <w:t>操作界面</w:t>
      </w:r>
      <w:proofErr w:type="spellEnd"/>
    </w:p>
    <w:p w14:paraId="149EF7CF" w14:textId="35D78173" w:rsidR="00936342" w:rsidRDefault="007F320F" w:rsidP="00061B28">
      <w:pPr>
        <w:ind w:hanging="142"/>
        <w:rPr>
          <w:noProof/>
        </w:rPr>
      </w:pPr>
      <w:r w:rsidRPr="007F320F">
        <w:rPr>
          <w:noProof/>
        </w:rPr>
        <w:drawing>
          <wp:inline distT="0" distB="0" distL="0" distR="0" wp14:anchorId="278DFAB6" wp14:editId="0CD7DB1B">
            <wp:extent cx="5315223" cy="4597636"/>
            <wp:effectExtent l="0" t="0" r="0" b="0"/>
            <wp:docPr id="56571569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15693" name="图片 1" descr="图形用户界面, 应用程序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7241" w14:textId="77777777" w:rsidR="00EC1808" w:rsidRDefault="00EC1808" w:rsidP="00061B28">
      <w:pPr>
        <w:ind w:hanging="142"/>
        <w:rPr>
          <w:noProof/>
        </w:rPr>
      </w:pPr>
    </w:p>
    <w:p w14:paraId="4D4CE7FA" w14:textId="3E10E09B" w:rsidR="00EC1808" w:rsidRDefault="00615A9C" w:rsidP="00EC1808">
      <w:pPr>
        <w:pStyle w:val="4"/>
        <w:numPr>
          <w:ilvl w:val="3"/>
          <w:numId w:val="20"/>
        </w:numPr>
        <w:rPr>
          <w:lang w:eastAsia="zh-CN"/>
        </w:rPr>
      </w:pPr>
      <w:r>
        <w:rPr>
          <w:rFonts w:hint="eastAsia"/>
          <w:lang w:eastAsia="zh-CN"/>
        </w:rPr>
        <w:t>修改密码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7F320F" w14:paraId="51C96E19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A3F19B1" w14:textId="77777777" w:rsidR="007F320F" w:rsidRDefault="007F320F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7F320F" w14:paraId="647E386A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79183E8" w14:textId="52D41825" w:rsidR="007F320F" w:rsidRDefault="007F320F" w:rsidP="00CF4A7E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用户修改密码</w:t>
            </w:r>
          </w:p>
        </w:tc>
      </w:tr>
      <w:tr w:rsidR="007F320F" w14:paraId="1B5F5868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47323E" w14:textId="77777777" w:rsidR="007F320F" w:rsidRDefault="007F320F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7F320F" w14:paraId="31C22A3E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CF4621" w14:textId="77777777" w:rsidR="007F320F" w:rsidRDefault="007F320F" w:rsidP="00CF4A7E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</w:p>
        </w:tc>
      </w:tr>
      <w:tr w:rsidR="007F320F" w14:paraId="7BFB6F11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DB6697" w14:textId="77777777" w:rsidR="007F320F" w:rsidRDefault="007F320F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7F320F" w14:paraId="06FADF91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0D290" w14:textId="20A7F7FF" w:rsidR="007F320F" w:rsidRDefault="007F320F" w:rsidP="00CF4A7E">
            <w:pPr>
              <w:rPr>
                <w:szCs w:val="24"/>
                <w:u w:color="000000"/>
              </w:rPr>
            </w:pPr>
          </w:p>
        </w:tc>
      </w:tr>
      <w:tr w:rsidR="007F320F" w14:paraId="276D60DB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5F7DE3" w14:textId="77777777" w:rsidR="007F320F" w:rsidRDefault="007F320F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7F320F" w14:paraId="4CF56544" w14:textId="77777777" w:rsidTr="00CF4A7E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2980E9" w14:textId="77777777" w:rsidR="007F320F" w:rsidRDefault="007F320F" w:rsidP="00CF4A7E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szCs w:val="24"/>
                <w:u w:color="000000"/>
              </w:rPr>
              <w:instrText>ElemConstraintPost.Notes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szCs w:val="24"/>
                <w:u w:color="000000"/>
              </w:rPr>
              <w:t>无</w:t>
            </w:r>
            <w:r>
              <w:rPr>
                <w:szCs w:val="24"/>
              </w:rPr>
              <w:fldChar w:fldCharType="end"/>
            </w:r>
          </w:p>
          <w:p w14:paraId="15432BD6" w14:textId="77777777" w:rsidR="007F320F" w:rsidRDefault="007F320F" w:rsidP="00CF4A7E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7F320F" w14:paraId="531F5F50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3AC834" w14:textId="77777777" w:rsidR="007F320F" w:rsidRDefault="007F320F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7F320F" w14:paraId="6DB401F3" w14:textId="77777777" w:rsidTr="00CF4A7E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98539B" w14:textId="77777777" w:rsidR="007F320F" w:rsidRDefault="007F320F" w:rsidP="00CF4A7E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lastRenderedPageBreak/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0C10EF95" w14:textId="12FA3066" w:rsidR="007F320F" w:rsidRDefault="007F320F" w:rsidP="00CF4A7E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用户更改密码</w:t>
            </w:r>
          </w:p>
          <w:p w14:paraId="00C3E3E6" w14:textId="7836BFE7" w:rsidR="007F320F" w:rsidRDefault="007F320F" w:rsidP="00CF4A7E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2 更改密码成功</w:t>
            </w:r>
          </w:p>
          <w:p w14:paraId="760AADF1" w14:textId="52343935" w:rsidR="007F320F" w:rsidRDefault="007F320F" w:rsidP="00CF4A7E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>
              <w:rPr>
                <w:rFonts w:ascii="宋体" w:hAnsi="宋体" w:cs="宋体"/>
                <w:szCs w:val="24"/>
              </w:rPr>
              <w:t xml:space="preserve"> </w:t>
            </w:r>
            <w:r w:rsidR="00E7565F">
              <w:rPr>
                <w:rFonts w:ascii="宋体" w:hAnsi="宋体" w:cs="宋体" w:hint="eastAsia"/>
                <w:szCs w:val="24"/>
              </w:rPr>
              <w:t>修改密码失败</w:t>
            </w:r>
          </w:p>
          <w:p w14:paraId="12BFEA05" w14:textId="77777777" w:rsidR="007F320F" w:rsidRDefault="007F320F" w:rsidP="00CF4A7E">
            <w:pPr>
              <w:rPr>
                <w:rFonts w:ascii="宋体" w:hAnsi="宋体" w:cs="宋体"/>
                <w:szCs w:val="24"/>
              </w:rPr>
            </w:pPr>
          </w:p>
          <w:p w14:paraId="67817D62" w14:textId="77777777" w:rsidR="007F320F" w:rsidRPr="002766AB" w:rsidRDefault="007F320F" w:rsidP="00CF4A7E">
            <w:pPr>
              <w:rPr>
                <w:rFonts w:eastAsia="DengXian"/>
                <w:szCs w:val="24"/>
              </w:rPr>
            </w:pPr>
          </w:p>
        </w:tc>
      </w:tr>
      <w:tr w:rsidR="007F320F" w14:paraId="1459F40B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BBAFF4" w14:textId="77777777" w:rsidR="007F320F" w:rsidRDefault="007F320F" w:rsidP="00CF4A7E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7F320F" w14:paraId="7FBD4339" w14:textId="77777777" w:rsidTr="00CF4A7E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F3F9A6" w14:textId="77777777" w:rsidR="007F320F" w:rsidRPr="009D4C54" w:rsidRDefault="007F320F" w:rsidP="00CF4A7E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 xml:space="preserve"> </w:t>
            </w:r>
          </w:p>
        </w:tc>
      </w:tr>
    </w:tbl>
    <w:p w14:paraId="48456BA3" w14:textId="77777777" w:rsidR="007F320F" w:rsidRDefault="007F320F" w:rsidP="007F320F">
      <w:pPr>
        <w:rPr>
          <w:lang w:val="x-none"/>
        </w:rPr>
      </w:pPr>
    </w:p>
    <w:p w14:paraId="0A2C07D7" w14:textId="09E00BAD" w:rsidR="00E7565F" w:rsidRDefault="007F320F" w:rsidP="007F320F">
      <w:pPr>
        <w:rPr>
          <w:lang w:val="x-none"/>
        </w:rPr>
      </w:pPr>
      <w:r w:rsidRPr="00E7565F">
        <w:rPr>
          <w:rFonts w:hint="eastAsia"/>
          <w:sz w:val="24"/>
          <w:szCs w:val="24"/>
          <w:lang w:val="x-none"/>
        </w:rPr>
        <w:t>4.4.2.1.2</w:t>
      </w:r>
      <w:r w:rsidR="00E7565F">
        <w:rPr>
          <w:rFonts w:hint="eastAsia"/>
          <w:lang w:val="x-none"/>
        </w:rPr>
        <w:t xml:space="preserve"> </w:t>
      </w:r>
      <w:r w:rsidR="00E7565F">
        <w:rPr>
          <w:rFonts w:hint="eastAsia"/>
          <w:lang w:val="x-none"/>
        </w:rPr>
        <w:t>展示界面</w:t>
      </w:r>
    </w:p>
    <w:p w14:paraId="07EEAE16" w14:textId="2231CF62" w:rsidR="00E7565F" w:rsidRPr="007F320F" w:rsidRDefault="00E7565F" w:rsidP="007F320F">
      <w:pPr>
        <w:rPr>
          <w:lang w:val="x-none"/>
        </w:rPr>
      </w:pPr>
      <w:r w:rsidRPr="00E7565F">
        <w:rPr>
          <w:noProof/>
          <w:lang w:val="x-none"/>
        </w:rPr>
        <w:drawing>
          <wp:inline distT="0" distB="0" distL="0" distR="0" wp14:anchorId="6BED9E2B" wp14:editId="299590A9">
            <wp:extent cx="5723255" cy="4223385"/>
            <wp:effectExtent l="0" t="0" r="0" b="5715"/>
            <wp:docPr id="1773211405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11405" name="图片 1" descr="图形用户界面, 应用程序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D604" w14:textId="4AB78967" w:rsidR="0017108C" w:rsidRDefault="0017108C" w:rsidP="00E7565F">
      <w:pPr>
        <w:pStyle w:val="5"/>
      </w:pPr>
      <w:r>
        <w:rPr>
          <w:rFonts w:hint="eastAsia"/>
          <w:lang w:eastAsia="zh-CN"/>
        </w:rPr>
        <w:t>查询</w:t>
      </w:r>
      <w:r w:rsidR="00615A9C">
        <w:rPr>
          <w:rFonts w:hint="eastAsia"/>
          <w:lang w:eastAsia="zh-CN"/>
        </w:rPr>
        <w:t>动物</w:t>
      </w:r>
      <w:r>
        <w:rPr>
          <w:rFonts w:hint="eastAsia"/>
          <w:lang w:eastAsia="zh-CN"/>
        </w:rPr>
        <w:t>信息</w:t>
      </w:r>
    </w:p>
    <w:p w14:paraId="162235F1" w14:textId="77777777" w:rsidR="0017108C" w:rsidRPr="00960B95" w:rsidRDefault="0017108C" w:rsidP="0017108C">
      <w:pPr>
        <w:pStyle w:val="5"/>
      </w:pPr>
      <w:proofErr w:type="spellStart"/>
      <w:r>
        <w:rPr>
          <w:rFonts w:hint="eastAsia"/>
        </w:rPr>
        <w:t>用例分析</w:t>
      </w:r>
      <w:proofErr w:type="spellEnd"/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17108C" w14:paraId="681444FB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97C13E7" w14:textId="77777777" w:rsidR="0017108C" w:rsidRDefault="0017108C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17108C" w14:paraId="65E7E2CE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CA736A2" w14:textId="7FFB88B4" w:rsidR="0017108C" w:rsidRDefault="00615A9C" w:rsidP="00CD792D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用户查看动物相关信息</w:t>
            </w:r>
          </w:p>
        </w:tc>
      </w:tr>
      <w:tr w:rsidR="0017108C" w14:paraId="4C373204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F4DFB7" w14:textId="77777777" w:rsidR="0017108C" w:rsidRDefault="0017108C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17108C" w14:paraId="55020442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86A8AE" w14:textId="334A6A38" w:rsidR="0017108C" w:rsidRDefault="00615A9C" w:rsidP="00CD792D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</w:p>
        </w:tc>
      </w:tr>
      <w:tr w:rsidR="0017108C" w14:paraId="0DD184E4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6A4B24" w14:textId="77777777" w:rsidR="0017108C" w:rsidRDefault="0017108C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17108C" w14:paraId="72306137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E3C604" w14:textId="35C504DB" w:rsidR="0017108C" w:rsidRDefault="00E002B2" w:rsidP="00CD792D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lastRenderedPageBreak/>
              <w:t>用户登陆</w:t>
            </w:r>
          </w:p>
        </w:tc>
      </w:tr>
      <w:tr w:rsidR="0017108C" w14:paraId="5553E5F2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0E6C0C" w14:textId="77777777" w:rsidR="0017108C" w:rsidRDefault="0017108C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17108C" w14:paraId="027928BD" w14:textId="77777777" w:rsidTr="00CD792D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A949BC" w14:textId="2F023FA3" w:rsidR="0017108C" w:rsidRDefault="00E002B2" w:rsidP="00CD792D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ascii="宋体" w:hAnsi="宋体" w:cs="宋体" w:hint="eastAsia"/>
                <w:szCs w:val="24"/>
                <w:u w:color="000000"/>
              </w:rPr>
              <w:t>用户可查看领养动物信息</w:t>
            </w:r>
          </w:p>
          <w:p w14:paraId="0F7E7C74" w14:textId="77777777" w:rsidR="0017108C" w:rsidRDefault="0017108C" w:rsidP="00CD792D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17108C" w14:paraId="4BC4E38B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1C8FC8" w14:textId="77777777" w:rsidR="0017108C" w:rsidRDefault="0017108C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17108C" w14:paraId="12E21F41" w14:textId="77777777" w:rsidTr="00CD792D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5A2DE0" w14:textId="77777777" w:rsidR="0017108C" w:rsidRDefault="0017108C" w:rsidP="00CD792D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2D9ED72C" w14:textId="6107A8CC" w:rsidR="0017108C" w:rsidRDefault="0017108C" w:rsidP="00CD792D">
            <w:pPr>
              <w:rPr>
                <w:rFonts w:ascii="宋体" w:hAnsi="宋体" w:cs="宋体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 w:rsidR="00615A9C">
              <w:rPr>
                <w:rFonts w:ascii="宋体" w:hAnsi="宋体" w:cs="宋体" w:hint="eastAsia"/>
                <w:szCs w:val="24"/>
              </w:rPr>
              <w:t>用户浏览系统中</w:t>
            </w:r>
            <w:r w:rsidR="00C21C8C">
              <w:rPr>
                <w:rFonts w:ascii="宋体" w:hAnsi="宋体" w:cs="宋体" w:hint="eastAsia"/>
                <w:szCs w:val="24"/>
              </w:rPr>
              <w:t>待领养的动物信息界面</w:t>
            </w:r>
          </w:p>
          <w:p w14:paraId="1EC66AB2" w14:textId="4D539B89" w:rsidR="00C21C8C" w:rsidRDefault="00C21C8C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2 系统展示动物的种类，性别，年龄等信息</w:t>
            </w:r>
          </w:p>
          <w:p w14:paraId="41B182EF" w14:textId="77777777" w:rsidR="0017108C" w:rsidRDefault="0017108C" w:rsidP="00CD792D">
            <w:pPr>
              <w:rPr>
                <w:rFonts w:ascii="宋体" w:hAnsi="宋体" w:cs="宋体"/>
                <w:szCs w:val="24"/>
              </w:rPr>
            </w:pPr>
          </w:p>
          <w:p w14:paraId="51F8DD65" w14:textId="77777777" w:rsidR="0017108C" w:rsidRDefault="0017108C" w:rsidP="00CD792D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  <w:p w14:paraId="53524BF9" w14:textId="77777777" w:rsidR="0017108C" w:rsidRDefault="0017108C" w:rsidP="00CD792D">
            <w:pPr>
              <w:rPr>
                <w:rFonts w:ascii="宋体" w:hAnsi="宋体" w:cs="宋体"/>
                <w:szCs w:val="24"/>
              </w:rPr>
            </w:pPr>
          </w:p>
          <w:p w14:paraId="173978F5" w14:textId="77777777" w:rsidR="0017108C" w:rsidRPr="002766AB" w:rsidRDefault="0017108C" w:rsidP="00CD792D">
            <w:pPr>
              <w:rPr>
                <w:rFonts w:eastAsia="DengXian"/>
                <w:szCs w:val="24"/>
              </w:rPr>
            </w:pPr>
          </w:p>
        </w:tc>
      </w:tr>
      <w:tr w:rsidR="0017108C" w14:paraId="2F812477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D5C8B3" w14:textId="77777777" w:rsidR="0017108C" w:rsidRDefault="0017108C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17108C" w14:paraId="7FFADFCE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60ADDE" w14:textId="7EB2CE5E" w:rsidR="00283DE2" w:rsidRPr="009D4C54" w:rsidRDefault="00C21C8C" w:rsidP="00CD792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 xml:space="preserve"> </w:t>
            </w:r>
          </w:p>
        </w:tc>
      </w:tr>
    </w:tbl>
    <w:p w14:paraId="5668F0F3" w14:textId="77777777" w:rsidR="0017108C" w:rsidRPr="00693BD4" w:rsidRDefault="0017108C" w:rsidP="0017108C">
      <w:pPr>
        <w:ind w:left="425"/>
        <w:rPr>
          <w:lang w:eastAsia="x-none"/>
        </w:rPr>
      </w:pPr>
    </w:p>
    <w:p w14:paraId="12F07192" w14:textId="77777777" w:rsidR="00936342" w:rsidRDefault="0017108C" w:rsidP="00705099">
      <w:pPr>
        <w:pStyle w:val="5"/>
      </w:pPr>
      <w:r>
        <w:rPr>
          <w:rFonts w:hint="eastAsia"/>
          <w:lang w:eastAsia="zh-CN"/>
        </w:rPr>
        <w:t>Web</w:t>
      </w:r>
      <w:r>
        <w:rPr>
          <w:rFonts w:hint="eastAsia"/>
        </w:rPr>
        <w:t>操作界面</w:t>
      </w:r>
    </w:p>
    <w:p w14:paraId="4D61CE25" w14:textId="342C0C87" w:rsidR="0001263F" w:rsidRDefault="007F320F" w:rsidP="0017108C">
      <w:pPr>
        <w:rPr>
          <w:noProof/>
        </w:rPr>
      </w:pPr>
      <w:r w:rsidRPr="007F320F">
        <w:rPr>
          <w:noProof/>
        </w:rPr>
        <w:drawing>
          <wp:inline distT="0" distB="0" distL="0" distR="0" wp14:anchorId="18E968DE" wp14:editId="5B5A60B9">
            <wp:extent cx="5723255" cy="2394585"/>
            <wp:effectExtent l="0" t="0" r="0" b="5715"/>
            <wp:docPr id="221701009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01009" name="图片 1" descr="表格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494B" w14:textId="5C8A155B" w:rsidR="0001263F" w:rsidRDefault="00C21C8C" w:rsidP="0001263F">
      <w:pPr>
        <w:pStyle w:val="4"/>
        <w:numPr>
          <w:ilvl w:val="3"/>
          <w:numId w:val="20"/>
        </w:numPr>
      </w:pPr>
      <w:r>
        <w:rPr>
          <w:rFonts w:hint="eastAsia"/>
          <w:lang w:eastAsia="zh-CN"/>
        </w:rPr>
        <w:t>领养动物</w:t>
      </w:r>
    </w:p>
    <w:p w14:paraId="56BE92A5" w14:textId="77777777" w:rsidR="0001263F" w:rsidRPr="00960B95" w:rsidRDefault="0001263F" w:rsidP="0001263F">
      <w:pPr>
        <w:pStyle w:val="5"/>
      </w:pPr>
      <w:proofErr w:type="spellStart"/>
      <w:r>
        <w:rPr>
          <w:rFonts w:hint="eastAsia"/>
        </w:rPr>
        <w:t>用例分析</w:t>
      </w:r>
      <w:proofErr w:type="spellEnd"/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01263F" w14:paraId="467B39EC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80C99F5" w14:textId="77777777" w:rsidR="0001263F" w:rsidRDefault="0001263F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01263F" w14:paraId="7D549629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069FE7C" w14:textId="6EF2B0C4" w:rsidR="0001263F" w:rsidRDefault="00C21C8C" w:rsidP="00CD792D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用户领养动物</w:t>
            </w:r>
          </w:p>
        </w:tc>
      </w:tr>
      <w:tr w:rsidR="0001263F" w14:paraId="0E79A152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11AF2A" w14:textId="77777777" w:rsidR="0001263F" w:rsidRDefault="0001263F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01263F" w14:paraId="7459CEBD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2E9011" w14:textId="4EDAE73F" w:rsidR="0001263F" w:rsidRDefault="00C21C8C" w:rsidP="00CD792D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</w:p>
        </w:tc>
      </w:tr>
      <w:tr w:rsidR="0001263F" w14:paraId="7368C9E0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5D1E86" w14:textId="77777777" w:rsidR="0001263F" w:rsidRDefault="0001263F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01263F" w14:paraId="5535DDD3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15965B" w14:textId="428276C1" w:rsidR="0001263F" w:rsidRDefault="00E002B2" w:rsidP="00CD792D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  <w:u w:color="000000"/>
              </w:rPr>
              <w:t>用户已成功登陆系统，浏览界面，</w:t>
            </w:r>
          </w:p>
        </w:tc>
      </w:tr>
      <w:tr w:rsidR="0001263F" w14:paraId="2453DBE2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8BCD69" w14:textId="77777777" w:rsidR="0001263F" w:rsidRDefault="0001263F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01263F" w14:paraId="17ECBC3D" w14:textId="77777777" w:rsidTr="00CD792D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52434D" w14:textId="19178827" w:rsidR="0001263F" w:rsidRDefault="00E002B2" w:rsidP="00CD792D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ascii="宋体" w:hAnsi="宋体" w:cs="宋体" w:hint="eastAsia"/>
                <w:szCs w:val="24"/>
                <w:u w:color="000000"/>
              </w:rPr>
              <w:lastRenderedPageBreak/>
              <w:t>用户选择想要领养的宠物信息</w:t>
            </w:r>
          </w:p>
        </w:tc>
      </w:tr>
      <w:tr w:rsidR="0001263F" w14:paraId="0508A61D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FE2CC6" w14:textId="77777777" w:rsidR="0001263F" w:rsidRDefault="0001263F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01263F" w14:paraId="79A0C09A" w14:textId="77777777" w:rsidTr="00CD792D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D95584" w14:textId="77777777" w:rsidR="0001263F" w:rsidRDefault="0001263F" w:rsidP="00CD792D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665EF544" w14:textId="6393619D" w:rsidR="00F74130" w:rsidRDefault="0001263F" w:rsidP="00CD792D">
            <w:pPr>
              <w:rPr>
                <w:rFonts w:ascii="宋体" w:hAnsi="宋体" w:cs="宋体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 w:rsidR="00C21C8C">
              <w:rPr>
                <w:rFonts w:ascii="宋体" w:hAnsi="宋体" w:cs="宋体" w:hint="eastAsia"/>
                <w:szCs w:val="24"/>
              </w:rPr>
              <w:t>用户浏览动物信息并选择特定动物</w:t>
            </w:r>
          </w:p>
          <w:p w14:paraId="3E1B3C75" w14:textId="26E3D8BA" w:rsidR="00C21C8C" w:rsidRDefault="00C21C8C" w:rsidP="00CD792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2 用户填写领养申请表格，包括个人信息和领养理由</w:t>
            </w:r>
          </w:p>
          <w:p w14:paraId="68985EE5" w14:textId="596934D2" w:rsidR="00C21C8C" w:rsidRDefault="00C21C8C" w:rsidP="00CD792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3 用户提交申请</w:t>
            </w:r>
          </w:p>
          <w:p w14:paraId="3B550AA4" w14:textId="56C31887" w:rsidR="00C21C8C" w:rsidRPr="00CD792D" w:rsidRDefault="00C21C8C" w:rsidP="00CD792D">
            <w:pPr>
              <w:rPr>
                <w:rFonts w:eastAsia="DengXian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4 系统记录领养申请并填写申请状态</w:t>
            </w:r>
          </w:p>
          <w:p w14:paraId="63F40C70" w14:textId="77777777" w:rsidR="0001263F" w:rsidRDefault="0001263F" w:rsidP="00CD792D">
            <w:pPr>
              <w:rPr>
                <w:rFonts w:ascii="宋体" w:hAnsi="宋体" w:cs="宋体"/>
                <w:szCs w:val="24"/>
              </w:rPr>
            </w:pPr>
          </w:p>
          <w:p w14:paraId="7BF932B2" w14:textId="30F80D3D" w:rsidR="005648A8" w:rsidRDefault="0001263F" w:rsidP="00C21C8C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>
              <w:rPr>
                <w:rFonts w:ascii="宋体" w:hAnsi="宋体" w:cs="宋体"/>
                <w:szCs w:val="24"/>
              </w:rPr>
              <w:t xml:space="preserve"> </w:t>
            </w:r>
            <w:r w:rsidR="00C21C8C">
              <w:rPr>
                <w:rFonts w:ascii="宋体" w:hAnsi="宋体" w:cs="宋体" w:hint="eastAsia"/>
                <w:szCs w:val="24"/>
              </w:rPr>
              <w:t xml:space="preserve"> </w:t>
            </w:r>
          </w:p>
          <w:p w14:paraId="221ACFC0" w14:textId="77777777" w:rsidR="0001263F" w:rsidRPr="002766AB" w:rsidRDefault="0001263F" w:rsidP="00CD792D">
            <w:pPr>
              <w:rPr>
                <w:rFonts w:eastAsia="DengXian"/>
                <w:szCs w:val="24"/>
              </w:rPr>
            </w:pPr>
          </w:p>
        </w:tc>
      </w:tr>
      <w:tr w:rsidR="0001263F" w14:paraId="40391AAC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09DB91" w14:textId="77777777" w:rsidR="0001263F" w:rsidRDefault="0001263F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01263F" w14:paraId="30F1146B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C11FE2" w14:textId="7547CFB3" w:rsidR="005648A8" w:rsidRPr="00AD5C45" w:rsidRDefault="00C21C8C" w:rsidP="00F7413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宠物</w:t>
            </w:r>
            <w:r w:rsidR="005648A8" w:rsidRPr="00AD5C45">
              <w:rPr>
                <w:rFonts w:ascii="宋体" w:hAnsi="宋体" w:cs="宋体" w:hint="eastAsia"/>
                <w:szCs w:val="24"/>
              </w:rPr>
              <w:t>信息</w:t>
            </w:r>
            <w:r w:rsidR="00AD5C45" w:rsidRPr="00AD5C45">
              <w:rPr>
                <w:rFonts w:ascii="宋体" w:hAnsi="宋体" w:cs="宋体" w:hint="eastAsia"/>
                <w:szCs w:val="24"/>
              </w:rPr>
              <w:t>：</w:t>
            </w:r>
            <w:r w:rsidR="005648A8" w:rsidRPr="00AD5C45">
              <w:rPr>
                <w:rFonts w:ascii="宋体" w:hAnsi="宋体" w:cs="宋体" w:hint="eastAsia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姓名，年龄，性别等</w:t>
            </w:r>
          </w:p>
        </w:tc>
      </w:tr>
    </w:tbl>
    <w:p w14:paraId="2BA91541" w14:textId="77777777" w:rsidR="0001263F" w:rsidRPr="00693BD4" w:rsidRDefault="0001263F" w:rsidP="0001263F">
      <w:pPr>
        <w:ind w:left="425"/>
        <w:rPr>
          <w:lang w:eastAsia="x-none"/>
        </w:rPr>
      </w:pPr>
    </w:p>
    <w:p w14:paraId="10A123ED" w14:textId="77777777" w:rsidR="0001263F" w:rsidRDefault="0001263F" w:rsidP="0001263F">
      <w:pPr>
        <w:pStyle w:val="5"/>
      </w:pPr>
      <w:proofErr w:type="spellStart"/>
      <w:r>
        <w:rPr>
          <w:rFonts w:hint="eastAsia"/>
          <w:lang w:eastAsia="zh-CN"/>
        </w:rPr>
        <w:t>Web</w:t>
      </w:r>
      <w:r>
        <w:rPr>
          <w:rFonts w:hint="eastAsia"/>
        </w:rPr>
        <w:t>操作界面</w:t>
      </w:r>
      <w:proofErr w:type="spellEnd"/>
    </w:p>
    <w:p w14:paraId="10EBEF40" w14:textId="6EA83386" w:rsidR="0001263F" w:rsidRDefault="007F320F" w:rsidP="0017108C">
      <w:pPr>
        <w:rPr>
          <w:noProof/>
        </w:rPr>
      </w:pPr>
      <w:r w:rsidRPr="007F320F">
        <w:rPr>
          <w:noProof/>
        </w:rPr>
        <w:drawing>
          <wp:inline distT="0" distB="0" distL="0" distR="0" wp14:anchorId="45CD9A02" wp14:editId="5511D820">
            <wp:extent cx="5723255" cy="3314065"/>
            <wp:effectExtent l="0" t="0" r="0" b="635"/>
            <wp:docPr id="102713141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31411" name="图片 1" descr="图形用户界面, 应用程序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2DE9" w14:textId="1BBB375E" w:rsidR="00FB26B4" w:rsidRDefault="00C21C8C" w:rsidP="00FB26B4">
      <w:pPr>
        <w:pStyle w:val="4"/>
        <w:numPr>
          <w:ilvl w:val="3"/>
          <w:numId w:val="20"/>
        </w:numPr>
      </w:pPr>
      <w:r>
        <w:rPr>
          <w:rFonts w:hint="eastAsia"/>
          <w:lang w:eastAsia="zh-CN"/>
        </w:rPr>
        <w:t>申请成为领养人</w:t>
      </w:r>
    </w:p>
    <w:p w14:paraId="0D5C1E50" w14:textId="77777777" w:rsidR="00FB26B4" w:rsidRPr="00960B95" w:rsidRDefault="00FB26B4" w:rsidP="00FB26B4">
      <w:pPr>
        <w:pStyle w:val="5"/>
      </w:pPr>
      <w:proofErr w:type="spellStart"/>
      <w:r>
        <w:rPr>
          <w:rFonts w:hint="eastAsia"/>
        </w:rPr>
        <w:t>用例分析</w:t>
      </w:r>
      <w:proofErr w:type="spellEnd"/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FB26B4" w14:paraId="7D76CC07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2038E4C" w14:textId="77777777" w:rsidR="00FB26B4" w:rsidRDefault="00FB26B4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FB26B4" w14:paraId="6ECE8610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17E2140" w14:textId="457BF0E0" w:rsidR="00FB26B4" w:rsidRDefault="00C21C8C" w:rsidP="00CD792D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用户申请成为领养人</w:t>
            </w:r>
          </w:p>
        </w:tc>
      </w:tr>
      <w:tr w:rsidR="00FB26B4" w14:paraId="2B5D54F2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FA10A6" w14:textId="77777777" w:rsidR="00FB26B4" w:rsidRDefault="00FB26B4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FB26B4" w14:paraId="6494A68D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909AEF" w14:textId="196A3235" w:rsidR="00FB26B4" w:rsidRDefault="00C21C8C" w:rsidP="00CD792D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</w:p>
        </w:tc>
      </w:tr>
      <w:tr w:rsidR="00FB26B4" w14:paraId="1751A9EC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C6665C" w14:textId="77777777" w:rsidR="00FB26B4" w:rsidRDefault="00FB26B4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FB26B4" w14:paraId="4DDFA832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F075B0" w14:textId="10FDD6F0" w:rsidR="00FB26B4" w:rsidRDefault="00E002B2" w:rsidP="00CD792D">
            <w:pPr>
              <w:rPr>
                <w:szCs w:val="24"/>
                <w:u w:color="000000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用户已成功登录系统，并选择了想要领养的动物。</w:t>
            </w:r>
          </w:p>
        </w:tc>
      </w:tr>
      <w:tr w:rsidR="00FB26B4" w14:paraId="10A5893D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44560A" w14:textId="77777777" w:rsidR="00FB26B4" w:rsidRDefault="00FB26B4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lastRenderedPageBreak/>
              <w:t>后置条件</w:t>
            </w:r>
          </w:p>
        </w:tc>
      </w:tr>
      <w:tr w:rsidR="00FB26B4" w14:paraId="19D73271" w14:textId="77777777" w:rsidTr="00CD792D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8EA734" w14:textId="64C34E1D" w:rsidR="00FB26B4" w:rsidRDefault="00E002B2" w:rsidP="00CD792D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领养申请被系统记录，并等待管理员审查。</w:t>
            </w:r>
          </w:p>
          <w:p w14:paraId="30B138A7" w14:textId="77777777" w:rsidR="00FB26B4" w:rsidRDefault="00FB26B4" w:rsidP="00CD792D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FB26B4" w14:paraId="533E63CD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B6CF5F" w14:textId="77777777" w:rsidR="00FB26B4" w:rsidRDefault="00FB26B4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FB26B4" w14:paraId="0056D3AF" w14:textId="77777777" w:rsidTr="00CD792D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8785B8" w14:textId="77777777" w:rsidR="00FB26B4" w:rsidRDefault="00FB26B4" w:rsidP="00CD792D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73E0488E" w14:textId="54ED10DE" w:rsidR="00AD5C45" w:rsidRDefault="00FB26B4" w:rsidP="00CD792D">
            <w:pPr>
              <w:rPr>
                <w:rFonts w:ascii="宋体" w:hAnsi="宋体" w:cs="宋体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 w:rsidR="00C21C8C">
              <w:rPr>
                <w:rFonts w:ascii="宋体" w:hAnsi="宋体" w:cs="宋体" w:hint="eastAsia"/>
                <w:szCs w:val="24"/>
              </w:rPr>
              <w:t>用户进入申请成为领养人界面并填写个人信息</w:t>
            </w:r>
          </w:p>
          <w:p w14:paraId="778514B9" w14:textId="6DE5C7D5" w:rsidR="00C21C8C" w:rsidRDefault="00C21C8C" w:rsidP="00CD792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2 用户提交申请</w:t>
            </w:r>
          </w:p>
          <w:p w14:paraId="08C80531" w14:textId="589222D9" w:rsidR="00C21C8C" w:rsidRDefault="00C21C8C" w:rsidP="00CD792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3 系统审核用户信息，并更新用户状态</w:t>
            </w:r>
          </w:p>
          <w:p w14:paraId="04EA9373" w14:textId="32AADE5E" w:rsidR="00C21C8C" w:rsidRPr="00AD5C45" w:rsidRDefault="00C21C8C" w:rsidP="00CD792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4 系统显示用户已成为领养人</w:t>
            </w:r>
          </w:p>
          <w:p w14:paraId="7E4C69A4" w14:textId="77777777" w:rsidR="00FB26B4" w:rsidRDefault="00FB26B4" w:rsidP="00CD792D">
            <w:pPr>
              <w:rPr>
                <w:rFonts w:ascii="宋体" w:hAnsi="宋体" w:cs="宋体"/>
                <w:szCs w:val="24"/>
              </w:rPr>
            </w:pPr>
          </w:p>
          <w:p w14:paraId="547DB4BC" w14:textId="31DE91CD" w:rsidR="00FB26B4" w:rsidRDefault="00FB26B4" w:rsidP="00CD792D">
            <w:pPr>
              <w:rPr>
                <w:rFonts w:ascii="宋体" w:hAnsi="宋体" w:cs="宋体"/>
                <w:szCs w:val="24"/>
              </w:rPr>
            </w:pPr>
            <w:r w:rsidRPr="005F4CB4"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 w:rsidR="001B7975">
              <w:rPr>
                <w:rFonts w:ascii="宋体" w:hAnsi="宋体" w:cs="宋体" w:hint="eastAsia"/>
                <w:szCs w:val="24"/>
              </w:rPr>
              <w:t xml:space="preserve"> </w:t>
            </w:r>
            <w:r w:rsidR="00C21C8C">
              <w:rPr>
                <w:rFonts w:ascii="宋体" w:hAnsi="宋体" w:cs="宋体" w:hint="eastAsia"/>
                <w:szCs w:val="24"/>
              </w:rPr>
              <w:t>系统显示用户不满足领养人条件</w:t>
            </w:r>
          </w:p>
          <w:p w14:paraId="758B6962" w14:textId="77777777" w:rsidR="00FB26B4" w:rsidRPr="002766AB" w:rsidRDefault="00FB26B4" w:rsidP="001B7975">
            <w:pPr>
              <w:rPr>
                <w:rFonts w:eastAsia="DengXian"/>
                <w:szCs w:val="24"/>
              </w:rPr>
            </w:pPr>
          </w:p>
        </w:tc>
      </w:tr>
      <w:tr w:rsidR="00FB26B4" w14:paraId="0AAF8443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039673" w14:textId="77777777" w:rsidR="00FB26B4" w:rsidRDefault="00FB26B4" w:rsidP="00CD792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FB26B4" w14:paraId="46523583" w14:textId="77777777" w:rsidTr="00CD792D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71AEF9" w14:textId="77777777" w:rsidR="00FB26B4" w:rsidRPr="00283DE2" w:rsidRDefault="00FB26B4" w:rsidP="00CD792D">
            <w:pPr>
              <w:rPr>
                <w:b/>
                <w:bCs/>
                <w:szCs w:val="24"/>
              </w:rPr>
            </w:pPr>
          </w:p>
        </w:tc>
      </w:tr>
    </w:tbl>
    <w:p w14:paraId="5ADBBF20" w14:textId="77777777" w:rsidR="00FB26B4" w:rsidRPr="00693BD4" w:rsidRDefault="00FB26B4" w:rsidP="00FB26B4">
      <w:pPr>
        <w:ind w:left="425"/>
        <w:rPr>
          <w:lang w:eastAsia="x-none"/>
        </w:rPr>
      </w:pPr>
    </w:p>
    <w:p w14:paraId="3B4014FA" w14:textId="77777777" w:rsidR="00FB26B4" w:rsidRDefault="00FB26B4" w:rsidP="00FB26B4">
      <w:pPr>
        <w:pStyle w:val="5"/>
      </w:pPr>
      <w:proofErr w:type="spellStart"/>
      <w:r>
        <w:rPr>
          <w:rFonts w:hint="eastAsia"/>
          <w:lang w:eastAsia="zh-CN"/>
        </w:rPr>
        <w:t>Web</w:t>
      </w:r>
      <w:r>
        <w:rPr>
          <w:rFonts w:hint="eastAsia"/>
        </w:rPr>
        <w:t>操作界面</w:t>
      </w:r>
      <w:proofErr w:type="spellEnd"/>
    </w:p>
    <w:p w14:paraId="2471994F" w14:textId="4A775280" w:rsidR="00FB26B4" w:rsidRDefault="007F320F" w:rsidP="00FB26B4">
      <w:pPr>
        <w:rPr>
          <w:noProof/>
        </w:rPr>
      </w:pPr>
      <w:r w:rsidRPr="007F320F">
        <w:rPr>
          <w:noProof/>
        </w:rPr>
        <w:drawing>
          <wp:inline distT="0" distB="0" distL="0" distR="0" wp14:anchorId="5EA4C3BA" wp14:editId="4766BB96">
            <wp:extent cx="5723255" cy="3738880"/>
            <wp:effectExtent l="0" t="0" r="0" b="0"/>
            <wp:docPr id="132488747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87470" name="图片 1" descr="图形用户界面, 文本, 应用程序, 电子邮件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210D" w14:textId="680AB449" w:rsidR="001008EC" w:rsidRDefault="001008EC" w:rsidP="00C21C8C">
      <w:pPr>
        <w:pStyle w:val="4"/>
        <w:numPr>
          <w:ilvl w:val="0"/>
          <w:numId w:val="0"/>
        </w:numPr>
        <w:ind w:left="1006"/>
        <w:rPr>
          <w:noProof/>
        </w:rPr>
      </w:pPr>
    </w:p>
    <w:p w14:paraId="52A0635C" w14:textId="70732711" w:rsidR="005453BE" w:rsidRPr="00936342" w:rsidRDefault="00C21C8C" w:rsidP="0017108C">
      <w:r>
        <w:rPr>
          <w:rFonts w:hint="eastAsia"/>
        </w:rPr>
        <w:t xml:space="preserve"> </w:t>
      </w:r>
    </w:p>
    <w:sectPr w:rsidR="005453BE" w:rsidRPr="00936342" w:rsidSect="003E5192">
      <w:headerReference w:type="even" r:id="rId24"/>
      <w:headerReference w:type="first" r:id="rId25"/>
      <w:footerReference w:type="first" r:id="rId26"/>
      <w:pgSz w:w="11906" w:h="16838" w:code="9"/>
      <w:pgMar w:top="1418" w:right="1191" w:bottom="1418" w:left="1418" w:header="851" w:footer="709" w:gutter="284"/>
      <w:cols w:space="425"/>
      <w:titlePg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E8180" w14:textId="77777777" w:rsidR="00C46356" w:rsidRDefault="00C46356" w:rsidP="007D4C4A">
      <w:r>
        <w:separator/>
      </w:r>
    </w:p>
  </w:endnote>
  <w:endnote w:type="continuationSeparator" w:id="0">
    <w:p w14:paraId="654F2419" w14:textId="77777777" w:rsidR="00C46356" w:rsidRDefault="00C46356" w:rsidP="007D4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隶书"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Arial Unicode MS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ED303" w14:textId="77777777" w:rsidR="00F43A78" w:rsidRDefault="00F43A78" w:rsidP="00A01E20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2C1F6D9" w14:textId="77777777" w:rsidR="00F43A78" w:rsidRDefault="00F43A78" w:rsidP="006071C2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FEA8E" w14:textId="77777777" w:rsidR="00F43A78" w:rsidRDefault="00F43A78" w:rsidP="00735A6E">
    <w:pPr>
      <w:pStyle w:val="a7"/>
      <w:framePr w:w="721" w:wrap="around" w:vAnchor="text" w:hAnchor="page" w:x="9736" w:y="-238"/>
      <w:ind w:firstLine="0"/>
      <w:jc w:val="right"/>
      <w:rPr>
        <w:rStyle w:val="a8"/>
      </w:rPr>
    </w:pPr>
  </w:p>
  <w:p w14:paraId="50560707" w14:textId="77777777" w:rsidR="00F43A78" w:rsidRPr="00F81C9E" w:rsidRDefault="00F43A78" w:rsidP="00735A6E">
    <w:pPr>
      <w:pStyle w:val="a7"/>
      <w:framePr w:w="721" w:wrap="around" w:vAnchor="text" w:hAnchor="page" w:x="9736" w:y="-238"/>
      <w:ind w:firstLine="0"/>
      <w:jc w:val="right"/>
      <w:rPr>
        <w:rStyle w:val="a8"/>
        <w:szCs w:val="21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  <w:r w:rsidRPr="00CC2D43">
      <w:rPr>
        <w:rStyle w:val="a8"/>
        <w:szCs w:val="21"/>
      </w:rPr>
      <w:t>/</w:t>
    </w:r>
    <w:r w:rsidRPr="00CC2D43">
      <w:rPr>
        <w:rStyle w:val="a8"/>
        <w:iCs/>
        <w:szCs w:val="21"/>
      </w:rPr>
      <w:fldChar w:fldCharType="begin"/>
    </w:r>
    <w:r w:rsidRPr="00CC2D43">
      <w:rPr>
        <w:rStyle w:val="a8"/>
        <w:iCs/>
        <w:szCs w:val="21"/>
      </w:rPr>
      <w:instrText xml:space="preserve"> NUMPAGES </w:instrText>
    </w:r>
    <w:r w:rsidRPr="00CC2D43">
      <w:rPr>
        <w:rStyle w:val="a8"/>
        <w:iCs/>
        <w:szCs w:val="21"/>
      </w:rPr>
      <w:fldChar w:fldCharType="separate"/>
    </w:r>
    <w:r>
      <w:rPr>
        <w:rStyle w:val="a8"/>
        <w:iCs/>
        <w:noProof/>
        <w:szCs w:val="21"/>
      </w:rPr>
      <w:t>37</w:t>
    </w:r>
    <w:r w:rsidRPr="00CC2D43">
      <w:rPr>
        <w:rStyle w:val="a8"/>
        <w:iCs/>
        <w:szCs w:val="21"/>
      </w:rPr>
      <w:fldChar w:fldCharType="end"/>
    </w:r>
  </w:p>
  <w:p w14:paraId="0F586F4A" w14:textId="77777777" w:rsidR="00F43A78" w:rsidRDefault="000A000B" w:rsidP="00F81C9E">
    <w:pPr>
      <w:pStyle w:val="a7"/>
      <w:ind w:right="360" w:firstLine="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906B014" wp14:editId="109DF577">
              <wp:simplePos x="0" y="0"/>
              <wp:positionH relativeFrom="column">
                <wp:posOffset>11430</wp:posOffset>
              </wp:positionH>
              <wp:positionV relativeFrom="paragraph">
                <wp:posOffset>-12065</wp:posOffset>
              </wp:positionV>
              <wp:extent cx="5562600" cy="0"/>
              <wp:effectExtent l="0" t="0" r="0" b="0"/>
              <wp:wrapNone/>
              <wp:docPr id="58713945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562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709ECB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-.95pt" to="438.9pt,-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">
              <o:lock v:ext="edit" shapetype="f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D965D" w14:textId="77777777" w:rsidR="00F43A78" w:rsidRDefault="000A000B" w:rsidP="00061BB5">
    <w:pPr>
      <w:pStyle w:val="a7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60230F" wp14:editId="3D2DB577">
              <wp:simplePos x="0" y="0"/>
              <wp:positionH relativeFrom="column">
                <wp:posOffset>5715</wp:posOffset>
              </wp:positionH>
              <wp:positionV relativeFrom="paragraph">
                <wp:posOffset>-34290</wp:posOffset>
              </wp:positionV>
              <wp:extent cx="5709285" cy="0"/>
              <wp:effectExtent l="0" t="0" r="0" b="0"/>
              <wp:wrapNone/>
              <wp:docPr id="65353544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7092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B824D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-2.7pt" to="450pt,-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">
              <o:lock v:ext="edit" shapetype="f"/>
            </v:line>
          </w:pict>
        </mc:Fallback>
      </mc:AlternateContent>
    </w:r>
    <w:r w:rsidR="00F43A78">
      <w:rPr>
        <w:rStyle w:val="a8"/>
      </w:rPr>
      <w:fldChar w:fldCharType="begin"/>
    </w:r>
    <w:r w:rsidR="00F43A78">
      <w:rPr>
        <w:rStyle w:val="a8"/>
      </w:rPr>
      <w:instrText xml:space="preserve"> PAGE </w:instrText>
    </w:r>
    <w:r w:rsidR="00F43A78">
      <w:rPr>
        <w:rStyle w:val="a8"/>
      </w:rPr>
      <w:fldChar w:fldCharType="separate"/>
    </w:r>
    <w:r w:rsidR="00F43A78">
      <w:rPr>
        <w:rStyle w:val="a8"/>
        <w:noProof/>
      </w:rPr>
      <w:t>5</w:t>
    </w:r>
    <w:r w:rsidR="00F43A78">
      <w:rPr>
        <w:rStyle w:val="a8"/>
      </w:rPr>
      <w:fldChar w:fldCharType="end"/>
    </w:r>
    <w:r w:rsidR="00F43A78">
      <w:rPr>
        <w:rStyle w:val="a8"/>
        <w:rFonts w:hint="eastAsia"/>
      </w:rPr>
      <w:t>/</w:t>
    </w:r>
    <w:r w:rsidR="00F43A78">
      <w:rPr>
        <w:rStyle w:val="a8"/>
      </w:rPr>
      <w:fldChar w:fldCharType="begin"/>
    </w:r>
    <w:r w:rsidR="00F43A78">
      <w:rPr>
        <w:rStyle w:val="a8"/>
      </w:rPr>
      <w:instrText xml:space="preserve"> NUMPAGES </w:instrText>
    </w:r>
    <w:r w:rsidR="00F43A78">
      <w:rPr>
        <w:rStyle w:val="a8"/>
      </w:rPr>
      <w:fldChar w:fldCharType="separate"/>
    </w:r>
    <w:r w:rsidR="00F43A78">
      <w:rPr>
        <w:rStyle w:val="a8"/>
        <w:noProof/>
      </w:rPr>
      <w:t>37</w:t>
    </w:r>
    <w:r w:rsidR="00F43A78"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EE624" w14:textId="77777777" w:rsidR="00C46356" w:rsidRDefault="00C46356" w:rsidP="007D4C4A">
      <w:r>
        <w:separator/>
      </w:r>
    </w:p>
  </w:footnote>
  <w:footnote w:type="continuationSeparator" w:id="0">
    <w:p w14:paraId="00A68561" w14:textId="77777777" w:rsidR="00C46356" w:rsidRDefault="00C46356" w:rsidP="007D4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29E24" w14:textId="77777777" w:rsidR="00F43A78" w:rsidRDefault="000A000B"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EC5B97" wp14:editId="7A826FC4">
              <wp:simplePos x="0" y="0"/>
              <wp:positionH relativeFrom="column">
                <wp:posOffset>0</wp:posOffset>
              </wp:positionH>
              <wp:positionV relativeFrom="paragraph">
                <wp:posOffset>173990</wp:posOffset>
              </wp:positionV>
              <wp:extent cx="5638800" cy="0"/>
              <wp:effectExtent l="0" t="25400" r="25400" b="25400"/>
              <wp:wrapNone/>
              <wp:docPr id="204666871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6388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E9A3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7pt" to="444pt,1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" strokeweight="4.5pt">
              <v:stroke linestyle="thinThick"/>
              <o:lock v:ext="edit" shapetype="f"/>
            </v:line>
          </w:pict>
        </mc:Fallback>
      </mc:AlternateContent>
    </w:r>
    <w:r w:rsidR="00F43A78">
      <w:rPr>
        <w:rFonts w:hint="eastAsia"/>
      </w:rPr>
      <w:t xml:space="preserve">         </w:t>
    </w:r>
    <w:r w:rsidR="00F43A78">
      <w:rPr>
        <w:rFonts w:hint="eastAsia"/>
      </w:rPr>
      <w:tab/>
    </w:r>
    <w:r w:rsidR="00F43A78">
      <w:rPr>
        <w:rFonts w:hint="eastAsia"/>
      </w:rPr>
      <w:tab/>
    </w:r>
    <w:r w:rsidR="00F43A78">
      <w:rPr>
        <w:rFonts w:hint="eastAsia"/>
      </w:rPr>
      <w:tab/>
      <w:t xml:space="preserve"> </w:t>
    </w:r>
    <w:r w:rsidR="00F43A78" w:rsidRPr="00BE0B80">
      <w:rPr>
        <w:rFonts w:hint="eastAsia"/>
        <w:sz w:val="18"/>
        <w:szCs w:val="18"/>
      </w:rPr>
      <w:t xml:space="preserve"> </w:t>
    </w:r>
    <w:r w:rsidR="00F43A78">
      <w:rPr>
        <w:rFonts w:hint="eastAsia"/>
        <w:sz w:val="18"/>
        <w:szCs w:val="18"/>
      </w:rPr>
      <w:t xml:space="preserve">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557E2" w14:textId="77777777" w:rsidR="00F43A78" w:rsidRDefault="00F43A7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FBF61" w14:textId="77777777" w:rsidR="00F43A78" w:rsidRDefault="000A000B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6DE95FF" wp14:editId="742D2137">
              <wp:simplePos x="0" y="0"/>
              <wp:positionH relativeFrom="column">
                <wp:posOffset>0</wp:posOffset>
              </wp:positionH>
              <wp:positionV relativeFrom="paragraph">
                <wp:posOffset>377825</wp:posOffset>
              </wp:positionV>
              <wp:extent cx="5715000" cy="0"/>
              <wp:effectExtent l="0" t="25400" r="25400" b="25400"/>
              <wp:wrapNone/>
              <wp:docPr id="177742522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0E4C28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75pt" to="450pt,2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" strokeweight="4.5pt">
              <v:stroke linestyle="thinThick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7.7pt;height:7.7pt" o:bullet="t">
        <v:imagedata r:id="rId1" o:title="mso3"/>
      </v:shape>
    </w:pict>
  </w:numPicBullet>
  <w:abstractNum w:abstractNumId="0" w15:restartNumberingAfterBreak="0">
    <w:nsid w:val="FFFFFF89"/>
    <w:multiLevelType w:val="singleLevel"/>
    <w:tmpl w:val="99F8444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C237CDD"/>
    <w:multiLevelType w:val="hybridMultilevel"/>
    <w:tmpl w:val="FA10F3C4"/>
    <w:lvl w:ilvl="0" w:tplc="6398152E">
      <w:start w:val="1"/>
      <w:numFmt w:val="decimal"/>
      <w:pStyle w:val="a0"/>
      <w:lvlText w:val="表-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0C86BFC"/>
    <w:multiLevelType w:val="multilevel"/>
    <w:tmpl w:val="7A86C74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06"/>
        </w:tabs>
        <w:ind w:left="1006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57E24456"/>
    <w:multiLevelType w:val="singleLevel"/>
    <w:tmpl w:val="57E24456"/>
    <w:lvl w:ilvl="0">
      <w:start w:val="3"/>
      <w:numFmt w:val="decimal"/>
      <w:suff w:val="space"/>
      <w:lvlText w:val="%1."/>
      <w:lvlJc w:val="left"/>
    </w:lvl>
  </w:abstractNum>
  <w:abstractNum w:abstractNumId="4" w15:restartNumberingAfterBreak="0">
    <w:nsid w:val="76933334"/>
    <w:multiLevelType w:val="multilevel"/>
    <w:tmpl w:val="91E8F98C"/>
    <w:lvl w:ilvl="0">
      <w:start w:val="1"/>
      <w:numFmt w:val="none"/>
      <w:pStyle w:val="a1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615286222">
    <w:abstractNumId w:val="2"/>
  </w:num>
  <w:num w:numId="2" w16cid:durableId="1323971874">
    <w:abstractNumId w:val="1"/>
  </w:num>
  <w:num w:numId="3" w16cid:durableId="558173945">
    <w:abstractNumId w:val="0"/>
  </w:num>
  <w:num w:numId="4" w16cid:durableId="120224402">
    <w:abstractNumId w:val="4"/>
  </w:num>
  <w:num w:numId="5" w16cid:durableId="98918263">
    <w:abstractNumId w:val="2"/>
  </w:num>
  <w:num w:numId="6" w16cid:durableId="272056489">
    <w:abstractNumId w:val="2"/>
  </w:num>
  <w:num w:numId="7" w16cid:durableId="1729955230">
    <w:abstractNumId w:val="2"/>
  </w:num>
  <w:num w:numId="8" w16cid:durableId="1049691114">
    <w:abstractNumId w:val="2"/>
  </w:num>
  <w:num w:numId="9" w16cid:durableId="1300262109">
    <w:abstractNumId w:val="2"/>
  </w:num>
  <w:num w:numId="10" w16cid:durableId="946355494">
    <w:abstractNumId w:val="2"/>
  </w:num>
  <w:num w:numId="11" w16cid:durableId="6628539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89572278">
    <w:abstractNumId w:val="2"/>
  </w:num>
  <w:num w:numId="13" w16cid:durableId="948662555">
    <w:abstractNumId w:val="2"/>
  </w:num>
  <w:num w:numId="14" w16cid:durableId="1697656463">
    <w:abstractNumId w:val="2"/>
  </w:num>
  <w:num w:numId="15" w16cid:durableId="1643347765">
    <w:abstractNumId w:val="2"/>
  </w:num>
  <w:num w:numId="16" w16cid:durableId="1770931508">
    <w:abstractNumId w:val="2"/>
  </w:num>
  <w:num w:numId="17" w16cid:durableId="282856104">
    <w:abstractNumId w:val="3"/>
  </w:num>
  <w:num w:numId="18" w16cid:durableId="2084445707">
    <w:abstractNumId w:val="2"/>
  </w:num>
  <w:num w:numId="19" w16cid:durableId="1192377525">
    <w:abstractNumId w:val="2"/>
  </w:num>
  <w:num w:numId="20" w16cid:durableId="9367864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00475213">
    <w:abstractNumId w:val="2"/>
  </w:num>
  <w:num w:numId="22" w16cid:durableId="56965513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hideSpelling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30"/>
    <w:rsid w:val="00000E17"/>
    <w:rsid w:val="00000E4E"/>
    <w:rsid w:val="00003120"/>
    <w:rsid w:val="000033BE"/>
    <w:rsid w:val="0000354F"/>
    <w:rsid w:val="0000381C"/>
    <w:rsid w:val="000038BD"/>
    <w:rsid w:val="00003A6B"/>
    <w:rsid w:val="00006232"/>
    <w:rsid w:val="000063E9"/>
    <w:rsid w:val="000067D9"/>
    <w:rsid w:val="00007517"/>
    <w:rsid w:val="00007BF7"/>
    <w:rsid w:val="0001003D"/>
    <w:rsid w:val="00011821"/>
    <w:rsid w:val="00011E79"/>
    <w:rsid w:val="0001263F"/>
    <w:rsid w:val="000127BE"/>
    <w:rsid w:val="00013D2C"/>
    <w:rsid w:val="00014A2F"/>
    <w:rsid w:val="00014B64"/>
    <w:rsid w:val="00014D6D"/>
    <w:rsid w:val="000164FF"/>
    <w:rsid w:val="00017B08"/>
    <w:rsid w:val="0002306A"/>
    <w:rsid w:val="00023E8F"/>
    <w:rsid w:val="0002473E"/>
    <w:rsid w:val="000252B0"/>
    <w:rsid w:val="00025431"/>
    <w:rsid w:val="00025643"/>
    <w:rsid w:val="000279F8"/>
    <w:rsid w:val="00030A5E"/>
    <w:rsid w:val="00031823"/>
    <w:rsid w:val="000322A6"/>
    <w:rsid w:val="000322D2"/>
    <w:rsid w:val="000326DD"/>
    <w:rsid w:val="00032B10"/>
    <w:rsid w:val="00032E1F"/>
    <w:rsid w:val="00034435"/>
    <w:rsid w:val="000344D4"/>
    <w:rsid w:val="0004047C"/>
    <w:rsid w:val="00041777"/>
    <w:rsid w:val="000417C9"/>
    <w:rsid w:val="00042C88"/>
    <w:rsid w:val="00044215"/>
    <w:rsid w:val="0004431B"/>
    <w:rsid w:val="000468C8"/>
    <w:rsid w:val="0005073E"/>
    <w:rsid w:val="00050882"/>
    <w:rsid w:val="00050FA5"/>
    <w:rsid w:val="00051D71"/>
    <w:rsid w:val="00052186"/>
    <w:rsid w:val="00053774"/>
    <w:rsid w:val="00054600"/>
    <w:rsid w:val="000555A3"/>
    <w:rsid w:val="00055E18"/>
    <w:rsid w:val="000577BC"/>
    <w:rsid w:val="00060213"/>
    <w:rsid w:val="000608D1"/>
    <w:rsid w:val="00061140"/>
    <w:rsid w:val="000615C1"/>
    <w:rsid w:val="00061B28"/>
    <w:rsid w:val="00061BB5"/>
    <w:rsid w:val="0006247F"/>
    <w:rsid w:val="0006258C"/>
    <w:rsid w:val="000628A3"/>
    <w:rsid w:val="0006324F"/>
    <w:rsid w:val="000635A5"/>
    <w:rsid w:val="00063639"/>
    <w:rsid w:val="00063786"/>
    <w:rsid w:val="000640F2"/>
    <w:rsid w:val="00064526"/>
    <w:rsid w:val="000646C7"/>
    <w:rsid w:val="00064A87"/>
    <w:rsid w:val="0006530C"/>
    <w:rsid w:val="00065B70"/>
    <w:rsid w:val="00066706"/>
    <w:rsid w:val="00066ACB"/>
    <w:rsid w:val="00067F87"/>
    <w:rsid w:val="00070828"/>
    <w:rsid w:val="000709BF"/>
    <w:rsid w:val="00071556"/>
    <w:rsid w:val="00073F92"/>
    <w:rsid w:val="000740B7"/>
    <w:rsid w:val="00074992"/>
    <w:rsid w:val="000749EA"/>
    <w:rsid w:val="00076CAD"/>
    <w:rsid w:val="00077B0D"/>
    <w:rsid w:val="0008034F"/>
    <w:rsid w:val="00081BBB"/>
    <w:rsid w:val="00081CD4"/>
    <w:rsid w:val="0008340C"/>
    <w:rsid w:val="00083A99"/>
    <w:rsid w:val="000842BB"/>
    <w:rsid w:val="00084976"/>
    <w:rsid w:val="00084FF4"/>
    <w:rsid w:val="0008524D"/>
    <w:rsid w:val="0008533E"/>
    <w:rsid w:val="0008572E"/>
    <w:rsid w:val="00086558"/>
    <w:rsid w:val="00086AB8"/>
    <w:rsid w:val="0008741C"/>
    <w:rsid w:val="000904D5"/>
    <w:rsid w:val="00090B56"/>
    <w:rsid w:val="00091173"/>
    <w:rsid w:val="000916E5"/>
    <w:rsid w:val="0009261B"/>
    <w:rsid w:val="00093923"/>
    <w:rsid w:val="00093E6B"/>
    <w:rsid w:val="000944C5"/>
    <w:rsid w:val="000959C2"/>
    <w:rsid w:val="00095CB2"/>
    <w:rsid w:val="00096953"/>
    <w:rsid w:val="00097348"/>
    <w:rsid w:val="00097624"/>
    <w:rsid w:val="00097D4A"/>
    <w:rsid w:val="000A000B"/>
    <w:rsid w:val="000A095D"/>
    <w:rsid w:val="000A0FA5"/>
    <w:rsid w:val="000A2AD3"/>
    <w:rsid w:val="000A4D14"/>
    <w:rsid w:val="000A5668"/>
    <w:rsid w:val="000A5B83"/>
    <w:rsid w:val="000A5CAD"/>
    <w:rsid w:val="000A6FC7"/>
    <w:rsid w:val="000A77F7"/>
    <w:rsid w:val="000A7FA6"/>
    <w:rsid w:val="000B0117"/>
    <w:rsid w:val="000B2601"/>
    <w:rsid w:val="000B3934"/>
    <w:rsid w:val="000B3FBB"/>
    <w:rsid w:val="000B4B69"/>
    <w:rsid w:val="000B4DA8"/>
    <w:rsid w:val="000B54CF"/>
    <w:rsid w:val="000B602C"/>
    <w:rsid w:val="000B6730"/>
    <w:rsid w:val="000B68FC"/>
    <w:rsid w:val="000B6C3C"/>
    <w:rsid w:val="000C0197"/>
    <w:rsid w:val="000C1B2C"/>
    <w:rsid w:val="000C360F"/>
    <w:rsid w:val="000C3E47"/>
    <w:rsid w:val="000C421D"/>
    <w:rsid w:val="000C43CB"/>
    <w:rsid w:val="000C708F"/>
    <w:rsid w:val="000C77A5"/>
    <w:rsid w:val="000C7F38"/>
    <w:rsid w:val="000D06E9"/>
    <w:rsid w:val="000D0886"/>
    <w:rsid w:val="000D0E02"/>
    <w:rsid w:val="000D1621"/>
    <w:rsid w:val="000D1E5D"/>
    <w:rsid w:val="000D1F91"/>
    <w:rsid w:val="000D2193"/>
    <w:rsid w:val="000D21E0"/>
    <w:rsid w:val="000D430B"/>
    <w:rsid w:val="000D4EE6"/>
    <w:rsid w:val="000D6A4B"/>
    <w:rsid w:val="000E0AAB"/>
    <w:rsid w:val="000E2F1E"/>
    <w:rsid w:val="000E3197"/>
    <w:rsid w:val="000E327F"/>
    <w:rsid w:val="000E3720"/>
    <w:rsid w:val="000E4E2F"/>
    <w:rsid w:val="000E6759"/>
    <w:rsid w:val="000E758C"/>
    <w:rsid w:val="000E79AE"/>
    <w:rsid w:val="000E7B22"/>
    <w:rsid w:val="000F06B0"/>
    <w:rsid w:val="000F0A8C"/>
    <w:rsid w:val="000F16E9"/>
    <w:rsid w:val="000F1B99"/>
    <w:rsid w:val="000F285B"/>
    <w:rsid w:val="000F2C1B"/>
    <w:rsid w:val="000F363B"/>
    <w:rsid w:val="000F4560"/>
    <w:rsid w:val="000F5663"/>
    <w:rsid w:val="000F5EA0"/>
    <w:rsid w:val="000F6A75"/>
    <w:rsid w:val="000F6FDE"/>
    <w:rsid w:val="001006C6"/>
    <w:rsid w:val="001007F0"/>
    <w:rsid w:val="001008EC"/>
    <w:rsid w:val="001012C6"/>
    <w:rsid w:val="00101E6B"/>
    <w:rsid w:val="00102268"/>
    <w:rsid w:val="00102AD5"/>
    <w:rsid w:val="0010361C"/>
    <w:rsid w:val="001041BA"/>
    <w:rsid w:val="00105EC2"/>
    <w:rsid w:val="001068F9"/>
    <w:rsid w:val="001076A9"/>
    <w:rsid w:val="00107B22"/>
    <w:rsid w:val="00111DF3"/>
    <w:rsid w:val="0011217D"/>
    <w:rsid w:val="00113E62"/>
    <w:rsid w:val="00114BAA"/>
    <w:rsid w:val="00115130"/>
    <w:rsid w:val="00115817"/>
    <w:rsid w:val="00116069"/>
    <w:rsid w:val="001205EE"/>
    <w:rsid w:val="001209AC"/>
    <w:rsid w:val="00121CCB"/>
    <w:rsid w:val="0012235E"/>
    <w:rsid w:val="001225BD"/>
    <w:rsid w:val="0012392A"/>
    <w:rsid w:val="00124B98"/>
    <w:rsid w:val="00124DFB"/>
    <w:rsid w:val="00125FEA"/>
    <w:rsid w:val="00126916"/>
    <w:rsid w:val="0013034C"/>
    <w:rsid w:val="00130724"/>
    <w:rsid w:val="00131F52"/>
    <w:rsid w:val="00132301"/>
    <w:rsid w:val="001347D9"/>
    <w:rsid w:val="00135882"/>
    <w:rsid w:val="00137794"/>
    <w:rsid w:val="00140A46"/>
    <w:rsid w:val="001415FB"/>
    <w:rsid w:val="00142A3C"/>
    <w:rsid w:val="00142C79"/>
    <w:rsid w:val="00143007"/>
    <w:rsid w:val="0014420F"/>
    <w:rsid w:val="001455E8"/>
    <w:rsid w:val="0014568B"/>
    <w:rsid w:val="001456BC"/>
    <w:rsid w:val="00146DAC"/>
    <w:rsid w:val="00147156"/>
    <w:rsid w:val="00147521"/>
    <w:rsid w:val="00147EF0"/>
    <w:rsid w:val="00150841"/>
    <w:rsid w:val="00151DA6"/>
    <w:rsid w:val="00152B84"/>
    <w:rsid w:val="00152B8A"/>
    <w:rsid w:val="0015414F"/>
    <w:rsid w:val="00155063"/>
    <w:rsid w:val="00155BE6"/>
    <w:rsid w:val="00155F75"/>
    <w:rsid w:val="001561D0"/>
    <w:rsid w:val="00156953"/>
    <w:rsid w:val="00156E6F"/>
    <w:rsid w:val="0015747C"/>
    <w:rsid w:val="00157D77"/>
    <w:rsid w:val="001607D6"/>
    <w:rsid w:val="00160CAF"/>
    <w:rsid w:val="001638EC"/>
    <w:rsid w:val="0016460D"/>
    <w:rsid w:val="0016513A"/>
    <w:rsid w:val="00165F62"/>
    <w:rsid w:val="0017031D"/>
    <w:rsid w:val="00170D96"/>
    <w:rsid w:val="0017108C"/>
    <w:rsid w:val="00172C61"/>
    <w:rsid w:val="001731E6"/>
    <w:rsid w:val="00173CB3"/>
    <w:rsid w:val="00175DA9"/>
    <w:rsid w:val="0017658C"/>
    <w:rsid w:val="00177556"/>
    <w:rsid w:val="00177BD7"/>
    <w:rsid w:val="00180352"/>
    <w:rsid w:val="00182054"/>
    <w:rsid w:val="001843D7"/>
    <w:rsid w:val="00184763"/>
    <w:rsid w:val="00185B42"/>
    <w:rsid w:val="00185B4A"/>
    <w:rsid w:val="00186DB0"/>
    <w:rsid w:val="0018769E"/>
    <w:rsid w:val="0018769F"/>
    <w:rsid w:val="00187C01"/>
    <w:rsid w:val="0019113D"/>
    <w:rsid w:val="001923FD"/>
    <w:rsid w:val="0019266A"/>
    <w:rsid w:val="001928E8"/>
    <w:rsid w:val="00193384"/>
    <w:rsid w:val="001936DB"/>
    <w:rsid w:val="00193C0B"/>
    <w:rsid w:val="00195650"/>
    <w:rsid w:val="00195DB3"/>
    <w:rsid w:val="00196200"/>
    <w:rsid w:val="0019658A"/>
    <w:rsid w:val="00196747"/>
    <w:rsid w:val="00196C27"/>
    <w:rsid w:val="00196FB7"/>
    <w:rsid w:val="00197492"/>
    <w:rsid w:val="00197534"/>
    <w:rsid w:val="001A04B7"/>
    <w:rsid w:val="001A0952"/>
    <w:rsid w:val="001A27EA"/>
    <w:rsid w:val="001A41D7"/>
    <w:rsid w:val="001A43FA"/>
    <w:rsid w:val="001A4425"/>
    <w:rsid w:val="001A60E6"/>
    <w:rsid w:val="001A69BB"/>
    <w:rsid w:val="001A6CE2"/>
    <w:rsid w:val="001A7116"/>
    <w:rsid w:val="001A72EA"/>
    <w:rsid w:val="001A7332"/>
    <w:rsid w:val="001A769A"/>
    <w:rsid w:val="001B0A4C"/>
    <w:rsid w:val="001B1530"/>
    <w:rsid w:val="001B1E93"/>
    <w:rsid w:val="001B2065"/>
    <w:rsid w:val="001B2370"/>
    <w:rsid w:val="001B3BAD"/>
    <w:rsid w:val="001B4357"/>
    <w:rsid w:val="001B6A45"/>
    <w:rsid w:val="001B7975"/>
    <w:rsid w:val="001C0D30"/>
    <w:rsid w:val="001C11B6"/>
    <w:rsid w:val="001C14C0"/>
    <w:rsid w:val="001C1E15"/>
    <w:rsid w:val="001C1F94"/>
    <w:rsid w:val="001C22DD"/>
    <w:rsid w:val="001C24F6"/>
    <w:rsid w:val="001C2AF9"/>
    <w:rsid w:val="001C42C3"/>
    <w:rsid w:val="001C53E4"/>
    <w:rsid w:val="001C62B2"/>
    <w:rsid w:val="001C7E01"/>
    <w:rsid w:val="001C7EA8"/>
    <w:rsid w:val="001D015D"/>
    <w:rsid w:val="001D0CA5"/>
    <w:rsid w:val="001D22F0"/>
    <w:rsid w:val="001D3151"/>
    <w:rsid w:val="001D3A1A"/>
    <w:rsid w:val="001D3ADE"/>
    <w:rsid w:val="001D3FC0"/>
    <w:rsid w:val="001D41BD"/>
    <w:rsid w:val="001D65DE"/>
    <w:rsid w:val="001D6E68"/>
    <w:rsid w:val="001E0ED7"/>
    <w:rsid w:val="001E10E1"/>
    <w:rsid w:val="001E125D"/>
    <w:rsid w:val="001E136E"/>
    <w:rsid w:val="001E1595"/>
    <w:rsid w:val="001E19D7"/>
    <w:rsid w:val="001E2B2D"/>
    <w:rsid w:val="001E3A84"/>
    <w:rsid w:val="001E5D80"/>
    <w:rsid w:val="001E6F16"/>
    <w:rsid w:val="001E6FBB"/>
    <w:rsid w:val="001F1E66"/>
    <w:rsid w:val="001F2AC2"/>
    <w:rsid w:val="001F31BA"/>
    <w:rsid w:val="001F3791"/>
    <w:rsid w:val="001F393E"/>
    <w:rsid w:val="001F446D"/>
    <w:rsid w:val="001F5232"/>
    <w:rsid w:val="001F5349"/>
    <w:rsid w:val="001F5C3A"/>
    <w:rsid w:val="001F63AD"/>
    <w:rsid w:val="001F6C8A"/>
    <w:rsid w:val="001F6CDD"/>
    <w:rsid w:val="0020014E"/>
    <w:rsid w:val="002006CB"/>
    <w:rsid w:val="00201064"/>
    <w:rsid w:val="00201237"/>
    <w:rsid w:val="002035E8"/>
    <w:rsid w:val="00203E35"/>
    <w:rsid w:val="00204150"/>
    <w:rsid w:val="0020450F"/>
    <w:rsid w:val="00204E6F"/>
    <w:rsid w:val="00206382"/>
    <w:rsid w:val="00206C6E"/>
    <w:rsid w:val="00207162"/>
    <w:rsid w:val="002073AF"/>
    <w:rsid w:val="002100B0"/>
    <w:rsid w:val="00210DDD"/>
    <w:rsid w:val="00211437"/>
    <w:rsid w:val="002117A1"/>
    <w:rsid w:val="00212B08"/>
    <w:rsid w:val="00212CDA"/>
    <w:rsid w:val="00212CF2"/>
    <w:rsid w:val="00216350"/>
    <w:rsid w:val="002169CF"/>
    <w:rsid w:val="00217158"/>
    <w:rsid w:val="002175A2"/>
    <w:rsid w:val="0021783D"/>
    <w:rsid w:val="00217CFA"/>
    <w:rsid w:val="002202E2"/>
    <w:rsid w:val="00220882"/>
    <w:rsid w:val="002210EE"/>
    <w:rsid w:val="0022127E"/>
    <w:rsid w:val="00221762"/>
    <w:rsid w:val="00221D94"/>
    <w:rsid w:val="00221E37"/>
    <w:rsid w:val="00224C65"/>
    <w:rsid w:val="00224F72"/>
    <w:rsid w:val="002264E6"/>
    <w:rsid w:val="00226704"/>
    <w:rsid w:val="00226EB4"/>
    <w:rsid w:val="00226FAE"/>
    <w:rsid w:val="0022762C"/>
    <w:rsid w:val="00227C1E"/>
    <w:rsid w:val="00227F9D"/>
    <w:rsid w:val="00231718"/>
    <w:rsid w:val="00231D0A"/>
    <w:rsid w:val="00232D2A"/>
    <w:rsid w:val="00232FDD"/>
    <w:rsid w:val="00233157"/>
    <w:rsid w:val="0023350D"/>
    <w:rsid w:val="00233F3A"/>
    <w:rsid w:val="00234244"/>
    <w:rsid w:val="002345BE"/>
    <w:rsid w:val="00234C84"/>
    <w:rsid w:val="0023570A"/>
    <w:rsid w:val="00236237"/>
    <w:rsid w:val="00236E86"/>
    <w:rsid w:val="00237BD3"/>
    <w:rsid w:val="00241A66"/>
    <w:rsid w:val="00241C5D"/>
    <w:rsid w:val="00242303"/>
    <w:rsid w:val="00242E00"/>
    <w:rsid w:val="00243897"/>
    <w:rsid w:val="00243BAA"/>
    <w:rsid w:val="002447CB"/>
    <w:rsid w:val="00245A48"/>
    <w:rsid w:val="00245BF1"/>
    <w:rsid w:val="00246006"/>
    <w:rsid w:val="002460CC"/>
    <w:rsid w:val="00246CB2"/>
    <w:rsid w:val="0024741E"/>
    <w:rsid w:val="00247AFF"/>
    <w:rsid w:val="00247B24"/>
    <w:rsid w:val="002503E8"/>
    <w:rsid w:val="002507B1"/>
    <w:rsid w:val="00250DE6"/>
    <w:rsid w:val="00251471"/>
    <w:rsid w:val="00251AEE"/>
    <w:rsid w:val="00252692"/>
    <w:rsid w:val="00252B34"/>
    <w:rsid w:val="00254617"/>
    <w:rsid w:val="0025606F"/>
    <w:rsid w:val="002563A1"/>
    <w:rsid w:val="00256FA9"/>
    <w:rsid w:val="00257243"/>
    <w:rsid w:val="002575B6"/>
    <w:rsid w:val="00257841"/>
    <w:rsid w:val="00257CDC"/>
    <w:rsid w:val="002604CD"/>
    <w:rsid w:val="002615B3"/>
    <w:rsid w:val="002617E5"/>
    <w:rsid w:val="00261B72"/>
    <w:rsid w:val="00262884"/>
    <w:rsid w:val="00262975"/>
    <w:rsid w:val="00264BFD"/>
    <w:rsid w:val="00265AF1"/>
    <w:rsid w:val="00266236"/>
    <w:rsid w:val="0026646A"/>
    <w:rsid w:val="00266934"/>
    <w:rsid w:val="0027041E"/>
    <w:rsid w:val="002712C9"/>
    <w:rsid w:val="002728FD"/>
    <w:rsid w:val="002729CF"/>
    <w:rsid w:val="00272F50"/>
    <w:rsid w:val="00273329"/>
    <w:rsid w:val="00273685"/>
    <w:rsid w:val="00273A2E"/>
    <w:rsid w:val="00273B0E"/>
    <w:rsid w:val="002745DB"/>
    <w:rsid w:val="00274B01"/>
    <w:rsid w:val="002766AB"/>
    <w:rsid w:val="002778D9"/>
    <w:rsid w:val="00280810"/>
    <w:rsid w:val="00281254"/>
    <w:rsid w:val="00282339"/>
    <w:rsid w:val="00282A17"/>
    <w:rsid w:val="0028345F"/>
    <w:rsid w:val="00283DE2"/>
    <w:rsid w:val="002841E8"/>
    <w:rsid w:val="002843F3"/>
    <w:rsid w:val="00285169"/>
    <w:rsid w:val="0028567F"/>
    <w:rsid w:val="00285BC1"/>
    <w:rsid w:val="002866BE"/>
    <w:rsid w:val="00286F22"/>
    <w:rsid w:val="002870C9"/>
    <w:rsid w:val="0028730D"/>
    <w:rsid w:val="0028789F"/>
    <w:rsid w:val="00287A0E"/>
    <w:rsid w:val="00290089"/>
    <w:rsid w:val="002904E4"/>
    <w:rsid w:val="00291B05"/>
    <w:rsid w:val="00291E0C"/>
    <w:rsid w:val="00292EAA"/>
    <w:rsid w:val="00292F3B"/>
    <w:rsid w:val="002936D1"/>
    <w:rsid w:val="00293B67"/>
    <w:rsid w:val="0029462B"/>
    <w:rsid w:val="00294B85"/>
    <w:rsid w:val="00294C56"/>
    <w:rsid w:val="00295187"/>
    <w:rsid w:val="00295B62"/>
    <w:rsid w:val="00295EE6"/>
    <w:rsid w:val="0029629C"/>
    <w:rsid w:val="00297BE7"/>
    <w:rsid w:val="002A3A01"/>
    <w:rsid w:val="002A3C4D"/>
    <w:rsid w:val="002A41DD"/>
    <w:rsid w:val="002A4FF6"/>
    <w:rsid w:val="002A51F0"/>
    <w:rsid w:val="002A713A"/>
    <w:rsid w:val="002A73B1"/>
    <w:rsid w:val="002A751E"/>
    <w:rsid w:val="002A7DCE"/>
    <w:rsid w:val="002A7F01"/>
    <w:rsid w:val="002A7FDE"/>
    <w:rsid w:val="002B11B1"/>
    <w:rsid w:val="002B18FA"/>
    <w:rsid w:val="002B27E6"/>
    <w:rsid w:val="002B286D"/>
    <w:rsid w:val="002B291A"/>
    <w:rsid w:val="002B2CA3"/>
    <w:rsid w:val="002B56A8"/>
    <w:rsid w:val="002B6D75"/>
    <w:rsid w:val="002B6ECE"/>
    <w:rsid w:val="002C11E8"/>
    <w:rsid w:val="002C5323"/>
    <w:rsid w:val="002C5D39"/>
    <w:rsid w:val="002C7145"/>
    <w:rsid w:val="002C71A4"/>
    <w:rsid w:val="002D054B"/>
    <w:rsid w:val="002D0EB6"/>
    <w:rsid w:val="002D11A0"/>
    <w:rsid w:val="002D2823"/>
    <w:rsid w:val="002D2E8B"/>
    <w:rsid w:val="002D3244"/>
    <w:rsid w:val="002D3436"/>
    <w:rsid w:val="002D372D"/>
    <w:rsid w:val="002D3B31"/>
    <w:rsid w:val="002D4B65"/>
    <w:rsid w:val="002D55DB"/>
    <w:rsid w:val="002D6440"/>
    <w:rsid w:val="002D71D8"/>
    <w:rsid w:val="002E04A6"/>
    <w:rsid w:val="002E0597"/>
    <w:rsid w:val="002E080E"/>
    <w:rsid w:val="002E27C0"/>
    <w:rsid w:val="002E436E"/>
    <w:rsid w:val="002E4408"/>
    <w:rsid w:val="002E4437"/>
    <w:rsid w:val="002E5241"/>
    <w:rsid w:val="002E6B48"/>
    <w:rsid w:val="002E6BAE"/>
    <w:rsid w:val="002F02BD"/>
    <w:rsid w:val="002F122E"/>
    <w:rsid w:val="002F15D5"/>
    <w:rsid w:val="002F1F3A"/>
    <w:rsid w:val="002F230A"/>
    <w:rsid w:val="002F266A"/>
    <w:rsid w:val="002F2D6D"/>
    <w:rsid w:val="002F4B72"/>
    <w:rsid w:val="002F56EE"/>
    <w:rsid w:val="002F57B6"/>
    <w:rsid w:val="002F5CEE"/>
    <w:rsid w:val="002F5D89"/>
    <w:rsid w:val="002F5D9B"/>
    <w:rsid w:val="002F68CB"/>
    <w:rsid w:val="002F6C3E"/>
    <w:rsid w:val="002F6E9E"/>
    <w:rsid w:val="003005AA"/>
    <w:rsid w:val="00301060"/>
    <w:rsid w:val="00301C12"/>
    <w:rsid w:val="003021CD"/>
    <w:rsid w:val="00302985"/>
    <w:rsid w:val="00302E9F"/>
    <w:rsid w:val="00302F11"/>
    <w:rsid w:val="0030486B"/>
    <w:rsid w:val="003051DA"/>
    <w:rsid w:val="0030529A"/>
    <w:rsid w:val="00305B45"/>
    <w:rsid w:val="00305CF0"/>
    <w:rsid w:val="0030636A"/>
    <w:rsid w:val="00306563"/>
    <w:rsid w:val="003070C0"/>
    <w:rsid w:val="0031133D"/>
    <w:rsid w:val="003121F6"/>
    <w:rsid w:val="00312A1C"/>
    <w:rsid w:val="00313744"/>
    <w:rsid w:val="00314019"/>
    <w:rsid w:val="00314067"/>
    <w:rsid w:val="0031426C"/>
    <w:rsid w:val="00314CFF"/>
    <w:rsid w:val="00315381"/>
    <w:rsid w:val="00316237"/>
    <w:rsid w:val="0031672B"/>
    <w:rsid w:val="00317A32"/>
    <w:rsid w:val="00320FF2"/>
    <w:rsid w:val="00321600"/>
    <w:rsid w:val="0032295A"/>
    <w:rsid w:val="0032362B"/>
    <w:rsid w:val="00324626"/>
    <w:rsid w:val="003249E6"/>
    <w:rsid w:val="00325489"/>
    <w:rsid w:val="00325D73"/>
    <w:rsid w:val="00325E54"/>
    <w:rsid w:val="00326BD1"/>
    <w:rsid w:val="0033086C"/>
    <w:rsid w:val="003326A8"/>
    <w:rsid w:val="00334C6C"/>
    <w:rsid w:val="003358E8"/>
    <w:rsid w:val="00335A73"/>
    <w:rsid w:val="00335E61"/>
    <w:rsid w:val="00340346"/>
    <w:rsid w:val="00341C98"/>
    <w:rsid w:val="0034239B"/>
    <w:rsid w:val="0034389D"/>
    <w:rsid w:val="0034679E"/>
    <w:rsid w:val="00350CCC"/>
    <w:rsid w:val="0035107A"/>
    <w:rsid w:val="00351734"/>
    <w:rsid w:val="00351A2D"/>
    <w:rsid w:val="00351D4A"/>
    <w:rsid w:val="00351F80"/>
    <w:rsid w:val="003527F1"/>
    <w:rsid w:val="00352975"/>
    <w:rsid w:val="003536AB"/>
    <w:rsid w:val="00353C50"/>
    <w:rsid w:val="00354129"/>
    <w:rsid w:val="003552FF"/>
    <w:rsid w:val="003553A0"/>
    <w:rsid w:val="00356CE0"/>
    <w:rsid w:val="003578FA"/>
    <w:rsid w:val="00360132"/>
    <w:rsid w:val="0036127B"/>
    <w:rsid w:val="00361629"/>
    <w:rsid w:val="00361A5A"/>
    <w:rsid w:val="00361BF3"/>
    <w:rsid w:val="00362874"/>
    <w:rsid w:val="00362F04"/>
    <w:rsid w:val="003636D6"/>
    <w:rsid w:val="0036382C"/>
    <w:rsid w:val="00364BC8"/>
    <w:rsid w:val="00364CFB"/>
    <w:rsid w:val="00366526"/>
    <w:rsid w:val="00367761"/>
    <w:rsid w:val="0036797D"/>
    <w:rsid w:val="0037086C"/>
    <w:rsid w:val="00371FAF"/>
    <w:rsid w:val="003721D4"/>
    <w:rsid w:val="003722C8"/>
    <w:rsid w:val="00372964"/>
    <w:rsid w:val="00373847"/>
    <w:rsid w:val="00373A67"/>
    <w:rsid w:val="00373DAD"/>
    <w:rsid w:val="00374B0A"/>
    <w:rsid w:val="00375476"/>
    <w:rsid w:val="00375B34"/>
    <w:rsid w:val="0037606F"/>
    <w:rsid w:val="0037616F"/>
    <w:rsid w:val="00376965"/>
    <w:rsid w:val="003769C6"/>
    <w:rsid w:val="00377B74"/>
    <w:rsid w:val="00377CCB"/>
    <w:rsid w:val="00380922"/>
    <w:rsid w:val="003813E2"/>
    <w:rsid w:val="00383CDB"/>
    <w:rsid w:val="00384226"/>
    <w:rsid w:val="00384D2E"/>
    <w:rsid w:val="00385D11"/>
    <w:rsid w:val="00386274"/>
    <w:rsid w:val="003866C5"/>
    <w:rsid w:val="00390B65"/>
    <w:rsid w:val="00391D07"/>
    <w:rsid w:val="00391D25"/>
    <w:rsid w:val="00391F78"/>
    <w:rsid w:val="003923B8"/>
    <w:rsid w:val="00392E63"/>
    <w:rsid w:val="0039441C"/>
    <w:rsid w:val="0039443A"/>
    <w:rsid w:val="003952B0"/>
    <w:rsid w:val="00395D6E"/>
    <w:rsid w:val="00397382"/>
    <w:rsid w:val="00397703"/>
    <w:rsid w:val="003A0023"/>
    <w:rsid w:val="003A0632"/>
    <w:rsid w:val="003A1733"/>
    <w:rsid w:val="003A17A5"/>
    <w:rsid w:val="003A1992"/>
    <w:rsid w:val="003A3AF2"/>
    <w:rsid w:val="003A46A4"/>
    <w:rsid w:val="003A4B84"/>
    <w:rsid w:val="003A4D82"/>
    <w:rsid w:val="003A5218"/>
    <w:rsid w:val="003A60F2"/>
    <w:rsid w:val="003A6ABF"/>
    <w:rsid w:val="003A7AE7"/>
    <w:rsid w:val="003B0313"/>
    <w:rsid w:val="003B0682"/>
    <w:rsid w:val="003B0E6A"/>
    <w:rsid w:val="003B1E16"/>
    <w:rsid w:val="003B3CB7"/>
    <w:rsid w:val="003B42E5"/>
    <w:rsid w:val="003B4775"/>
    <w:rsid w:val="003B4EA0"/>
    <w:rsid w:val="003B6AD4"/>
    <w:rsid w:val="003B7CFB"/>
    <w:rsid w:val="003B7F92"/>
    <w:rsid w:val="003C1E24"/>
    <w:rsid w:val="003C3091"/>
    <w:rsid w:val="003C3190"/>
    <w:rsid w:val="003C3D4B"/>
    <w:rsid w:val="003C5BD2"/>
    <w:rsid w:val="003C5E5A"/>
    <w:rsid w:val="003C6615"/>
    <w:rsid w:val="003C6A2B"/>
    <w:rsid w:val="003C7C0F"/>
    <w:rsid w:val="003D0AA7"/>
    <w:rsid w:val="003D0C19"/>
    <w:rsid w:val="003D2094"/>
    <w:rsid w:val="003D332E"/>
    <w:rsid w:val="003D3EB4"/>
    <w:rsid w:val="003D4F59"/>
    <w:rsid w:val="003D5515"/>
    <w:rsid w:val="003D5C64"/>
    <w:rsid w:val="003D5E66"/>
    <w:rsid w:val="003D5F1A"/>
    <w:rsid w:val="003E19D7"/>
    <w:rsid w:val="003E2166"/>
    <w:rsid w:val="003E24C3"/>
    <w:rsid w:val="003E261C"/>
    <w:rsid w:val="003E2FFD"/>
    <w:rsid w:val="003E32E7"/>
    <w:rsid w:val="003E3399"/>
    <w:rsid w:val="003E3527"/>
    <w:rsid w:val="003E3954"/>
    <w:rsid w:val="003E5192"/>
    <w:rsid w:val="003E57C1"/>
    <w:rsid w:val="003E5C68"/>
    <w:rsid w:val="003E688A"/>
    <w:rsid w:val="003E6AB1"/>
    <w:rsid w:val="003E6ACC"/>
    <w:rsid w:val="003E6C3B"/>
    <w:rsid w:val="003F02DC"/>
    <w:rsid w:val="003F279F"/>
    <w:rsid w:val="003F30D6"/>
    <w:rsid w:val="003F34CE"/>
    <w:rsid w:val="003F3CDB"/>
    <w:rsid w:val="003F4A9E"/>
    <w:rsid w:val="003F4CD4"/>
    <w:rsid w:val="003F79F4"/>
    <w:rsid w:val="0040063C"/>
    <w:rsid w:val="004019C9"/>
    <w:rsid w:val="004026DD"/>
    <w:rsid w:val="00402871"/>
    <w:rsid w:val="004028CD"/>
    <w:rsid w:val="0040372F"/>
    <w:rsid w:val="004038AD"/>
    <w:rsid w:val="00404D17"/>
    <w:rsid w:val="00405C3D"/>
    <w:rsid w:val="00405E2E"/>
    <w:rsid w:val="004061B8"/>
    <w:rsid w:val="004062D6"/>
    <w:rsid w:val="004106EA"/>
    <w:rsid w:val="00411238"/>
    <w:rsid w:val="004113A1"/>
    <w:rsid w:val="00411EB2"/>
    <w:rsid w:val="004134FC"/>
    <w:rsid w:val="00415B3A"/>
    <w:rsid w:val="0041729D"/>
    <w:rsid w:val="00420330"/>
    <w:rsid w:val="0042140E"/>
    <w:rsid w:val="00421587"/>
    <w:rsid w:val="00421C49"/>
    <w:rsid w:val="004228F3"/>
    <w:rsid w:val="00424037"/>
    <w:rsid w:val="00424391"/>
    <w:rsid w:val="00424CC8"/>
    <w:rsid w:val="004251B0"/>
    <w:rsid w:val="00426463"/>
    <w:rsid w:val="00426E19"/>
    <w:rsid w:val="00427375"/>
    <w:rsid w:val="00427705"/>
    <w:rsid w:val="00427F6D"/>
    <w:rsid w:val="00430A3C"/>
    <w:rsid w:val="00431CA1"/>
    <w:rsid w:val="00433DE9"/>
    <w:rsid w:val="00433E28"/>
    <w:rsid w:val="00434168"/>
    <w:rsid w:val="0043435B"/>
    <w:rsid w:val="004358A5"/>
    <w:rsid w:val="00435C0C"/>
    <w:rsid w:val="00436C3D"/>
    <w:rsid w:val="00440189"/>
    <w:rsid w:val="004418C6"/>
    <w:rsid w:val="00441C0C"/>
    <w:rsid w:val="00443D65"/>
    <w:rsid w:val="00443E60"/>
    <w:rsid w:val="00444BCE"/>
    <w:rsid w:val="00445889"/>
    <w:rsid w:val="00446070"/>
    <w:rsid w:val="00446384"/>
    <w:rsid w:val="00447202"/>
    <w:rsid w:val="00447466"/>
    <w:rsid w:val="0045028E"/>
    <w:rsid w:val="00450383"/>
    <w:rsid w:val="00450B40"/>
    <w:rsid w:val="00451FD3"/>
    <w:rsid w:val="0045432B"/>
    <w:rsid w:val="00455BC2"/>
    <w:rsid w:val="0045693F"/>
    <w:rsid w:val="00456D77"/>
    <w:rsid w:val="004609E4"/>
    <w:rsid w:val="004628AB"/>
    <w:rsid w:val="00462AB1"/>
    <w:rsid w:val="00462D6B"/>
    <w:rsid w:val="00464122"/>
    <w:rsid w:val="0046417B"/>
    <w:rsid w:val="00464481"/>
    <w:rsid w:val="004645AD"/>
    <w:rsid w:val="004645B8"/>
    <w:rsid w:val="00464706"/>
    <w:rsid w:val="004665ED"/>
    <w:rsid w:val="00466CF3"/>
    <w:rsid w:val="00467296"/>
    <w:rsid w:val="00471981"/>
    <w:rsid w:val="0047199F"/>
    <w:rsid w:val="00471C69"/>
    <w:rsid w:val="004724A9"/>
    <w:rsid w:val="004728C0"/>
    <w:rsid w:val="00472964"/>
    <w:rsid w:val="00472C4D"/>
    <w:rsid w:val="00473982"/>
    <w:rsid w:val="00473B8D"/>
    <w:rsid w:val="00473E0C"/>
    <w:rsid w:val="004755B8"/>
    <w:rsid w:val="00475823"/>
    <w:rsid w:val="00475A5A"/>
    <w:rsid w:val="00475CA7"/>
    <w:rsid w:val="00475F41"/>
    <w:rsid w:val="00476300"/>
    <w:rsid w:val="00476C8C"/>
    <w:rsid w:val="0047790B"/>
    <w:rsid w:val="004808D7"/>
    <w:rsid w:val="00480C45"/>
    <w:rsid w:val="004814E1"/>
    <w:rsid w:val="004815CA"/>
    <w:rsid w:val="004817B0"/>
    <w:rsid w:val="004819B2"/>
    <w:rsid w:val="00482A73"/>
    <w:rsid w:val="004833CC"/>
    <w:rsid w:val="00483A34"/>
    <w:rsid w:val="00484DBC"/>
    <w:rsid w:val="004850B6"/>
    <w:rsid w:val="0048510B"/>
    <w:rsid w:val="004861DD"/>
    <w:rsid w:val="004866F5"/>
    <w:rsid w:val="004872B5"/>
    <w:rsid w:val="00490C92"/>
    <w:rsid w:val="00491DD5"/>
    <w:rsid w:val="00492576"/>
    <w:rsid w:val="00493118"/>
    <w:rsid w:val="0049359E"/>
    <w:rsid w:val="0049382A"/>
    <w:rsid w:val="00494072"/>
    <w:rsid w:val="00494259"/>
    <w:rsid w:val="004946AF"/>
    <w:rsid w:val="00494719"/>
    <w:rsid w:val="004947BD"/>
    <w:rsid w:val="0049652C"/>
    <w:rsid w:val="00497278"/>
    <w:rsid w:val="004A1128"/>
    <w:rsid w:val="004A15F3"/>
    <w:rsid w:val="004A2659"/>
    <w:rsid w:val="004A312D"/>
    <w:rsid w:val="004A3BF5"/>
    <w:rsid w:val="004A3C43"/>
    <w:rsid w:val="004A5DDB"/>
    <w:rsid w:val="004A5ED0"/>
    <w:rsid w:val="004A602A"/>
    <w:rsid w:val="004A69AD"/>
    <w:rsid w:val="004A7C47"/>
    <w:rsid w:val="004B0AA1"/>
    <w:rsid w:val="004B161A"/>
    <w:rsid w:val="004B17CB"/>
    <w:rsid w:val="004B1958"/>
    <w:rsid w:val="004B21BC"/>
    <w:rsid w:val="004B2A7F"/>
    <w:rsid w:val="004B2BDC"/>
    <w:rsid w:val="004B3238"/>
    <w:rsid w:val="004B3CE6"/>
    <w:rsid w:val="004B45BB"/>
    <w:rsid w:val="004B4947"/>
    <w:rsid w:val="004B4E68"/>
    <w:rsid w:val="004B56D6"/>
    <w:rsid w:val="004B5C3C"/>
    <w:rsid w:val="004B652C"/>
    <w:rsid w:val="004B72DC"/>
    <w:rsid w:val="004B74CD"/>
    <w:rsid w:val="004C0535"/>
    <w:rsid w:val="004C0D9B"/>
    <w:rsid w:val="004C1D5E"/>
    <w:rsid w:val="004C2548"/>
    <w:rsid w:val="004C2710"/>
    <w:rsid w:val="004C2E36"/>
    <w:rsid w:val="004C3E1E"/>
    <w:rsid w:val="004C4B00"/>
    <w:rsid w:val="004C6490"/>
    <w:rsid w:val="004C6CE0"/>
    <w:rsid w:val="004C7183"/>
    <w:rsid w:val="004D0262"/>
    <w:rsid w:val="004D06BA"/>
    <w:rsid w:val="004D0E9D"/>
    <w:rsid w:val="004D16F6"/>
    <w:rsid w:val="004D3C06"/>
    <w:rsid w:val="004D3EEC"/>
    <w:rsid w:val="004D4AE8"/>
    <w:rsid w:val="004D4B23"/>
    <w:rsid w:val="004D594C"/>
    <w:rsid w:val="004D5DF2"/>
    <w:rsid w:val="004E0492"/>
    <w:rsid w:val="004E0614"/>
    <w:rsid w:val="004E0EAB"/>
    <w:rsid w:val="004E23BD"/>
    <w:rsid w:val="004E28D2"/>
    <w:rsid w:val="004E2E94"/>
    <w:rsid w:val="004E3A78"/>
    <w:rsid w:val="004E4CA9"/>
    <w:rsid w:val="004E6271"/>
    <w:rsid w:val="004E73D6"/>
    <w:rsid w:val="004E7427"/>
    <w:rsid w:val="004F098F"/>
    <w:rsid w:val="004F0F97"/>
    <w:rsid w:val="004F12FE"/>
    <w:rsid w:val="004F1357"/>
    <w:rsid w:val="004F1BAE"/>
    <w:rsid w:val="004F49AB"/>
    <w:rsid w:val="004F5314"/>
    <w:rsid w:val="004F646E"/>
    <w:rsid w:val="004F7DC5"/>
    <w:rsid w:val="00500D05"/>
    <w:rsid w:val="005014BD"/>
    <w:rsid w:val="005024E1"/>
    <w:rsid w:val="00502A44"/>
    <w:rsid w:val="00502BB4"/>
    <w:rsid w:val="0050319E"/>
    <w:rsid w:val="005036F6"/>
    <w:rsid w:val="00503761"/>
    <w:rsid w:val="0050505D"/>
    <w:rsid w:val="00505F26"/>
    <w:rsid w:val="00506018"/>
    <w:rsid w:val="005072C0"/>
    <w:rsid w:val="0050749C"/>
    <w:rsid w:val="00507CC3"/>
    <w:rsid w:val="00510073"/>
    <w:rsid w:val="00510ACF"/>
    <w:rsid w:val="0051114D"/>
    <w:rsid w:val="00512DFC"/>
    <w:rsid w:val="0051306D"/>
    <w:rsid w:val="0051355F"/>
    <w:rsid w:val="00513BDF"/>
    <w:rsid w:val="00513D83"/>
    <w:rsid w:val="0051470C"/>
    <w:rsid w:val="005167CA"/>
    <w:rsid w:val="00516DE3"/>
    <w:rsid w:val="00517A02"/>
    <w:rsid w:val="00520023"/>
    <w:rsid w:val="00520158"/>
    <w:rsid w:val="00521135"/>
    <w:rsid w:val="0052190C"/>
    <w:rsid w:val="00522694"/>
    <w:rsid w:val="005228C3"/>
    <w:rsid w:val="005228D3"/>
    <w:rsid w:val="00523653"/>
    <w:rsid w:val="0052370D"/>
    <w:rsid w:val="005254D3"/>
    <w:rsid w:val="005260AF"/>
    <w:rsid w:val="00526359"/>
    <w:rsid w:val="00527519"/>
    <w:rsid w:val="005277C4"/>
    <w:rsid w:val="00531026"/>
    <w:rsid w:val="0053139E"/>
    <w:rsid w:val="00531A23"/>
    <w:rsid w:val="00532156"/>
    <w:rsid w:val="005324C8"/>
    <w:rsid w:val="005330D8"/>
    <w:rsid w:val="00533A07"/>
    <w:rsid w:val="00533CCF"/>
    <w:rsid w:val="005344BD"/>
    <w:rsid w:val="00534EB8"/>
    <w:rsid w:val="00535C0A"/>
    <w:rsid w:val="005361E6"/>
    <w:rsid w:val="005368D7"/>
    <w:rsid w:val="00536F98"/>
    <w:rsid w:val="005375C3"/>
    <w:rsid w:val="005409BE"/>
    <w:rsid w:val="00540C92"/>
    <w:rsid w:val="00541081"/>
    <w:rsid w:val="00541681"/>
    <w:rsid w:val="00541C6A"/>
    <w:rsid w:val="005423AF"/>
    <w:rsid w:val="00542931"/>
    <w:rsid w:val="00543020"/>
    <w:rsid w:val="005439EA"/>
    <w:rsid w:val="00543BAB"/>
    <w:rsid w:val="005453BE"/>
    <w:rsid w:val="0054690E"/>
    <w:rsid w:val="00547098"/>
    <w:rsid w:val="00547A72"/>
    <w:rsid w:val="00547DCD"/>
    <w:rsid w:val="005516FA"/>
    <w:rsid w:val="0055200F"/>
    <w:rsid w:val="00552046"/>
    <w:rsid w:val="005549E4"/>
    <w:rsid w:val="00554B69"/>
    <w:rsid w:val="00554F31"/>
    <w:rsid w:val="0055531F"/>
    <w:rsid w:val="005568A5"/>
    <w:rsid w:val="00556E78"/>
    <w:rsid w:val="00561BDF"/>
    <w:rsid w:val="00562D11"/>
    <w:rsid w:val="0056461F"/>
    <w:rsid w:val="005648A8"/>
    <w:rsid w:val="0056519B"/>
    <w:rsid w:val="00565B81"/>
    <w:rsid w:val="00566002"/>
    <w:rsid w:val="00566D7A"/>
    <w:rsid w:val="0056761F"/>
    <w:rsid w:val="0056773D"/>
    <w:rsid w:val="00570192"/>
    <w:rsid w:val="00570F11"/>
    <w:rsid w:val="005730BA"/>
    <w:rsid w:val="00573B3A"/>
    <w:rsid w:val="00573CBF"/>
    <w:rsid w:val="0057439C"/>
    <w:rsid w:val="005745BA"/>
    <w:rsid w:val="00574A1B"/>
    <w:rsid w:val="005750C6"/>
    <w:rsid w:val="0057551A"/>
    <w:rsid w:val="00577E0D"/>
    <w:rsid w:val="0058061D"/>
    <w:rsid w:val="00581F27"/>
    <w:rsid w:val="00582BB7"/>
    <w:rsid w:val="005835A9"/>
    <w:rsid w:val="00583C81"/>
    <w:rsid w:val="00584A35"/>
    <w:rsid w:val="00585799"/>
    <w:rsid w:val="005859CA"/>
    <w:rsid w:val="005866A5"/>
    <w:rsid w:val="00586E58"/>
    <w:rsid w:val="00586FC8"/>
    <w:rsid w:val="00587A0D"/>
    <w:rsid w:val="00587FCA"/>
    <w:rsid w:val="00590636"/>
    <w:rsid w:val="0059125E"/>
    <w:rsid w:val="005916B2"/>
    <w:rsid w:val="00591930"/>
    <w:rsid w:val="00592E02"/>
    <w:rsid w:val="00592EAA"/>
    <w:rsid w:val="0059530B"/>
    <w:rsid w:val="0059535B"/>
    <w:rsid w:val="005955B0"/>
    <w:rsid w:val="00595C37"/>
    <w:rsid w:val="00596681"/>
    <w:rsid w:val="00596788"/>
    <w:rsid w:val="00596C4A"/>
    <w:rsid w:val="0059730A"/>
    <w:rsid w:val="0059793A"/>
    <w:rsid w:val="00597FCA"/>
    <w:rsid w:val="005A01F1"/>
    <w:rsid w:val="005A040F"/>
    <w:rsid w:val="005A0573"/>
    <w:rsid w:val="005A134E"/>
    <w:rsid w:val="005A1545"/>
    <w:rsid w:val="005A391E"/>
    <w:rsid w:val="005A4E09"/>
    <w:rsid w:val="005A509B"/>
    <w:rsid w:val="005A554D"/>
    <w:rsid w:val="005A5E86"/>
    <w:rsid w:val="005A6ACC"/>
    <w:rsid w:val="005A6C0C"/>
    <w:rsid w:val="005A6C71"/>
    <w:rsid w:val="005A6CE8"/>
    <w:rsid w:val="005A71BD"/>
    <w:rsid w:val="005A7619"/>
    <w:rsid w:val="005B04F2"/>
    <w:rsid w:val="005B0F0C"/>
    <w:rsid w:val="005B115C"/>
    <w:rsid w:val="005B188A"/>
    <w:rsid w:val="005B1B97"/>
    <w:rsid w:val="005B2AFA"/>
    <w:rsid w:val="005B2EFF"/>
    <w:rsid w:val="005B2F68"/>
    <w:rsid w:val="005B3E05"/>
    <w:rsid w:val="005B4DD7"/>
    <w:rsid w:val="005B4DFB"/>
    <w:rsid w:val="005B5213"/>
    <w:rsid w:val="005B6C6D"/>
    <w:rsid w:val="005B71F0"/>
    <w:rsid w:val="005B7CE6"/>
    <w:rsid w:val="005C00A8"/>
    <w:rsid w:val="005C043B"/>
    <w:rsid w:val="005C0521"/>
    <w:rsid w:val="005C103D"/>
    <w:rsid w:val="005C1B9E"/>
    <w:rsid w:val="005C1D91"/>
    <w:rsid w:val="005C1F5F"/>
    <w:rsid w:val="005C533F"/>
    <w:rsid w:val="005C557E"/>
    <w:rsid w:val="005C605B"/>
    <w:rsid w:val="005C72E5"/>
    <w:rsid w:val="005D0813"/>
    <w:rsid w:val="005D1889"/>
    <w:rsid w:val="005D2738"/>
    <w:rsid w:val="005D3D90"/>
    <w:rsid w:val="005D609F"/>
    <w:rsid w:val="005D7A55"/>
    <w:rsid w:val="005D7B52"/>
    <w:rsid w:val="005E0277"/>
    <w:rsid w:val="005E0959"/>
    <w:rsid w:val="005E1222"/>
    <w:rsid w:val="005E2378"/>
    <w:rsid w:val="005E2A45"/>
    <w:rsid w:val="005E3397"/>
    <w:rsid w:val="005E3489"/>
    <w:rsid w:val="005E3DF5"/>
    <w:rsid w:val="005E5214"/>
    <w:rsid w:val="005E6285"/>
    <w:rsid w:val="005E6354"/>
    <w:rsid w:val="005E6AC6"/>
    <w:rsid w:val="005E6F09"/>
    <w:rsid w:val="005E7504"/>
    <w:rsid w:val="005E77B4"/>
    <w:rsid w:val="005F0355"/>
    <w:rsid w:val="005F0A3E"/>
    <w:rsid w:val="005F0C46"/>
    <w:rsid w:val="005F2498"/>
    <w:rsid w:val="005F25C4"/>
    <w:rsid w:val="005F40F7"/>
    <w:rsid w:val="005F43FF"/>
    <w:rsid w:val="005F4889"/>
    <w:rsid w:val="005F4C79"/>
    <w:rsid w:val="005F4CB4"/>
    <w:rsid w:val="005F5220"/>
    <w:rsid w:val="005F5328"/>
    <w:rsid w:val="005F62A1"/>
    <w:rsid w:val="005F720C"/>
    <w:rsid w:val="005F75B2"/>
    <w:rsid w:val="005F7786"/>
    <w:rsid w:val="0060092F"/>
    <w:rsid w:val="0060098C"/>
    <w:rsid w:val="00600EF9"/>
    <w:rsid w:val="00601210"/>
    <w:rsid w:val="0060529D"/>
    <w:rsid w:val="00605395"/>
    <w:rsid w:val="006053F0"/>
    <w:rsid w:val="00605C89"/>
    <w:rsid w:val="00606011"/>
    <w:rsid w:val="006071C2"/>
    <w:rsid w:val="0061170E"/>
    <w:rsid w:val="006117E3"/>
    <w:rsid w:val="00611A4D"/>
    <w:rsid w:val="0061216E"/>
    <w:rsid w:val="0061447E"/>
    <w:rsid w:val="00614F87"/>
    <w:rsid w:val="006158A1"/>
    <w:rsid w:val="00615A9C"/>
    <w:rsid w:val="006173AE"/>
    <w:rsid w:val="0061783A"/>
    <w:rsid w:val="006178C4"/>
    <w:rsid w:val="00617C76"/>
    <w:rsid w:val="006236B3"/>
    <w:rsid w:val="006247D3"/>
    <w:rsid w:val="006248BB"/>
    <w:rsid w:val="006256E5"/>
    <w:rsid w:val="00625861"/>
    <w:rsid w:val="00625C76"/>
    <w:rsid w:val="00625C84"/>
    <w:rsid w:val="00626B96"/>
    <w:rsid w:val="006271CF"/>
    <w:rsid w:val="006277A1"/>
    <w:rsid w:val="0062784A"/>
    <w:rsid w:val="00627E74"/>
    <w:rsid w:val="00630094"/>
    <w:rsid w:val="006308B6"/>
    <w:rsid w:val="0063100C"/>
    <w:rsid w:val="00631F52"/>
    <w:rsid w:val="0063217E"/>
    <w:rsid w:val="0063250D"/>
    <w:rsid w:val="0063331D"/>
    <w:rsid w:val="006339B5"/>
    <w:rsid w:val="00634867"/>
    <w:rsid w:val="00635397"/>
    <w:rsid w:val="00635C80"/>
    <w:rsid w:val="00636221"/>
    <w:rsid w:val="006368C6"/>
    <w:rsid w:val="00636AB4"/>
    <w:rsid w:val="00641139"/>
    <w:rsid w:val="00641E1A"/>
    <w:rsid w:val="00641FB1"/>
    <w:rsid w:val="00642C61"/>
    <w:rsid w:val="00643058"/>
    <w:rsid w:val="006431DB"/>
    <w:rsid w:val="0064441F"/>
    <w:rsid w:val="006450D9"/>
    <w:rsid w:val="006452B1"/>
    <w:rsid w:val="00645BED"/>
    <w:rsid w:val="00646145"/>
    <w:rsid w:val="00646D28"/>
    <w:rsid w:val="006474CD"/>
    <w:rsid w:val="00647B2E"/>
    <w:rsid w:val="006505A7"/>
    <w:rsid w:val="00651A22"/>
    <w:rsid w:val="00652401"/>
    <w:rsid w:val="00652693"/>
    <w:rsid w:val="00652751"/>
    <w:rsid w:val="00652956"/>
    <w:rsid w:val="00652AAD"/>
    <w:rsid w:val="006532ED"/>
    <w:rsid w:val="0065340E"/>
    <w:rsid w:val="0065398B"/>
    <w:rsid w:val="00654385"/>
    <w:rsid w:val="0065461C"/>
    <w:rsid w:val="00655EB7"/>
    <w:rsid w:val="0065698D"/>
    <w:rsid w:val="00657344"/>
    <w:rsid w:val="006574E1"/>
    <w:rsid w:val="0066096F"/>
    <w:rsid w:val="00661673"/>
    <w:rsid w:val="00661AB3"/>
    <w:rsid w:val="006622F8"/>
    <w:rsid w:val="00662F32"/>
    <w:rsid w:val="0066309C"/>
    <w:rsid w:val="0066313C"/>
    <w:rsid w:val="00663858"/>
    <w:rsid w:val="00663DDB"/>
    <w:rsid w:val="00663E84"/>
    <w:rsid w:val="006642F3"/>
    <w:rsid w:val="006648C9"/>
    <w:rsid w:val="0066556C"/>
    <w:rsid w:val="006675E8"/>
    <w:rsid w:val="006679E2"/>
    <w:rsid w:val="0067173B"/>
    <w:rsid w:val="006717C3"/>
    <w:rsid w:val="0067208E"/>
    <w:rsid w:val="00673C59"/>
    <w:rsid w:val="00674023"/>
    <w:rsid w:val="00675EBF"/>
    <w:rsid w:val="00676501"/>
    <w:rsid w:val="00677019"/>
    <w:rsid w:val="00677335"/>
    <w:rsid w:val="006777A9"/>
    <w:rsid w:val="006778D4"/>
    <w:rsid w:val="0068054F"/>
    <w:rsid w:val="0068064C"/>
    <w:rsid w:val="0068220C"/>
    <w:rsid w:val="006825BA"/>
    <w:rsid w:val="00682AF1"/>
    <w:rsid w:val="00682F94"/>
    <w:rsid w:val="0068308B"/>
    <w:rsid w:val="00683840"/>
    <w:rsid w:val="00683EFF"/>
    <w:rsid w:val="0068463A"/>
    <w:rsid w:val="00684987"/>
    <w:rsid w:val="00684B32"/>
    <w:rsid w:val="00684B4A"/>
    <w:rsid w:val="006851ED"/>
    <w:rsid w:val="00685232"/>
    <w:rsid w:val="00685A1E"/>
    <w:rsid w:val="0068662D"/>
    <w:rsid w:val="006874EA"/>
    <w:rsid w:val="00687969"/>
    <w:rsid w:val="00690ABE"/>
    <w:rsid w:val="0069113D"/>
    <w:rsid w:val="006923CA"/>
    <w:rsid w:val="00692D68"/>
    <w:rsid w:val="00693602"/>
    <w:rsid w:val="00693BD4"/>
    <w:rsid w:val="00694A17"/>
    <w:rsid w:val="00694B54"/>
    <w:rsid w:val="00695073"/>
    <w:rsid w:val="00696464"/>
    <w:rsid w:val="00696766"/>
    <w:rsid w:val="00697131"/>
    <w:rsid w:val="006979DC"/>
    <w:rsid w:val="006A0C16"/>
    <w:rsid w:val="006A0FFB"/>
    <w:rsid w:val="006A1A03"/>
    <w:rsid w:val="006A1EFD"/>
    <w:rsid w:val="006A2F6B"/>
    <w:rsid w:val="006A33EC"/>
    <w:rsid w:val="006A35E8"/>
    <w:rsid w:val="006A4D01"/>
    <w:rsid w:val="006A6118"/>
    <w:rsid w:val="006A64B4"/>
    <w:rsid w:val="006A6E34"/>
    <w:rsid w:val="006A7FF7"/>
    <w:rsid w:val="006B0C8C"/>
    <w:rsid w:val="006B13A1"/>
    <w:rsid w:val="006B1F2D"/>
    <w:rsid w:val="006B2818"/>
    <w:rsid w:val="006B3565"/>
    <w:rsid w:val="006B549D"/>
    <w:rsid w:val="006B7AD5"/>
    <w:rsid w:val="006B7FBA"/>
    <w:rsid w:val="006C0192"/>
    <w:rsid w:val="006C074C"/>
    <w:rsid w:val="006C0CE7"/>
    <w:rsid w:val="006C146E"/>
    <w:rsid w:val="006C2076"/>
    <w:rsid w:val="006C2E09"/>
    <w:rsid w:val="006C3530"/>
    <w:rsid w:val="006C3766"/>
    <w:rsid w:val="006C3E05"/>
    <w:rsid w:val="006C48F7"/>
    <w:rsid w:val="006C54F5"/>
    <w:rsid w:val="006C57BE"/>
    <w:rsid w:val="006C5EA4"/>
    <w:rsid w:val="006C7A50"/>
    <w:rsid w:val="006C7B47"/>
    <w:rsid w:val="006D05AA"/>
    <w:rsid w:val="006D0F55"/>
    <w:rsid w:val="006D1DC2"/>
    <w:rsid w:val="006D23C4"/>
    <w:rsid w:val="006D255F"/>
    <w:rsid w:val="006D2771"/>
    <w:rsid w:val="006D39DE"/>
    <w:rsid w:val="006D4266"/>
    <w:rsid w:val="006D45F2"/>
    <w:rsid w:val="006D5012"/>
    <w:rsid w:val="006D5BBC"/>
    <w:rsid w:val="006D7A42"/>
    <w:rsid w:val="006D7F95"/>
    <w:rsid w:val="006E057E"/>
    <w:rsid w:val="006E0D4B"/>
    <w:rsid w:val="006E152F"/>
    <w:rsid w:val="006E21CB"/>
    <w:rsid w:val="006E3E85"/>
    <w:rsid w:val="006E41B7"/>
    <w:rsid w:val="006E4B1E"/>
    <w:rsid w:val="006E5042"/>
    <w:rsid w:val="006E5D95"/>
    <w:rsid w:val="006E5DF2"/>
    <w:rsid w:val="006E6505"/>
    <w:rsid w:val="006E681D"/>
    <w:rsid w:val="006E6CC2"/>
    <w:rsid w:val="006E6F9C"/>
    <w:rsid w:val="006E7816"/>
    <w:rsid w:val="006E78BF"/>
    <w:rsid w:val="006E7B62"/>
    <w:rsid w:val="006F01E9"/>
    <w:rsid w:val="006F0881"/>
    <w:rsid w:val="006F08E3"/>
    <w:rsid w:val="006F0F3B"/>
    <w:rsid w:val="006F2287"/>
    <w:rsid w:val="006F27D5"/>
    <w:rsid w:val="006F37C9"/>
    <w:rsid w:val="006F3F56"/>
    <w:rsid w:val="006F4698"/>
    <w:rsid w:val="006F51FE"/>
    <w:rsid w:val="006F5706"/>
    <w:rsid w:val="006F5825"/>
    <w:rsid w:val="006F7439"/>
    <w:rsid w:val="006F7479"/>
    <w:rsid w:val="006F7976"/>
    <w:rsid w:val="0070042E"/>
    <w:rsid w:val="00700530"/>
    <w:rsid w:val="00700C8C"/>
    <w:rsid w:val="0070331A"/>
    <w:rsid w:val="00703704"/>
    <w:rsid w:val="00703D52"/>
    <w:rsid w:val="00703D57"/>
    <w:rsid w:val="007042C3"/>
    <w:rsid w:val="007042CB"/>
    <w:rsid w:val="007048C3"/>
    <w:rsid w:val="00704C43"/>
    <w:rsid w:val="00705099"/>
    <w:rsid w:val="00706CAF"/>
    <w:rsid w:val="00707FF3"/>
    <w:rsid w:val="00710C32"/>
    <w:rsid w:val="00711858"/>
    <w:rsid w:val="00711D32"/>
    <w:rsid w:val="00712AC0"/>
    <w:rsid w:val="0071305B"/>
    <w:rsid w:val="007140D5"/>
    <w:rsid w:val="00714E11"/>
    <w:rsid w:val="00715627"/>
    <w:rsid w:val="00715ED8"/>
    <w:rsid w:val="00716E0E"/>
    <w:rsid w:val="00717498"/>
    <w:rsid w:val="00717714"/>
    <w:rsid w:val="0072119D"/>
    <w:rsid w:val="0072125A"/>
    <w:rsid w:val="007215DE"/>
    <w:rsid w:val="00721664"/>
    <w:rsid w:val="00721BA8"/>
    <w:rsid w:val="00721C7C"/>
    <w:rsid w:val="0072296C"/>
    <w:rsid w:val="00722EBB"/>
    <w:rsid w:val="00723FB8"/>
    <w:rsid w:val="00724E6F"/>
    <w:rsid w:val="00725882"/>
    <w:rsid w:val="007258FC"/>
    <w:rsid w:val="00727CFE"/>
    <w:rsid w:val="00730B67"/>
    <w:rsid w:val="00730C26"/>
    <w:rsid w:val="007312AA"/>
    <w:rsid w:val="007317E3"/>
    <w:rsid w:val="0073247A"/>
    <w:rsid w:val="007340B0"/>
    <w:rsid w:val="0073519B"/>
    <w:rsid w:val="00735A6E"/>
    <w:rsid w:val="007366EE"/>
    <w:rsid w:val="00736C9A"/>
    <w:rsid w:val="00737287"/>
    <w:rsid w:val="007405FA"/>
    <w:rsid w:val="00740928"/>
    <w:rsid w:val="00740B1B"/>
    <w:rsid w:val="00740F0E"/>
    <w:rsid w:val="00741B20"/>
    <w:rsid w:val="007427D2"/>
    <w:rsid w:val="007451CC"/>
    <w:rsid w:val="0074701D"/>
    <w:rsid w:val="00750210"/>
    <w:rsid w:val="007518A5"/>
    <w:rsid w:val="00751E09"/>
    <w:rsid w:val="00752BD5"/>
    <w:rsid w:val="0075475B"/>
    <w:rsid w:val="007547C2"/>
    <w:rsid w:val="00754D3B"/>
    <w:rsid w:val="0075513C"/>
    <w:rsid w:val="00756A17"/>
    <w:rsid w:val="00756DA8"/>
    <w:rsid w:val="007574C0"/>
    <w:rsid w:val="00757590"/>
    <w:rsid w:val="00757F81"/>
    <w:rsid w:val="00760BC5"/>
    <w:rsid w:val="00761838"/>
    <w:rsid w:val="007619EF"/>
    <w:rsid w:val="007628B0"/>
    <w:rsid w:val="00762C20"/>
    <w:rsid w:val="007634BA"/>
    <w:rsid w:val="00764540"/>
    <w:rsid w:val="00764E0F"/>
    <w:rsid w:val="007655E4"/>
    <w:rsid w:val="00766C1E"/>
    <w:rsid w:val="007671E5"/>
    <w:rsid w:val="007715DD"/>
    <w:rsid w:val="00771A7A"/>
    <w:rsid w:val="007722E7"/>
    <w:rsid w:val="00773DB6"/>
    <w:rsid w:val="00777161"/>
    <w:rsid w:val="00777F46"/>
    <w:rsid w:val="0078198C"/>
    <w:rsid w:val="00781A27"/>
    <w:rsid w:val="0078202E"/>
    <w:rsid w:val="0078318A"/>
    <w:rsid w:val="00783308"/>
    <w:rsid w:val="007833A7"/>
    <w:rsid w:val="007844AA"/>
    <w:rsid w:val="007849DF"/>
    <w:rsid w:val="00785875"/>
    <w:rsid w:val="00785A8E"/>
    <w:rsid w:val="0078725D"/>
    <w:rsid w:val="00790F0E"/>
    <w:rsid w:val="00791B8E"/>
    <w:rsid w:val="00791C41"/>
    <w:rsid w:val="00791C6C"/>
    <w:rsid w:val="00791F1C"/>
    <w:rsid w:val="007920D0"/>
    <w:rsid w:val="0079275A"/>
    <w:rsid w:val="00792793"/>
    <w:rsid w:val="00792EEF"/>
    <w:rsid w:val="007936B5"/>
    <w:rsid w:val="00793921"/>
    <w:rsid w:val="00793F63"/>
    <w:rsid w:val="00794941"/>
    <w:rsid w:val="00796A22"/>
    <w:rsid w:val="00797016"/>
    <w:rsid w:val="00797473"/>
    <w:rsid w:val="007A07AD"/>
    <w:rsid w:val="007A2354"/>
    <w:rsid w:val="007A298E"/>
    <w:rsid w:val="007A2E51"/>
    <w:rsid w:val="007A4451"/>
    <w:rsid w:val="007A6008"/>
    <w:rsid w:val="007A6017"/>
    <w:rsid w:val="007A63E6"/>
    <w:rsid w:val="007A646C"/>
    <w:rsid w:val="007A7810"/>
    <w:rsid w:val="007A7EF0"/>
    <w:rsid w:val="007B010B"/>
    <w:rsid w:val="007B0B48"/>
    <w:rsid w:val="007B5E80"/>
    <w:rsid w:val="007B7729"/>
    <w:rsid w:val="007C1072"/>
    <w:rsid w:val="007C119D"/>
    <w:rsid w:val="007C177C"/>
    <w:rsid w:val="007C18C5"/>
    <w:rsid w:val="007C33EB"/>
    <w:rsid w:val="007C3D80"/>
    <w:rsid w:val="007C4197"/>
    <w:rsid w:val="007C4507"/>
    <w:rsid w:val="007C6BF9"/>
    <w:rsid w:val="007C702A"/>
    <w:rsid w:val="007C756D"/>
    <w:rsid w:val="007C76D6"/>
    <w:rsid w:val="007D007C"/>
    <w:rsid w:val="007D024F"/>
    <w:rsid w:val="007D1D64"/>
    <w:rsid w:val="007D3241"/>
    <w:rsid w:val="007D3D2B"/>
    <w:rsid w:val="007D4C4A"/>
    <w:rsid w:val="007D6649"/>
    <w:rsid w:val="007D6DD7"/>
    <w:rsid w:val="007E01AD"/>
    <w:rsid w:val="007E0FE2"/>
    <w:rsid w:val="007E129B"/>
    <w:rsid w:val="007E2A6E"/>
    <w:rsid w:val="007E39B2"/>
    <w:rsid w:val="007E4544"/>
    <w:rsid w:val="007E4C60"/>
    <w:rsid w:val="007E5504"/>
    <w:rsid w:val="007E592A"/>
    <w:rsid w:val="007E645F"/>
    <w:rsid w:val="007E7613"/>
    <w:rsid w:val="007E77AE"/>
    <w:rsid w:val="007F010B"/>
    <w:rsid w:val="007F0EF0"/>
    <w:rsid w:val="007F1501"/>
    <w:rsid w:val="007F1946"/>
    <w:rsid w:val="007F1EAD"/>
    <w:rsid w:val="007F2D28"/>
    <w:rsid w:val="007F30CB"/>
    <w:rsid w:val="007F320F"/>
    <w:rsid w:val="007F4F65"/>
    <w:rsid w:val="007F66C9"/>
    <w:rsid w:val="007F6FE7"/>
    <w:rsid w:val="007F7583"/>
    <w:rsid w:val="007F7CFD"/>
    <w:rsid w:val="00800672"/>
    <w:rsid w:val="00800F47"/>
    <w:rsid w:val="00801430"/>
    <w:rsid w:val="0080243B"/>
    <w:rsid w:val="00802785"/>
    <w:rsid w:val="00802ED6"/>
    <w:rsid w:val="00803513"/>
    <w:rsid w:val="0080388D"/>
    <w:rsid w:val="00803D22"/>
    <w:rsid w:val="0080422F"/>
    <w:rsid w:val="00804AE0"/>
    <w:rsid w:val="00805741"/>
    <w:rsid w:val="00805A15"/>
    <w:rsid w:val="00805ECA"/>
    <w:rsid w:val="0080697D"/>
    <w:rsid w:val="008076BD"/>
    <w:rsid w:val="00807B87"/>
    <w:rsid w:val="00810088"/>
    <w:rsid w:val="00810D9B"/>
    <w:rsid w:val="00811C7D"/>
    <w:rsid w:val="008125F4"/>
    <w:rsid w:val="008128B8"/>
    <w:rsid w:val="00812FC9"/>
    <w:rsid w:val="0081546F"/>
    <w:rsid w:val="00815BAA"/>
    <w:rsid w:val="00815EAA"/>
    <w:rsid w:val="00816372"/>
    <w:rsid w:val="008211C5"/>
    <w:rsid w:val="00821243"/>
    <w:rsid w:val="0082189C"/>
    <w:rsid w:val="00822189"/>
    <w:rsid w:val="008222B5"/>
    <w:rsid w:val="00822607"/>
    <w:rsid w:val="008243DE"/>
    <w:rsid w:val="00825A4A"/>
    <w:rsid w:val="00826068"/>
    <w:rsid w:val="00826120"/>
    <w:rsid w:val="008263F2"/>
    <w:rsid w:val="00826E32"/>
    <w:rsid w:val="008272E0"/>
    <w:rsid w:val="00827353"/>
    <w:rsid w:val="00831A1B"/>
    <w:rsid w:val="00831F7F"/>
    <w:rsid w:val="0083223D"/>
    <w:rsid w:val="00832E94"/>
    <w:rsid w:val="008339FF"/>
    <w:rsid w:val="00833B64"/>
    <w:rsid w:val="00835554"/>
    <w:rsid w:val="00836B97"/>
    <w:rsid w:val="00836F37"/>
    <w:rsid w:val="008370A7"/>
    <w:rsid w:val="00837A61"/>
    <w:rsid w:val="00840268"/>
    <w:rsid w:val="00840AE2"/>
    <w:rsid w:val="00840EED"/>
    <w:rsid w:val="0084183C"/>
    <w:rsid w:val="00841BD2"/>
    <w:rsid w:val="00841DFC"/>
    <w:rsid w:val="008426CB"/>
    <w:rsid w:val="00842719"/>
    <w:rsid w:val="008430D8"/>
    <w:rsid w:val="0084329C"/>
    <w:rsid w:val="008432D6"/>
    <w:rsid w:val="0084399C"/>
    <w:rsid w:val="00844A1D"/>
    <w:rsid w:val="0084625E"/>
    <w:rsid w:val="00847446"/>
    <w:rsid w:val="00847B84"/>
    <w:rsid w:val="00847BEF"/>
    <w:rsid w:val="00847E6B"/>
    <w:rsid w:val="00850372"/>
    <w:rsid w:val="008514DB"/>
    <w:rsid w:val="00851B2A"/>
    <w:rsid w:val="00852B70"/>
    <w:rsid w:val="00853BA4"/>
    <w:rsid w:val="00853E4C"/>
    <w:rsid w:val="00855091"/>
    <w:rsid w:val="0085524B"/>
    <w:rsid w:val="008554BB"/>
    <w:rsid w:val="008563B2"/>
    <w:rsid w:val="0085661B"/>
    <w:rsid w:val="00856859"/>
    <w:rsid w:val="00856A15"/>
    <w:rsid w:val="00856F9A"/>
    <w:rsid w:val="0085772A"/>
    <w:rsid w:val="00861DEA"/>
    <w:rsid w:val="00863B83"/>
    <w:rsid w:val="00865DEC"/>
    <w:rsid w:val="0087131E"/>
    <w:rsid w:val="008719CC"/>
    <w:rsid w:val="0087250A"/>
    <w:rsid w:val="008734BF"/>
    <w:rsid w:val="00873D41"/>
    <w:rsid w:val="00874059"/>
    <w:rsid w:val="00874A12"/>
    <w:rsid w:val="00874A18"/>
    <w:rsid w:val="00875D6E"/>
    <w:rsid w:val="008769AE"/>
    <w:rsid w:val="008774E1"/>
    <w:rsid w:val="008801E7"/>
    <w:rsid w:val="00880535"/>
    <w:rsid w:val="00880ADC"/>
    <w:rsid w:val="00880E88"/>
    <w:rsid w:val="0088116A"/>
    <w:rsid w:val="00881F9A"/>
    <w:rsid w:val="008825CB"/>
    <w:rsid w:val="00882B20"/>
    <w:rsid w:val="00882E1B"/>
    <w:rsid w:val="008838FB"/>
    <w:rsid w:val="008841E2"/>
    <w:rsid w:val="00884A95"/>
    <w:rsid w:val="00885519"/>
    <w:rsid w:val="008863A4"/>
    <w:rsid w:val="0089091F"/>
    <w:rsid w:val="008916D7"/>
    <w:rsid w:val="00892373"/>
    <w:rsid w:val="00892403"/>
    <w:rsid w:val="008925F5"/>
    <w:rsid w:val="008947FE"/>
    <w:rsid w:val="00894EE4"/>
    <w:rsid w:val="0089595E"/>
    <w:rsid w:val="00895D80"/>
    <w:rsid w:val="00897974"/>
    <w:rsid w:val="008A06ED"/>
    <w:rsid w:val="008A13E2"/>
    <w:rsid w:val="008A2150"/>
    <w:rsid w:val="008A2C0C"/>
    <w:rsid w:val="008A356A"/>
    <w:rsid w:val="008A4548"/>
    <w:rsid w:val="008A4FCD"/>
    <w:rsid w:val="008A595D"/>
    <w:rsid w:val="008A6570"/>
    <w:rsid w:val="008A65E6"/>
    <w:rsid w:val="008A7409"/>
    <w:rsid w:val="008B07DD"/>
    <w:rsid w:val="008B0EF5"/>
    <w:rsid w:val="008B1822"/>
    <w:rsid w:val="008B1E32"/>
    <w:rsid w:val="008B299B"/>
    <w:rsid w:val="008B2FB2"/>
    <w:rsid w:val="008B3A17"/>
    <w:rsid w:val="008B41AE"/>
    <w:rsid w:val="008B5B85"/>
    <w:rsid w:val="008B70E4"/>
    <w:rsid w:val="008C05CF"/>
    <w:rsid w:val="008C0D13"/>
    <w:rsid w:val="008C1044"/>
    <w:rsid w:val="008C19C7"/>
    <w:rsid w:val="008C2AF4"/>
    <w:rsid w:val="008C35A4"/>
    <w:rsid w:val="008C365C"/>
    <w:rsid w:val="008C3A86"/>
    <w:rsid w:val="008C424A"/>
    <w:rsid w:val="008C49CF"/>
    <w:rsid w:val="008C507B"/>
    <w:rsid w:val="008C5479"/>
    <w:rsid w:val="008C558E"/>
    <w:rsid w:val="008C5958"/>
    <w:rsid w:val="008C5A9D"/>
    <w:rsid w:val="008C6EB5"/>
    <w:rsid w:val="008C6EB7"/>
    <w:rsid w:val="008D0733"/>
    <w:rsid w:val="008D2215"/>
    <w:rsid w:val="008D2BA0"/>
    <w:rsid w:val="008D3DEE"/>
    <w:rsid w:val="008D49E6"/>
    <w:rsid w:val="008D520A"/>
    <w:rsid w:val="008D5BBE"/>
    <w:rsid w:val="008D632F"/>
    <w:rsid w:val="008D6A79"/>
    <w:rsid w:val="008D6E32"/>
    <w:rsid w:val="008D7F91"/>
    <w:rsid w:val="008E1ECF"/>
    <w:rsid w:val="008E46BA"/>
    <w:rsid w:val="008E56E4"/>
    <w:rsid w:val="008E6A5E"/>
    <w:rsid w:val="008E6A65"/>
    <w:rsid w:val="008E7712"/>
    <w:rsid w:val="008E7800"/>
    <w:rsid w:val="008F3BCC"/>
    <w:rsid w:val="008F543E"/>
    <w:rsid w:val="008F63E8"/>
    <w:rsid w:val="008F6A09"/>
    <w:rsid w:val="008F6A5A"/>
    <w:rsid w:val="008F7260"/>
    <w:rsid w:val="008F7324"/>
    <w:rsid w:val="0090028A"/>
    <w:rsid w:val="00901067"/>
    <w:rsid w:val="009022F9"/>
    <w:rsid w:val="00903659"/>
    <w:rsid w:val="00904BAE"/>
    <w:rsid w:val="00904D4B"/>
    <w:rsid w:val="00905B1F"/>
    <w:rsid w:val="00905EEB"/>
    <w:rsid w:val="009064AD"/>
    <w:rsid w:val="00906532"/>
    <w:rsid w:val="00906700"/>
    <w:rsid w:val="00907E6F"/>
    <w:rsid w:val="00910160"/>
    <w:rsid w:val="009111F8"/>
    <w:rsid w:val="009126AF"/>
    <w:rsid w:val="009127D6"/>
    <w:rsid w:val="00914081"/>
    <w:rsid w:val="009143C5"/>
    <w:rsid w:val="00915655"/>
    <w:rsid w:val="009159B1"/>
    <w:rsid w:val="00915B8C"/>
    <w:rsid w:val="00916052"/>
    <w:rsid w:val="009162FF"/>
    <w:rsid w:val="00916CE8"/>
    <w:rsid w:val="0091796A"/>
    <w:rsid w:val="00920014"/>
    <w:rsid w:val="009202E5"/>
    <w:rsid w:val="009203E1"/>
    <w:rsid w:val="009209BB"/>
    <w:rsid w:val="00920D9B"/>
    <w:rsid w:val="00923BC1"/>
    <w:rsid w:val="00924FD1"/>
    <w:rsid w:val="00925FE0"/>
    <w:rsid w:val="00926841"/>
    <w:rsid w:val="00926982"/>
    <w:rsid w:val="009273DC"/>
    <w:rsid w:val="00927668"/>
    <w:rsid w:val="00927EB7"/>
    <w:rsid w:val="00930338"/>
    <w:rsid w:val="00930CE4"/>
    <w:rsid w:val="00931420"/>
    <w:rsid w:val="0093246B"/>
    <w:rsid w:val="00932A21"/>
    <w:rsid w:val="00932E8F"/>
    <w:rsid w:val="00932F00"/>
    <w:rsid w:val="00934025"/>
    <w:rsid w:val="0093496E"/>
    <w:rsid w:val="00935153"/>
    <w:rsid w:val="00935A55"/>
    <w:rsid w:val="00935C61"/>
    <w:rsid w:val="00936342"/>
    <w:rsid w:val="00936D79"/>
    <w:rsid w:val="00937AF7"/>
    <w:rsid w:val="00941409"/>
    <w:rsid w:val="009418B0"/>
    <w:rsid w:val="009429B7"/>
    <w:rsid w:val="009429E9"/>
    <w:rsid w:val="00943016"/>
    <w:rsid w:val="009430F4"/>
    <w:rsid w:val="00944081"/>
    <w:rsid w:val="009440EE"/>
    <w:rsid w:val="00944E31"/>
    <w:rsid w:val="00945055"/>
    <w:rsid w:val="009455B2"/>
    <w:rsid w:val="00945CC2"/>
    <w:rsid w:val="0094616F"/>
    <w:rsid w:val="0094655C"/>
    <w:rsid w:val="00946979"/>
    <w:rsid w:val="009470AC"/>
    <w:rsid w:val="0094778E"/>
    <w:rsid w:val="00947943"/>
    <w:rsid w:val="0095088A"/>
    <w:rsid w:val="00951420"/>
    <w:rsid w:val="00951F8E"/>
    <w:rsid w:val="00952BB0"/>
    <w:rsid w:val="00953BD3"/>
    <w:rsid w:val="00954D43"/>
    <w:rsid w:val="00955B46"/>
    <w:rsid w:val="00955E24"/>
    <w:rsid w:val="00955E3A"/>
    <w:rsid w:val="00956991"/>
    <w:rsid w:val="00957064"/>
    <w:rsid w:val="00957E53"/>
    <w:rsid w:val="00960824"/>
    <w:rsid w:val="00960A51"/>
    <w:rsid w:val="00960B95"/>
    <w:rsid w:val="00960C28"/>
    <w:rsid w:val="00960CDB"/>
    <w:rsid w:val="00960FB8"/>
    <w:rsid w:val="009611CB"/>
    <w:rsid w:val="0096137C"/>
    <w:rsid w:val="00961A72"/>
    <w:rsid w:val="009621DA"/>
    <w:rsid w:val="00962AE5"/>
    <w:rsid w:val="00962D5A"/>
    <w:rsid w:val="009631CF"/>
    <w:rsid w:val="00963AC5"/>
    <w:rsid w:val="00963FF5"/>
    <w:rsid w:val="00966A11"/>
    <w:rsid w:val="009679D9"/>
    <w:rsid w:val="00967FA4"/>
    <w:rsid w:val="00970284"/>
    <w:rsid w:val="00972596"/>
    <w:rsid w:val="009726AC"/>
    <w:rsid w:val="00973026"/>
    <w:rsid w:val="00973399"/>
    <w:rsid w:val="0097369A"/>
    <w:rsid w:val="00974613"/>
    <w:rsid w:val="0097489C"/>
    <w:rsid w:val="009751DB"/>
    <w:rsid w:val="00975987"/>
    <w:rsid w:val="009776FB"/>
    <w:rsid w:val="00977DEA"/>
    <w:rsid w:val="00980093"/>
    <w:rsid w:val="00980B94"/>
    <w:rsid w:val="009813FC"/>
    <w:rsid w:val="009815EB"/>
    <w:rsid w:val="009826B8"/>
    <w:rsid w:val="00982E62"/>
    <w:rsid w:val="00982F99"/>
    <w:rsid w:val="0098305C"/>
    <w:rsid w:val="009838E1"/>
    <w:rsid w:val="00983CE6"/>
    <w:rsid w:val="00983D33"/>
    <w:rsid w:val="009858C8"/>
    <w:rsid w:val="00986198"/>
    <w:rsid w:val="009871F2"/>
    <w:rsid w:val="00990F07"/>
    <w:rsid w:val="0099165C"/>
    <w:rsid w:val="00992B03"/>
    <w:rsid w:val="0099327D"/>
    <w:rsid w:val="009936E1"/>
    <w:rsid w:val="009937F6"/>
    <w:rsid w:val="00994974"/>
    <w:rsid w:val="00994EC8"/>
    <w:rsid w:val="00994F26"/>
    <w:rsid w:val="009955EB"/>
    <w:rsid w:val="009958FC"/>
    <w:rsid w:val="00996E73"/>
    <w:rsid w:val="00997037"/>
    <w:rsid w:val="00997206"/>
    <w:rsid w:val="0099790F"/>
    <w:rsid w:val="00997F32"/>
    <w:rsid w:val="009A138B"/>
    <w:rsid w:val="009A1678"/>
    <w:rsid w:val="009A2A83"/>
    <w:rsid w:val="009A2DC5"/>
    <w:rsid w:val="009A30AF"/>
    <w:rsid w:val="009A3D49"/>
    <w:rsid w:val="009A4485"/>
    <w:rsid w:val="009A519B"/>
    <w:rsid w:val="009A601D"/>
    <w:rsid w:val="009A7CF5"/>
    <w:rsid w:val="009B1353"/>
    <w:rsid w:val="009B2025"/>
    <w:rsid w:val="009B2132"/>
    <w:rsid w:val="009B26B1"/>
    <w:rsid w:val="009B2A84"/>
    <w:rsid w:val="009B2C0C"/>
    <w:rsid w:val="009B411D"/>
    <w:rsid w:val="009B4466"/>
    <w:rsid w:val="009B4D0C"/>
    <w:rsid w:val="009B67E3"/>
    <w:rsid w:val="009B6D86"/>
    <w:rsid w:val="009B76BB"/>
    <w:rsid w:val="009C04B0"/>
    <w:rsid w:val="009C095F"/>
    <w:rsid w:val="009C0FE7"/>
    <w:rsid w:val="009C103C"/>
    <w:rsid w:val="009C1068"/>
    <w:rsid w:val="009C18AB"/>
    <w:rsid w:val="009C1CD0"/>
    <w:rsid w:val="009C2245"/>
    <w:rsid w:val="009C285B"/>
    <w:rsid w:val="009C298F"/>
    <w:rsid w:val="009C33CD"/>
    <w:rsid w:val="009C343A"/>
    <w:rsid w:val="009C3983"/>
    <w:rsid w:val="009C433D"/>
    <w:rsid w:val="009C4D46"/>
    <w:rsid w:val="009C52A0"/>
    <w:rsid w:val="009C5F16"/>
    <w:rsid w:val="009C6527"/>
    <w:rsid w:val="009C73D4"/>
    <w:rsid w:val="009D0369"/>
    <w:rsid w:val="009D0D4B"/>
    <w:rsid w:val="009D1BDF"/>
    <w:rsid w:val="009D1CA2"/>
    <w:rsid w:val="009D35E7"/>
    <w:rsid w:val="009D43B1"/>
    <w:rsid w:val="009D456A"/>
    <w:rsid w:val="009D4A6F"/>
    <w:rsid w:val="009D4C54"/>
    <w:rsid w:val="009D5C93"/>
    <w:rsid w:val="009D5D60"/>
    <w:rsid w:val="009D609E"/>
    <w:rsid w:val="009D626C"/>
    <w:rsid w:val="009D6589"/>
    <w:rsid w:val="009D7843"/>
    <w:rsid w:val="009D7F12"/>
    <w:rsid w:val="009E1024"/>
    <w:rsid w:val="009E11B0"/>
    <w:rsid w:val="009E1B02"/>
    <w:rsid w:val="009E27DD"/>
    <w:rsid w:val="009E2B4F"/>
    <w:rsid w:val="009E3F36"/>
    <w:rsid w:val="009E4EA1"/>
    <w:rsid w:val="009E546E"/>
    <w:rsid w:val="009E5BDF"/>
    <w:rsid w:val="009E68C4"/>
    <w:rsid w:val="009F00BE"/>
    <w:rsid w:val="009F122D"/>
    <w:rsid w:val="009F12A8"/>
    <w:rsid w:val="009F12EF"/>
    <w:rsid w:val="009F1788"/>
    <w:rsid w:val="009F1E73"/>
    <w:rsid w:val="009F2D9B"/>
    <w:rsid w:val="009F3121"/>
    <w:rsid w:val="009F3C6D"/>
    <w:rsid w:val="009F4C86"/>
    <w:rsid w:val="009F4EA8"/>
    <w:rsid w:val="009F7200"/>
    <w:rsid w:val="009F7706"/>
    <w:rsid w:val="009F7D0E"/>
    <w:rsid w:val="00A005ED"/>
    <w:rsid w:val="00A01711"/>
    <w:rsid w:val="00A01747"/>
    <w:rsid w:val="00A01E20"/>
    <w:rsid w:val="00A02232"/>
    <w:rsid w:val="00A02505"/>
    <w:rsid w:val="00A02BCF"/>
    <w:rsid w:val="00A035E8"/>
    <w:rsid w:val="00A041A5"/>
    <w:rsid w:val="00A04E5E"/>
    <w:rsid w:val="00A0531E"/>
    <w:rsid w:val="00A1045C"/>
    <w:rsid w:val="00A10874"/>
    <w:rsid w:val="00A11AA6"/>
    <w:rsid w:val="00A11C88"/>
    <w:rsid w:val="00A12BCE"/>
    <w:rsid w:val="00A12C56"/>
    <w:rsid w:val="00A13D2D"/>
    <w:rsid w:val="00A14BEA"/>
    <w:rsid w:val="00A153B6"/>
    <w:rsid w:val="00A155B0"/>
    <w:rsid w:val="00A170AF"/>
    <w:rsid w:val="00A20179"/>
    <w:rsid w:val="00A20335"/>
    <w:rsid w:val="00A232A8"/>
    <w:rsid w:val="00A23418"/>
    <w:rsid w:val="00A23972"/>
    <w:rsid w:val="00A244F7"/>
    <w:rsid w:val="00A2496F"/>
    <w:rsid w:val="00A2543C"/>
    <w:rsid w:val="00A25D8E"/>
    <w:rsid w:val="00A27B1E"/>
    <w:rsid w:val="00A27F23"/>
    <w:rsid w:val="00A307D7"/>
    <w:rsid w:val="00A312C6"/>
    <w:rsid w:val="00A3147E"/>
    <w:rsid w:val="00A33582"/>
    <w:rsid w:val="00A33A70"/>
    <w:rsid w:val="00A35265"/>
    <w:rsid w:val="00A37B91"/>
    <w:rsid w:val="00A37C4B"/>
    <w:rsid w:val="00A37DBA"/>
    <w:rsid w:val="00A42339"/>
    <w:rsid w:val="00A43817"/>
    <w:rsid w:val="00A43E0E"/>
    <w:rsid w:val="00A43F72"/>
    <w:rsid w:val="00A458FF"/>
    <w:rsid w:val="00A46481"/>
    <w:rsid w:val="00A46BF8"/>
    <w:rsid w:val="00A4705A"/>
    <w:rsid w:val="00A47659"/>
    <w:rsid w:val="00A47B7A"/>
    <w:rsid w:val="00A47F95"/>
    <w:rsid w:val="00A506EE"/>
    <w:rsid w:val="00A51506"/>
    <w:rsid w:val="00A51D4E"/>
    <w:rsid w:val="00A51D9D"/>
    <w:rsid w:val="00A5300D"/>
    <w:rsid w:val="00A53093"/>
    <w:rsid w:val="00A5311B"/>
    <w:rsid w:val="00A54B81"/>
    <w:rsid w:val="00A54C31"/>
    <w:rsid w:val="00A55C25"/>
    <w:rsid w:val="00A567B8"/>
    <w:rsid w:val="00A57727"/>
    <w:rsid w:val="00A60871"/>
    <w:rsid w:val="00A616CF"/>
    <w:rsid w:val="00A62153"/>
    <w:rsid w:val="00A63163"/>
    <w:rsid w:val="00A643EE"/>
    <w:rsid w:val="00A64583"/>
    <w:rsid w:val="00A6690A"/>
    <w:rsid w:val="00A66D4B"/>
    <w:rsid w:val="00A6750E"/>
    <w:rsid w:val="00A6782B"/>
    <w:rsid w:val="00A67AD9"/>
    <w:rsid w:val="00A700D0"/>
    <w:rsid w:val="00A7017A"/>
    <w:rsid w:val="00A703B5"/>
    <w:rsid w:val="00A7048C"/>
    <w:rsid w:val="00A70F1D"/>
    <w:rsid w:val="00A73A86"/>
    <w:rsid w:val="00A73ED5"/>
    <w:rsid w:val="00A740FC"/>
    <w:rsid w:val="00A747E9"/>
    <w:rsid w:val="00A7517D"/>
    <w:rsid w:val="00A7679A"/>
    <w:rsid w:val="00A768C0"/>
    <w:rsid w:val="00A76E0C"/>
    <w:rsid w:val="00A771EB"/>
    <w:rsid w:val="00A77CCE"/>
    <w:rsid w:val="00A77E38"/>
    <w:rsid w:val="00A81CB2"/>
    <w:rsid w:val="00A82E77"/>
    <w:rsid w:val="00A83FF1"/>
    <w:rsid w:val="00A8454A"/>
    <w:rsid w:val="00A85911"/>
    <w:rsid w:val="00A85929"/>
    <w:rsid w:val="00A874E5"/>
    <w:rsid w:val="00A87FFC"/>
    <w:rsid w:val="00A9062C"/>
    <w:rsid w:val="00A90E01"/>
    <w:rsid w:val="00A91783"/>
    <w:rsid w:val="00A92537"/>
    <w:rsid w:val="00A92620"/>
    <w:rsid w:val="00A92A94"/>
    <w:rsid w:val="00A93860"/>
    <w:rsid w:val="00A93AAC"/>
    <w:rsid w:val="00A95316"/>
    <w:rsid w:val="00A955BA"/>
    <w:rsid w:val="00A95DE9"/>
    <w:rsid w:val="00A966A8"/>
    <w:rsid w:val="00A97164"/>
    <w:rsid w:val="00A977AD"/>
    <w:rsid w:val="00AA27EF"/>
    <w:rsid w:val="00AA28F3"/>
    <w:rsid w:val="00AA3202"/>
    <w:rsid w:val="00AA3DA8"/>
    <w:rsid w:val="00AA3FBE"/>
    <w:rsid w:val="00AA42C4"/>
    <w:rsid w:val="00AA4CCC"/>
    <w:rsid w:val="00AA5B7B"/>
    <w:rsid w:val="00AA5F9F"/>
    <w:rsid w:val="00AA61E9"/>
    <w:rsid w:val="00AA6542"/>
    <w:rsid w:val="00AA6E57"/>
    <w:rsid w:val="00AA6F3D"/>
    <w:rsid w:val="00AA74F0"/>
    <w:rsid w:val="00AB0F9B"/>
    <w:rsid w:val="00AB1AF6"/>
    <w:rsid w:val="00AB33F3"/>
    <w:rsid w:val="00AB34B6"/>
    <w:rsid w:val="00AB3D69"/>
    <w:rsid w:val="00AB4BDA"/>
    <w:rsid w:val="00AB642C"/>
    <w:rsid w:val="00AB6735"/>
    <w:rsid w:val="00AB6C24"/>
    <w:rsid w:val="00AB78FF"/>
    <w:rsid w:val="00AC1578"/>
    <w:rsid w:val="00AC202F"/>
    <w:rsid w:val="00AC2117"/>
    <w:rsid w:val="00AC3204"/>
    <w:rsid w:val="00AC57C5"/>
    <w:rsid w:val="00AC5872"/>
    <w:rsid w:val="00AC64B4"/>
    <w:rsid w:val="00AC64D4"/>
    <w:rsid w:val="00AC7FE4"/>
    <w:rsid w:val="00AD1FC4"/>
    <w:rsid w:val="00AD2388"/>
    <w:rsid w:val="00AD2D3E"/>
    <w:rsid w:val="00AD2D4B"/>
    <w:rsid w:val="00AD2DBB"/>
    <w:rsid w:val="00AD3DB2"/>
    <w:rsid w:val="00AD4700"/>
    <w:rsid w:val="00AD5C45"/>
    <w:rsid w:val="00AD74CD"/>
    <w:rsid w:val="00AE08D4"/>
    <w:rsid w:val="00AE0A27"/>
    <w:rsid w:val="00AE21BC"/>
    <w:rsid w:val="00AE23EC"/>
    <w:rsid w:val="00AE29C0"/>
    <w:rsid w:val="00AE2EE0"/>
    <w:rsid w:val="00AE4360"/>
    <w:rsid w:val="00AE4B0A"/>
    <w:rsid w:val="00AE5467"/>
    <w:rsid w:val="00AE5FCE"/>
    <w:rsid w:val="00AE5FFE"/>
    <w:rsid w:val="00AE60E1"/>
    <w:rsid w:val="00AE61F5"/>
    <w:rsid w:val="00AE6D73"/>
    <w:rsid w:val="00AE70F9"/>
    <w:rsid w:val="00AE78BD"/>
    <w:rsid w:val="00AF009D"/>
    <w:rsid w:val="00AF0910"/>
    <w:rsid w:val="00AF0DCE"/>
    <w:rsid w:val="00AF16E8"/>
    <w:rsid w:val="00AF22B3"/>
    <w:rsid w:val="00AF258A"/>
    <w:rsid w:val="00AF361B"/>
    <w:rsid w:val="00AF3C37"/>
    <w:rsid w:val="00AF40BC"/>
    <w:rsid w:val="00AF4101"/>
    <w:rsid w:val="00AF4E93"/>
    <w:rsid w:val="00AF6C13"/>
    <w:rsid w:val="00AF6E10"/>
    <w:rsid w:val="00AF745D"/>
    <w:rsid w:val="00B00BA3"/>
    <w:rsid w:val="00B01FF3"/>
    <w:rsid w:val="00B02041"/>
    <w:rsid w:val="00B020E7"/>
    <w:rsid w:val="00B0215F"/>
    <w:rsid w:val="00B02DCB"/>
    <w:rsid w:val="00B056F6"/>
    <w:rsid w:val="00B05C4A"/>
    <w:rsid w:val="00B077AF"/>
    <w:rsid w:val="00B07A76"/>
    <w:rsid w:val="00B07AB1"/>
    <w:rsid w:val="00B07ED1"/>
    <w:rsid w:val="00B07F0B"/>
    <w:rsid w:val="00B102A3"/>
    <w:rsid w:val="00B10C13"/>
    <w:rsid w:val="00B11496"/>
    <w:rsid w:val="00B11A0F"/>
    <w:rsid w:val="00B12D67"/>
    <w:rsid w:val="00B1344C"/>
    <w:rsid w:val="00B13483"/>
    <w:rsid w:val="00B14714"/>
    <w:rsid w:val="00B17BE1"/>
    <w:rsid w:val="00B201FD"/>
    <w:rsid w:val="00B20616"/>
    <w:rsid w:val="00B218B7"/>
    <w:rsid w:val="00B22CDE"/>
    <w:rsid w:val="00B23765"/>
    <w:rsid w:val="00B23831"/>
    <w:rsid w:val="00B260CC"/>
    <w:rsid w:val="00B26B3F"/>
    <w:rsid w:val="00B30A9C"/>
    <w:rsid w:val="00B31216"/>
    <w:rsid w:val="00B3152A"/>
    <w:rsid w:val="00B33841"/>
    <w:rsid w:val="00B33F88"/>
    <w:rsid w:val="00B34D87"/>
    <w:rsid w:val="00B35274"/>
    <w:rsid w:val="00B352F6"/>
    <w:rsid w:val="00B3563B"/>
    <w:rsid w:val="00B35FCB"/>
    <w:rsid w:val="00B3679A"/>
    <w:rsid w:val="00B37968"/>
    <w:rsid w:val="00B37F95"/>
    <w:rsid w:val="00B40766"/>
    <w:rsid w:val="00B4082A"/>
    <w:rsid w:val="00B413D9"/>
    <w:rsid w:val="00B417E5"/>
    <w:rsid w:val="00B4199C"/>
    <w:rsid w:val="00B41BC2"/>
    <w:rsid w:val="00B41F81"/>
    <w:rsid w:val="00B43332"/>
    <w:rsid w:val="00B444EE"/>
    <w:rsid w:val="00B45B5C"/>
    <w:rsid w:val="00B469DB"/>
    <w:rsid w:val="00B46A4B"/>
    <w:rsid w:val="00B46F6A"/>
    <w:rsid w:val="00B471C5"/>
    <w:rsid w:val="00B53BD9"/>
    <w:rsid w:val="00B53DF2"/>
    <w:rsid w:val="00B5408F"/>
    <w:rsid w:val="00B54246"/>
    <w:rsid w:val="00B542D8"/>
    <w:rsid w:val="00B55487"/>
    <w:rsid w:val="00B56033"/>
    <w:rsid w:val="00B56C5C"/>
    <w:rsid w:val="00B60B96"/>
    <w:rsid w:val="00B60FD8"/>
    <w:rsid w:val="00B61EA9"/>
    <w:rsid w:val="00B62F97"/>
    <w:rsid w:val="00B633A9"/>
    <w:rsid w:val="00B6390F"/>
    <w:rsid w:val="00B640FA"/>
    <w:rsid w:val="00B64A36"/>
    <w:rsid w:val="00B65068"/>
    <w:rsid w:val="00B6552A"/>
    <w:rsid w:val="00B65A40"/>
    <w:rsid w:val="00B665F4"/>
    <w:rsid w:val="00B66903"/>
    <w:rsid w:val="00B66A83"/>
    <w:rsid w:val="00B6703A"/>
    <w:rsid w:val="00B67BF4"/>
    <w:rsid w:val="00B67DB9"/>
    <w:rsid w:val="00B7003D"/>
    <w:rsid w:val="00B70507"/>
    <w:rsid w:val="00B70C69"/>
    <w:rsid w:val="00B70F99"/>
    <w:rsid w:val="00B7129D"/>
    <w:rsid w:val="00B732FE"/>
    <w:rsid w:val="00B734C3"/>
    <w:rsid w:val="00B75AAD"/>
    <w:rsid w:val="00B75F0B"/>
    <w:rsid w:val="00B76099"/>
    <w:rsid w:val="00B76F56"/>
    <w:rsid w:val="00B76F8E"/>
    <w:rsid w:val="00B77173"/>
    <w:rsid w:val="00B77334"/>
    <w:rsid w:val="00B77D56"/>
    <w:rsid w:val="00B80136"/>
    <w:rsid w:val="00B81A08"/>
    <w:rsid w:val="00B834C8"/>
    <w:rsid w:val="00B83A56"/>
    <w:rsid w:val="00B83E3A"/>
    <w:rsid w:val="00B8489B"/>
    <w:rsid w:val="00B84CA4"/>
    <w:rsid w:val="00B84ECA"/>
    <w:rsid w:val="00B85037"/>
    <w:rsid w:val="00B851E3"/>
    <w:rsid w:val="00B85D8B"/>
    <w:rsid w:val="00B874E4"/>
    <w:rsid w:val="00B904D8"/>
    <w:rsid w:val="00B9059C"/>
    <w:rsid w:val="00B919C4"/>
    <w:rsid w:val="00B91F51"/>
    <w:rsid w:val="00B92230"/>
    <w:rsid w:val="00B93BDD"/>
    <w:rsid w:val="00B944B2"/>
    <w:rsid w:val="00B94670"/>
    <w:rsid w:val="00B9532A"/>
    <w:rsid w:val="00B95FF5"/>
    <w:rsid w:val="00B977E9"/>
    <w:rsid w:val="00B97C36"/>
    <w:rsid w:val="00B97CFB"/>
    <w:rsid w:val="00BA04CA"/>
    <w:rsid w:val="00BA0A19"/>
    <w:rsid w:val="00BA11ED"/>
    <w:rsid w:val="00BA1659"/>
    <w:rsid w:val="00BA1B50"/>
    <w:rsid w:val="00BA2130"/>
    <w:rsid w:val="00BA23AF"/>
    <w:rsid w:val="00BA2C52"/>
    <w:rsid w:val="00BA5A43"/>
    <w:rsid w:val="00BA5B1E"/>
    <w:rsid w:val="00BB0077"/>
    <w:rsid w:val="00BB06AB"/>
    <w:rsid w:val="00BB140E"/>
    <w:rsid w:val="00BB1F22"/>
    <w:rsid w:val="00BB30EF"/>
    <w:rsid w:val="00BB30F1"/>
    <w:rsid w:val="00BB3785"/>
    <w:rsid w:val="00BB461C"/>
    <w:rsid w:val="00BB4A7C"/>
    <w:rsid w:val="00BB4B07"/>
    <w:rsid w:val="00BB5285"/>
    <w:rsid w:val="00BB5E1B"/>
    <w:rsid w:val="00BC0102"/>
    <w:rsid w:val="00BC05A2"/>
    <w:rsid w:val="00BC06BE"/>
    <w:rsid w:val="00BC078B"/>
    <w:rsid w:val="00BC0F46"/>
    <w:rsid w:val="00BC1FD9"/>
    <w:rsid w:val="00BC27E9"/>
    <w:rsid w:val="00BC29DD"/>
    <w:rsid w:val="00BC41E2"/>
    <w:rsid w:val="00BC5A36"/>
    <w:rsid w:val="00BC672E"/>
    <w:rsid w:val="00BD0C55"/>
    <w:rsid w:val="00BD134D"/>
    <w:rsid w:val="00BD14F2"/>
    <w:rsid w:val="00BD31D6"/>
    <w:rsid w:val="00BD386E"/>
    <w:rsid w:val="00BD4251"/>
    <w:rsid w:val="00BD4858"/>
    <w:rsid w:val="00BD6339"/>
    <w:rsid w:val="00BD6E74"/>
    <w:rsid w:val="00BD7831"/>
    <w:rsid w:val="00BD7A20"/>
    <w:rsid w:val="00BE056F"/>
    <w:rsid w:val="00BE0844"/>
    <w:rsid w:val="00BE0B80"/>
    <w:rsid w:val="00BE10BC"/>
    <w:rsid w:val="00BE1C04"/>
    <w:rsid w:val="00BE1C78"/>
    <w:rsid w:val="00BE2E11"/>
    <w:rsid w:val="00BE3103"/>
    <w:rsid w:val="00BE48D5"/>
    <w:rsid w:val="00BE55FF"/>
    <w:rsid w:val="00BE592F"/>
    <w:rsid w:val="00BE64A4"/>
    <w:rsid w:val="00BE6DF5"/>
    <w:rsid w:val="00BE7341"/>
    <w:rsid w:val="00BE7423"/>
    <w:rsid w:val="00BF1385"/>
    <w:rsid w:val="00BF23FE"/>
    <w:rsid w:val="00BF3254"/>
    <w:rsid w:val="00BF3DB2"/>
    <w:rsid w:val="00BF516F"/>
    <w:rsid w:val="00BF5AFC"/>
    <w:rsid w:val="00BF6807"/>
    <w:rsid w:val="00BF6F93"/>
    <w:rsid w:val="00BF7250"/>
    <w:rsid w:val="00C0056A"/>
    <w:rsid w:val="00C00C65"/>
    <w:rsid w:val="00C00CA7"/>
    <w:rsid w:val="00C010FC"/>
    <w:rsid w:val="00C013D4"/>
    <w:rsid w:val="00C01AF2"/>
    <w:rsid w:val="00C02644"/>
    <w:rsid w:val="00C03152"/>
    <w:rsid w:val="00C03E37"/>
    <w:rsid w:val="00C03F57"/>
    <w:rsid w:val="00C04B06"/>
    <w:rsid w:val="00C04DB2"/>
    <w:rsid w:val="00C0585D"/>
    <w:rsid w:val="00C062E2"/>
    <w:rsid w:val="00C075E5"/>
    <w:rsid w:val="00C1039D"/>
    <w:rsid w:val="00C121C1"/>
    <w:rsid w:val="00C12259"/>
    <w:rsid w:val="00C12C4F"/>
    <w:rsid w:val="00C135DB"/>
    <w:rsid w:val="00C14311"/>
    <w:rsid w:val="00C157DD"/>
    <w:rsid w:val="00C165D7"/>
    <w:rsid w:val="00C20934"/>
    <w:rsid w:val="00C21627"/>
    <w:rsid w:val="00C21C8C"/>
    <w:rsid w:val="00C23DFF"/>
    <w:rsid w:val="00C259EB"/>
    <w:rsid w:val="00C27283"/>
    <w:rsid w:val="00C27ED8"/>
    <w:rsid w:val="00C300AD"/>
    <w:rsid w:val="00C3143C"/>
    <w:rsid w:val="00C31E35"/>
    <w:rsid w:val="00C340FC"/>
    <w:rsid w:val="00C3523F"/>
    <w:rsid w:val="00C361FE"/>
    <w:rsid w:val="00C365B4"/>
    <w:rsid w:val="00C369FA"/>
    <w:rsid w:val="00C377FF"/>
    <w:rsid w:val="00C4167B"/>
    <w:rsid w:val="00C4195B"/>
    <w:rsid w:val="00C41B93"/>
    <w:rsid w:val="00C42140"/>
    <w:rsid w:val="00C43DBF"/>
    <w:rsid w:val="00C456CE"/>
    <w:rsid w:val="00C45BDA"/>
    <w:rsid w:val="00C45DDA"/>
    <w:rsid w:val="00C46356"/>
    <w:rsid w:val="00C46A0F"/>
    <w:rsid w:val="00C46EDA"/>
    <w:rsid w:val="00C470CC"/>
    <w:rsid w:val="00C47E90"/>
    <w:rsid w:val="00C53465"/>
    <w:rsid w:val="00C53521"/>
    <w:rsid w:val="00C54654"/>
    <w:rsid w:val="00C55710"/>
    <w:rsid w:val="00C55E82"/>
    <w:rsid w:val="00C564B5"/>
    <w:rsid w:val="00C56B9E"/>
    <w:rsid w:val="00C56F7D"/>
    <w:rsid w:val="00C575C3"/>
    <w:rsid w:val="00C600F9"/>
    <w:rsid w:val="00C60C34"/>
    <w:rsid w:val="00C61399"/>
    <w:rsid w:val="00C621EF"/>
    <w:rsid w:val="00C6229A"/>
    <w:rsid w:val="00C62DB2"/>
    <w:rsid w:val="00C63529"/>
    <w:rsid w:val="00C63E25"/>
    <w:rsid w:val="00C6430C"/>
    <w:rsid w:val="00C646EB"/>
    <w:rsid w:val="00C65897"/>
    <w:rsid w:val="00C65F45"/>
    <w:rsid w:val="00C668FB"/>
    <w:rsid w:val="00C66BCD"/>
    <w:rsid w:val="00C700FA"/>
    <w:rsid w:val="00C70DB6"/>
    <w:rsid w:val="00C7194E"/>
    <w:rsid w:val="00C7244E"/>
    <w:rsid w:val="00C72766"/>
    <w:rsid w:val="00C72A09"/>
    <w:rsid w:val="00C72B58"/>
    <w:rsid w:val="00C73039"/>
    <w:rsid w:val="00C7379A"/>
    <w:rsid w:val="00C7391D"/>
    <w:rsid w:val="00C7500E"/>
    <w:rsid w:val="00C757F3"/>
    <w:rsid w:val="00C76203"/>
    <w:rsid w:val="00C76A50"/>
    <w:rsid w:val="00C77745"/>
    <w:rsid w:val="00C77EB8"/>
    <w:rsid w:val="00C8043F"/>
    <w:rsid w:val="00C81030"/>
    <w:rsid w:val="00C82347"/>
    <w:rsid w:val="00C8389C"/>
    <w:rsid w:val="00C8598B"/>
    <w:rsid w:val="00C85CFA"/>
    <w:rsid w:val="00C867E4"/>
    <w:rsid w:val="00C878F3"/>
    <w:rsid w:val="00C87C28"/>
    <w:rsid w:val="00C90025"/>
    <w:rsid w:val="00C904D1"/>
    <w:rsid w:val="00C91523"/>
    <w:rsid w:val="00C91F97"/>
    <w:rsid w:val="00C92542"/>
    <w:rsid w:val="00C92D49"/>
    <w:rsid w:val="00C9330C"/>
    <w:rsid w:val="00C9373C"/>
    <w:rsid w:val="00C93A62"/>
    <w:rsid w:val="00C9603D"/>
    <w:rsid w:val="00C967EA"/>
    <w:rsid w:val="00C97055"/>
    <w:rsid w:val="00CA05CA"/>
    <w:rsid w:val="00CA0E61"/>
    <w:rsid w:val="00CA28CE"/>
    <w:rsid w:val="00CA2F57"/>
    <w:rsid w:val="00CA3D3F"/>
    <w:rsid w:val="00CA4520"/>
    <w:rsid w:val="00CA54BE"/>
    <w:rsid w:val="00CA563B"/>
    <w:rsid w:val="00CA5F68"/>
    <w:rsid w:val="00CA60BB"/>
    <w:rsid w:val="00CA6275"/>
    <w:rsid w:val="00CA65F2"/>
    <w:rsid w:val="00CA6F18"/>
    <w:rsid w:val="00CA7922"/>
    <w:rsid w:val="00CB03AF"/>
    <w:rsid w:val="00CB051C"/>
    <w:rsid w:val="00CB168D"/>
    <w:rsid w:val="00CB1B9B"/>
    <w:rsid w:val="00CB209D"/>
    <w:rsid w:val="00CB2DDF"/>
    <w:rsid w:val="00CB2F24"/>
    <w:rsid w:val="00CB3875"/>
    <w:rsid w:val="00CB6DA0"/>
    <w:rsid w:val="00CB6F96"/>
    <w:rsid w:val="00CB75D3"/>
    <w:rsid w:val="00CB7921"/>
    <w:rsid w:val="00CC031E"/>
    <w:rsid w:val="00CC155D"/>
    <w:rsid w:val="00CC1BCE"/>
    <w:rsid w:val="00CC27A5"/>
    <w:rsid w:val="00CC2CD5"/>
    <w:rsid w:val="00CC2D43"/>
    <w:rsid w:val="00CC349A"/>
    <w:rsid w:val="00CC3DB5"/>
    <w:rsid w:val="00CC42C6"/>
    <w:rsid w:val="00CC7150"/>
    <w:rsid w:val="00CC7C4C"/>
    <w:rsid w:val="00CD09AB"/>
    <w:rsid w:val="00CD0CC7"/>
    <w:rsid w:val="00CD0D3C"/>
    <w:rsid w:val="00CD16D2"/>
    <w:rsid w:val="00CD181B"/>
    <w:rsid w:val="00CD2261"/>
    <w:rsid w:val="00CD2B60"/>
    <w:rsid w:val="00CD3539"/>
    <w:rsid w:val="00CD3BFC"/>
    <w:rsid w:val="00CD4714"/>
    <w:rsid w:val="00CD473A"/>
    <w:rsid w:val="00CD5024"/>
    <w:rsid w:val="00CD62C3"/>
    <w:rsid w:val="00CD6AED"/>
    <w:rsid w:val="00CD73F8"/>
    <w:rsid w:val="00CD792D"/>
    <w:rsid w:val="00CE03EC"/>
    <w:rsid w:val="00CE15BE"/>
    <w:rsid w:val="00CE264B"/>
    <w:rsid w:val="00CE39D2"/>
    <w:rsid w:val="00CE3B8C"/>
    <w:rsid w:val="00CE40AE"/>
    <w:rsid w:val="00CE5589"/>
    <w:rsid w:val="00CE5BE0"/>
    <w:rsid w:val="00CF0A4C"/>
    <w:rsid w:val="00CF15B9"/>
    <w:rsid w:val="00CF22AA"/>
    <w:rsid w:val="00CF3E05"/>
    <w:rsid w:val="00CF3ED0"/>
    <w:rsid w:val="00CF4362"/>
    <w:rsid w:val="00CF46EF"/>
    <w:rsid w:val="00CF5022"/>
    <w:rsid w:val="00CF56ED"/>
    <w:rsid w:val="00CF576F"/>
    <w:rsid w:val="00CF5E9C"/>
    <w:rsid w:val="00CF64CE"/>
    <w:rsid w:val="00CF72E6"/>
    <w:rsid w:val="00CF7559"/>
    <w:rsid w:val="00CF7C65"/>
    <w:rsid w:val="00D0027D"/>
    <w:rsid w:val="00D003A1"/>
    <w:rsid w:val="00D00F52"/>
    <w:rsid w:val="00D01DF0"/>
    <w:rsid w:val="00D0381F"/>
    <w:rsid w:val="00D03CD8"/>
    <w:rsid w:val="00D04B51"/>
    <w:rsid w:val="00D04BCB"/>
    <w:rsid w:val="00D0522B"/>
    <w:rsid w:val="00D05318"/>
    <w:rsid w:val="00D05842"/>
    <w:rsid w:val="00D05961"/>
    <w:rsid w:val="00D05C98"/>
    <w:rsid w:val="00D06E53"/>
    <w:rsid w:val="00D1090A"/>
    <w:rsid w:val="00D119F0"/>
    <w:rsid w:val="00D13391"/>
    <w:rsid w:val="00D13E6D"/>
    <w:rsid w:val="00D148D0"/>
    <w:rsid w:val="00D14A3B"/>
    <w:rsid w:val="00D15952"/>
    <w:rsid w:val="00D15A64"/>
    <w:rsid w:val="00D16111"/>
    <w:rsid w:val="00D16E35"/>
    <w:rsid w:val="00D1792A"/>
    <w:rsid w:val="00D20C1E"/>
    <w:rsid w:val="00D21377"/>
    <w:rsid w:val="00D21A33"/>
    <w:rsid w:val="00D2290E"/>
    <w:rsid w:val="00D229F5"/>
    <w:rsid w:val="00D22F5C"/>
    <w:rsid w:val="00D24772"/>
    <w:rsid w:val="00D24877"/>
    <w:rsid w:val="00D24F6E"/>
    <w:rsid w:val="00D25051"/>
    <w:rsid w:val="00D25BFF"/>
    <w:rsid w:val="00D25C94"/>
    <w:rsid w:val="00D260E7"/>
    <w:rsid w:val="00D263E7"/>
    <w:rsid w:val="00D302DF"/>
    <w:rsid w:val="00D305D0"/>
    <w:rsid w:val="00D3200F"/>
    <w:rsid w:val="00D320A9"/>
    <w:rsid w:val="00D320F5"/>
    <w:rsid w:val="00D3331C"/>
    <w:rsid w:val="00D3346E"/>
    <w:rsid w:val="00D33501"/>
    <w:rsid w:val="00D33841"/>
    <w:rsid w:val="00D33DD1"/>
    <w:rsid w:val="00D3451F"/>
    <w:rsid w:val="00D34DE5"/>
    <w:rsid w:val="00D34E69"/>
    <w:rsid w:val="00D353AC"/>
    <w:rsid w:val="00D360CD"/>
    <w:rsid w:val="00D36B5A"/>
    <w:rsid w:val="00D37599"/>
    <w:rsid w:val="00D40180"/>
    <w:rsid w:val="00D401FA"/>
    <w:rsid w:val="00D40231"/>
    <w:rsid w:val="00D40F2E"/>
    <w:rsid w:val="00D41908"/>
    <w:rsid w:val="00D4193E"/>
    <w:rsid w:val="00D41DB7"/>
    <w:rsid w:val="00D4219D"/>
    <w:rsid w:val="00D43386"/>
    <w:rsid w:val="00D44BE8"/>
    <w:rsid w:val="00D45CBB"/>
    <w:rsid w:val="00D45D76"/>
    <w:rsid w:val="00D4664D"/>
    <w:rsid w:val="00D46CB9"/>
    <w:rsid w:val="00D47507"/>
    <w:rsid w:val="00D47704"/>
    <w:rsid w:val="00D5165E"/>
    <w:rsid w:val="00D530BC"/>
    <w:rsid w:val="00D53393"/>
    <w:rsid w:val="00D54875"/>
    <w:rsid w:val="00D54FCA"/>
    <w:rsid w:val="00D5501A"/>
    <w:rsid w:val="00D55B9D"/>
    <w:rsid w:val="00D56CA7"/>
    <w:rsid w:val="00D57580"/>
    <w:rsid w:val="00D578A0"/>
    <w:rsid w:val="00D601A0"/>
    <w:rsid w:val="00D605BF"/>
    <w:rsid w:val="00D61803"/>
    <w:rsid w:val="00D62C95"/>
    <w:rsid w:val="00D63F77"/>
    <w:rsid w:val="00D64DBD"/>
    <w:rsid w:val="00D64DF4"/>
    <w:rsid w:val="00D65677"/>
    <w:rsid w:val="00D65C06"/>
    <w:rsid w:val="00D66A3D"/>
    <w:rsid w:val="00D66C58"/>
    <w:rsid w:val="00D66ED2"/>
    <w:rsid w:val="00D7016C"/>
    <w:rsid w:val="00D70707"/>
    <w:rsid w:val="00D714C2"/>
    <w:rsid w:val="00D71CF1"/>
    <w:rsid w:val="00D7215B"/>
    <w:rsid w:val="00D73883"/>
    <w:rsid w:val="00D73B74"/>
    <w:rsid w:val="00D742D0"/>
    <w:rsid w:val="00D75D5C"/>
    <w:rsid w:val="00D75FBA"/>
    <w:rsid w:val="00D76188"/>
    <w:rsid w:val="00D76D3A"/>
    <w:rsid w:val="00D7774C"/>
    <w:rsid w:val="00D779B8"/>
    <w:rsid w:val="00D77A3B"/>
    <w:rsid w:val="00D8124B"/>
    <w:rsid w:val="00D82912"/>
    <w:rsid w:val="00D85396"/>
    <w:rsid w:val="00D855C8"/>
    <w:rsid w:val="00D855D7"/>
    <w:rsid w:val="00D9016F"/>
    <w:rsid w:val="00D90F24"/>
    <w:rsid w:val="00D92015"/>
    <w:rsid w:val="00D925C5"/>
    <w:rsid w:val="00D92E76"/>
    <w:rsid w:val="00D93030"/>
    <w:rsid w:val="00D9403F"/>
    <w:rsid w:val="00D94113"/>
    <w:rsid w:val="00D94456"/>
    <w:rsid w:val="00D9787D"/>
    <w:rsid w:val="00D97FAB"/>
    <w:rsid w:val="00D97FC9"/>
    <w:rsid w:val="00DA15BD"/>
    <w:rsid w:val="00DA1A0D"/>
    <w:rsid w:val="00DA30D4"/>
    <w:rsid w:val="00DA3EB6"/>
    <w:rsid w:val="00DA50C9"/>
    <w:rsid w:val="00DA535E"/>
    <w:rsid w:val="00DA5523"/>
    <w:rsid w:val="00DA5B09"/>
    <w:rsid w:val="00DA5F39"/>
    <w:rsid w:val="00DA6122"/>
    <w:rsid w:val="00DA6BBE"/>
    <w:rsid w:val="00DA773E"/>
    <w:rsid w:val="00DA7EA7"/>
    <w:rsid w:val="00DB04A5"/>
    <w:rsid w:val="00DB0696"/>
    <w:rsid w:val="00DB09BA"/>
    <w:rsid w:val="00DB0AEA"/>
    <w:rsid w:val="00DB0B36"/>
    <w:rsid w:val="00DB0B3D"/>
    <w:rsid w:val="00DB0DAF"/>
    <w:rsid w:val="00DB1771"/>
    <w:rsid w:val="00DB209D"/>
    <w:rsid w:val="00DB4BCE"/>
    <w:rsid w:val="00DB5262"/>
    <w:rsid w:val="00DB5906"/>
    <w:rsid w:val="00DB6C5A"/>
    <w:rsid w:val="00DB6F0E"/>
    <w:rsid w:val="00DC0810"/>
    <w:rsid w:val="00DC0D33"/>
    <w:rsid w:val="00DC0FAF"/>
    <w:rsid w:val="00DC139E"/>
    <w:rsid w:val="00DC2620"/>
    <w:rsid w:val="00DC2C58"/>
    <w:rsid w:val="00DC302B"/>
    <w:rsid w:val="00DC5146"/>
    <w:rsid w:val="00DC6402"/>
    <w:rsid w:val="00DC6C34"/>
    <w:rsid w:val="00DD00AC"/>
    <w:rsid w:val="00DD13E7"/>
    <w:rsid w:val="00DD1A28"/>
    <w:rsid w:val="00DD1AB7"/>
    <w:rsid w:val="00DD1F74"/>
    <w:rsid w:val="00DD42AB"/>
    <w:rsid w:val="00DD6B66"/>
    <w:rsid w:val="00DD6BE1"/>
    <w:rsid w:val="00DD7319"/>
    <w:rsid w:val="00DE06E1"/>
    <w:rsid w:val="00DE132E"/>
    <w:rsid w:val="00DE1ED4"/>
    <w:rsid w:val="00DE27DB"/>
    <w:rsid w:val="00DE30A6"/>
    <w:rsid w:val="00DE357E"/>
    <w:rsid w:val="00DE3AC9"/>
    <w:rsid w:val="00DE3D8F"/>
    <w:rsid w:val="00DE4433"/>
    <w:rsid w:val="00DE4D9A"/>
    <w:rsid w:val="00DE5E1D"/>
    <w:rsid w:val="00DE6C72"/>
    <w:rsid w:val="00DE6DA4"/>
    <w:rsid w:val="00DE7A33"/>
    <w:rsid w:val="00DE7CCC"/>
    <w:rsid w:val="00DF0327"/>
    <w:rsid w:val="00DF2D16"/>
    <w:rsid w:val="00DF4A4E"/>
    <w:rsid w:val="00DF4D58"/>
    <w:rsid w:val="00DF62D9"/>
    <w:rsid w:val="00DF655C"/>
    <w:rsid w:val="00DF6F3C"/>
    <w:rsid w:val="00DF7E99"/>
    <w:rsid w:val="00E002B2"/>
    <w:rsid w:val="00E007C5"/>
    <w:rsid w:val="00E00C2E"/>
    <w:rsid w:val="00E0104B"/>
    <w:rsid w:val="00E012B0"/>
    <w:rsid w:val="00E01B9A"/>
    <w:rsid w:val="00E01C82"/>
    <w:rsid w:val="00E020A6"/>
    <w:rsid w:val="00E020E2"/>
    <w:rsid w:val="00E022F7"/>
    <w:rsid w:val="00E02550"/>
    <w:rsid w:val="00E027EB"/>
    <w:rsid w:val="00E02B64"/>
    <w:rsid w:val="00E03413"/>
    <w:rsid w:val="00E043C2"/>
    <w:rsid w:val="00E04A0E"/>
    <w:rsid w:val="00E053C4"/>
    <w:rsid w:val="00E0633E"/>
    <w:rsid w:val="00E10688"/>
    <w:rsid w:val="00E12E9C"/>
    <w:rsid w:val="00E139CD"/>
    <w:rsid w:val="00E14817"/>
    <w:rsid w:val="00E1517E"/>
    <w:rsid w:val="00E160E2"/>
    <w:rsid w:val="00E17066"/>
    <w:rsid w:val="00E17C46"/>
    <w:rsid w:val="00E206E3"/>
    <w:rsid w:val="00E20723"/>
    <w:rsid w:val="00E21516"/>
    <w:rsid w:val="00E2187B"/>
    <w:rsid w:val="00E23A5A"/>
    <w:rsid w:val="00E23CFF"/>
    <w:rsid w:val="00E24ABE"/>
    <w:rsid w:val="00E2510F"/>
    <w:rsid w:val="00E26036"/>
    <w:rsid w:val="00E261E7"/>
    <w:rsid w:val="00E2671A"/>
    <w:rsid w:val="00E2671C"/>
    <w:rsid w:val="00E2749B"/>
    <w:rsid w:val="00E302C2"/>
    <w:rsid w:val="00E30425"/>
    <w:rsid w:val="00E30554"/>
    <w:rsid w:val="00E310C8"/>
    <w:rsid w:val="00E3183D"/>
    <w:rsid w:val="00E329EC"/>
    <w:rsid w:val="00E32C15"/>
    <w:rsid w:val="00E32D05"/>
    <w:rsid w:val="00E33247"/>
    <w:rsid w:val="00E3357E"/>
    <w:rsid w:val="00E33707"/>
    <w:rsid w:val="00E33887"/>
    <w:rsid w:val="00E348CC"/>
    <w:rsid w:val="00E3491C"/>
    <w:rsid w:val="00E353F8"/>
    <w:rsid w:val="00E3542C"/>
    <w:rsid w:val="00E359A6"/>
    <w:rsid w:val="00E36BB8"/>
    <w:rsid w:val="00E37F7C"/>
    <w:rsid w:val="00E4066B"/>
    <w:rsid w:val="00E41F65"/>
    <w:rsid w:val="00E42C2B"/>
    <w:rsid w:val="00E43851"/>
    <w:rsid w:val="00E43AEF"/>
    <w:rsid w:val="00E45985"/>
    <w:rsid w:val="00E46CBA"/>
    <w:rsid w:val="00E47504"/>
    <w:rsid w:val="00E47BE3"/>
    <w:rsid w:val="00E50062"/>
    <w:rsid w:val="00E50DE8"/>
    <w:rsid w:val="00E51322"/>
    <w:rsid w:val="00E5206E"/>
    <w:rsid w:val="00E52A6A"/>
    <w:rsid w:val="00E53237"/>
    <w:rsid w:val="00E54577"/>
    <w:rsid w:val="00E54CCD"/>
    <w:rsid w:val="00E557A3"/>
    <w:rsid w:val="00E563A1"/>
    <w:rsid w:val="00E56A45"/>
    <w:rsid w:val="00E56E50"/>
    <w:rsid w:val="00E57500"/>
    <w:rsid w:val="00E57516"/>
    <w:rsid w:val="00E575A2"/>
    <w:rsid w:val="00E6060A"/>
    <w:rsid w:val="00E60CAD"/>
    <w:rsid w:val="00E610AE"/>
    <w:rsid w:val="00E623C8"/>
    <w:rsid w:val="00E62855"/>
    <w:rsid w:val="00E63E7E"/>
    <w:rsid w:val="00E63F04"/>
    <w:rsid w:val="00E64A93"/>
    <w:rsid w:val="00E64DC8"/>
    <w:rsid w:val="00E653B8"/>
    <w:rsid w:val="00E657FF"/>
    <w:rsid w:val="00E65888"/>
    <w:rsid w:val="00E67395"/>
    <w:rsid w:val="00E675F1"/>
    <w:rsid w:val="00E70DEF"/>
    <w:rsid w:val="00E71AB2"/>
    <w:rsid w:val="00E71B2D"/>
    <w:rsid w:val="00E71B5D"/>
    <w:rsid w:val="00E72677"/>
    <w:rsid w:val="00E7334C"/>
    <w:rsid w:val="00E73A00"/>
    <w:rsid w:val="00E7410E"/>
    <w:rsid w:val="00E7448C"/>
    <w:rsid w:val="00E7565F"/>
    <w:rsid w:val="00E75675"/>
    <w:rsid w:val="00E759B9"/>
    <w:rsid w:val="00E76908"/>
    <w:rsid w:val="00E769B8"/>
    <w:rsid w:val="00E80407"/>
    <w:rsid w:val="00E81D4F"/>
    <w:rsid w:val="00E82127"/>
    <w:rsid w:val="00E825DA"/>
    <w:rsid w:val="00E8358C"/>
    <w:rsid w:val="00E83E6E"/>
    <w:rsid w:val="00E85028"/>
    <w:rsid w:val="00E85295"/>
    <w:rsid w:val="00E85846"/>
    <w:rsid w:val="00E86CEE"/>
    <w:rsid w:val="00E87650"/>
    <w:rsid w:val="00E90784"/>
    <w:rsid w:val="00E90D16"/>
    <w:rsid w:val="00E90F5F"/>
    <w:rsid w:val="00E92367"/>
    <w:rsid w:val="00E9269C"/>
    <w:rsid w:val="00E92D19"/>
    <w:rsid w:val="00E932AC"/>
    <w:rsid w:val="00E94313"/>
    <w:rsid w:val="00E94D2E"/>
    <w:rsid w:val="00E955B6"/>
    <w:rsid w:val="00E95E61"/>
    <w:rsid w:val="00E979BA"/>
    <w:rsid w:val="00E97AC6"/>
    <w:rsid w:val="00EA0F9B"/>
    <w:rsid w:val="00EA1EE5"/>
    <w:rsid w:val="00EA245C"/>
    <w:rsid w:val="00EA298C"/>
    <w:rsid w:val="00EA2F51"/>
    <w:rsid w:val="00EA366B"/>
    <w:rsid w:val="00EA4D52"/>
    <w:rsid w:val="00EA523F"/>
    <w:rsid w:val="00EA5AEC"/>
    <w:rsid w:val="00EA6441"/>
    <w:rsid w:val="00EA6AAD"/>
    <w:rsid w:val="00EA7B65"/>
    <w:rsid w:val="00EB0208"/>
    <w:rsid w:val="00EB1E1F"/>
    <w:rsid w:val="00EB28EA"/>
    <w:rsid w:val="00EB2D4E"/>
    <w:rsid w:val="00EB2F8C"/>
    <w:rsid w:val="00EB30EC"/>
    <w:rsid w:val="00EB3723"/>
    <w:rsid w:val="00EB3ACB"/>
    <w:rsid w:val="00EB3D59"/>
    <w:rsid w:val="00EB57D3"/>
    <w:rsid w:val="00EC1808"/>
    <w:rsid w:val="00EC46B1"/>
    <w:rsid w:val="00EC5720"/>
    <w:rsid w:val="00EC5D88"/>
    <w:rsid w:val="00EC644D"/>
    <w:rsid w:val="00EC6A57"/>
    <w:rsid w:val="00EC6CE3"/>
    <w:rsid w:val="00EC6CF9"/>
    <w:rsid w:val="00ED1732"/>
    <w:rsid w:val="00ED1A42"/>
    <w:rsid w:val="00ED1C87"/>
    <w:rsid w:val="00ED274C"/>
    <w:rsid w:val="00ED2F59"/>
    <w:rsid w:val="00ED3AE4"/>
    <w:rsid w:val="00ED3C82"/>
    <w:rsid w:val="00ED469F"/>
    <w:rsid w:val="00ED5938"/>
    <w:rsid w:val="00ED70C3"/>
    <w:rsid w:val="00ED753B"/>
    <w:rsid w:val="00ED7FFD"/>
    <w:rsid w:val="00EE076F"/>
    <w:rsid w:val="00EE0AE9"/>
    <w:rsid w:val="00EE15AE"/>
    <w:rsid w:val="00EE1AD6"/>
    <w:rsid w:val="00EE34BF"/>
    <w:rsid w:val="00EE49EA"/>
    <w:rsid w:val="00EE4AB2"/>
    <w:rsid w:val="00EE4DA7"/>
    <w:rsid w:val="00EE5849"/>
    <w:rsid w:val="00EE5A02"/>
    <w:rsid w:val="00EE6001"/>
    <w:rsid w:val="00EE76A3"/>
    <w:rsid w:val="00EE77CF"/>
    <w:rsid w:val="00EE791D"/>
    <w:rsid w:val="00EE7A02"/>
    <w:rsid w:val="00EF0DED"/>
    <w:rsid w:val="00EF1D8E"/>
    <w:rsid w:val="00EF393D"/>
    <w:rsid w:val="00EF3E0B"/>
    <w:rsid w:val="00EF55CE"/>
    <w:rsid w:val="00EF5E84"/>
    <w:rsid w:val="00EF624A"/>
    <w:rsid w:val="00EF7D73"/>
    <w:rsid w:val="00EF7DF1"/>
    <w:rsid w:val="00F015FD"/>
    <w:rsid w:val="00F01B83"/>
    <w:rsid w:val="00F0344D"/>
    <w:rsid w:val="00F03969"/>
    <w:rsid w:val="00F04EAA"/>
    <w:rsid w:val="00F104B5"/>
    <w:rsid w:val="00F11246"/>
    <w:rsid w:val="00F112C4"/>
    <w:rsid w:val="00F11A39"/>
    <w:rsid w:val="00F11D2A"/>
    <w:rsid w:val="00F130D3"/>
    <w:rsid w:val="00F144DE"/>
    <w:rsid w:val="00F148BD"/>
    <w:rsid w:val="00F15159"/>
    <w:rsid w:val="00F1554C"/>
    <w:rsid w:val="00F15F86"/>
    <w:rsid w:val="00F170C9"/>
    <w:rsid w:val="00F171E7"/>
    <w:rsid w:val="00F177C1"/>
    <w:rsid w:val="00F17BF4"/>
    <w:rsid w:val="00F17D24"/>
    <w:rsid w:val="00F20263"/>
    <w:rsid w:val="00F2104A"/>
    <w:rsid w:val="00F21951"/>
    <w:rsid w:val="00F21C70"/>
    <w:rsid w:val="00F227FF"/>
    <w:rsid w:val="00F22A37"/>
    <w:rsid w:val="00F241F5"/>
    <w:rsid w:val="00F24795"/>
    <w:rsid w:val="00F24CF9"/>
    <w:rsid w:val="00F25CF0"/>
    <w:rsid w:val="00F261B1"/>
    <w:rsid w:val="00F26C1B"/>
    <w:rsid w:val="00F270C1"/>
    <w:rsid w:val="00F27159"/>
    <w:rsid w:val="00F27721"/>
    <w:rsid w:val="00F27E01"/>
    <w:rsid w:val="00F30371"/>
    <w:rsid w:val="00F31054"/>
    <w:rsid w:val="00F3154A"/>
    <w:rsid w:val="00F31A47"/>
    <w:rsid w:val="00F32396"/>
    <w:rsid w:val="00F323FF"/>
    <w:rsid w:val="00F32C3B"/>
    <w:rsid w:val="00F335BE"/>
    <w:rsid w:val="00F33AB2"/>
    <w:rsid w:val="00F359A6"/>
    <w:rsid w:val="00F369E5"/>
    <w:rsid w:val="00F4004B"/>
    <w:rsid w:val="00F40755"/>
    <w:rsid w:val="00F42A97"/>
    <w:rsid w:val="00F42E6A"/>
    <w:rsid w:val="00F4320A"/>
    <w:rsid w:val="00F43885"/>
    <w:rsid w:val="00F438C2"/>
    <w:rsid w:val="00F43A78"/>
    <w:rsid w:val="00F44390"/>
    <w:rsid w:val="00F44436"/>
    <w:rsid w:val="00F44B7B"/>
    <w:rsid w:val="00F45494"/>
    <w:rsid w:val="00F45E88"/>
    <w:rsid w:val="00F46162"/>
    <w:rsid w:val="00F4644E"/>
    <w:rsid w:val="00F46AA4"/>
    <w:rsid w:val="00F472E7"/>
    <w:rsid w:val="00F47412"/>
    <w:rsid w:val="00F47637"/>
    <w:rsid w:val="00F50046"/>
    <w:rsid w:val="00F503C4"/>
    <w:rsid w:val="00F510A7"/>
    <w:rsid w:val="00F5260B"/>
    <w:rsid w:val="00F531F5"/>
    <w:rsid w:val="00F53FDF"/>
    <w:rsid w:val="00F54373"/>
    <w:rsid w:val="00F54444"/>
    <w:rsid w:val="00F558C8"/>
    <w:rsid w:val="00F56413"/>
    <w:rsid w:val="00F5762A"/>
    <w:rsid w:val="00F57DD8"/>
    <w:rsid w:val="00F600D8"/>
    <w:rsid w:val="00F60736"/>
    <w:rsid w:val="00F60CCE"/>
    <w:rsid w:val="00F60FB9"/>
    <w:rsid w:val="00F61399"/>
    <w:rsid w:val="00F614A8"/>
    <w:rsid w:val="00F6185B"/>
    <w:rsid w:val="00F61CD2"/>
    <w:rsid w:val="00F61EB0"/>
    <w:rsid w:val="00F62C36"/>
    <w:rsid w:val="00F6360B"/>
    <w:rsid w:val="00F63B37"/>
    <w:rsid w:val="00F64355"/>
    <w:rsid w:val="00F656CD"/>
    <w:rsid w:val="00F65A08"/>
    <w:rsid w:val="00F66E02"/>
    <w:rsid w:val="00F700D1"/>
    <w:rsid w:val="00F70676"/>
    <w:rsid w:val="00F70B24"/>
    <w:rsid w:val="00F72AB6"/>
    <w:rsid w:val="00F74130"/>
    <w:rsid w:val="00F74EDD"/>
    <w:rsid w:val="00F75C87"/>
    <w:rsid w:val="00F76344"/>
    <w:rsid w:val="00F764D0"/>
    <w:rsid w:val="00F76561"/>
    <w:rsid w:val="00F76B5E"/>
    <w:rsid w:val="00F80356"/>
    <w:rsid w:val="00F80660"/>
    <w:rsid w:val="00F80807"/>
    <w:rsid w:val="00F81C9E"/>
    <w:rsid w:val="00F84455"/>
    <w:rsid w:val="00F846B9"/>
    <w:rsid w:val="00F85434"/>
    <w:rsid w:val="00F86100"/>
    <w:rsid w:val="00F8668A"/>
    <w:rsid w:val="00F868E2"/>
    <w:rsid w:val="00F90823"/>
    <w:rsid w:val="00F9265C"/>
    <w:rsid w:val="00F92BAB"/>
    <w:rsid w:val="00F9348B"/>
    <w:rsid w:val="00F935B2"/>
    <w:rsid w:val="00F93931"/>
    <w:rsid w:val="00F9436F"/>
    <w:rsid w:val="00F94DA0"/>
    <w:rsid w:val="00F953FE"/>
    <w:rsid w:val="00F966D0"/>
    <w:rsid w:val="00F96F57"/>
    <w:rsid w:val="00F97853"/>
    <w:rsid w:val="00FA1162"/>
    <w:rsid w:val="00FA2F95"/>
    <w:rsid w:val="00FA3685"/>
    <w:rsid w:val="00FA4385"/>
    <w:rsid w:val="00FA4428"/>
    <w:rsid w:val="00FA55A7"/>
    <w:rsid w:val="00FA659D"/>
    <w:rsid w:val="00FA68DD"/>
    <w:rsid w:val="00FA6B66"/>
    <w:rsid w:val="00FA74C5"/>
    <w:rsid w:val="00FB031D"/>
    <w:rsid w:val="00FB0A0F"/>
    <w:rsid w:val="00FB11F7"/>
    <w:rsid w:val="00FB14C3"/>
    <w:rsid w:val="00FB182F"/>
    <w:rsid w:val="00FB26B4"/>
    <w:rsid w:val="00FB2D56"/>
    <w:rsid w:val="00FB38FA"/>
    <w:rsid w:val="00FB44C8"/>
    <w:rsid w:val="00FB45FF"/>
    <w:rsid w:val="00FB5B4E"/>
    <w:rsid w:val="00FB60AB"/>
    <w:rsid w:val="00FB6205"/>
    <w:rsid w:val="00FB6247"/>
    <w:rsid w:val="00FB63A0"/>
    <w:rsid w:val="00FB64D6"/>
    <w:rsid w:val="00FB767E"/>
    <w:rsid w:val="00FB7B2E"/>
    <w:rsid w:val="00FC0122"/>
    <w:rsid w:val="00FC2256"/>
    <w:rsid w:val="00FC271A"/>
    <w:rsid w:val="00FC2A80"/>
    <w:rsid w:val="00FC402F"/>
    <w:rsid w:val="00FC4D18"/>
    <w:rsid w:val="00FC511A"/>
    <w:rsid w:val="00FC5A1C"/>
    <w:rsid w:val="00FC6060"/>
    <w:rsid w:val="00FC6459"/>
    <w:rsid w:val="00FC74B5"/>
    <w:rsid w:val="00FC7C90"/>
    <w:rsid w:val="00FD2212"/>
    <w:rsid w:val="00FD2D12"/>
    <w:rsid w:val="00FD2F92"/>
    <w:rsid w:val="00FD30C4"/>
    <w:rsid w:val="00FD4E87"/>
    <w:rsid w:val="00FD5837"/>
    <w:rsid w:val="00FD6344"/>
    <w:rsid w:val="00FD6970"/>
    <w:rsid w:val="00FD705D"/>
    <w:rsid w:val="00FD7571"/>
    <w:rsid w:val="00FD7780"/>
    <w:rsid w:val="00FD7E5A"/>
    <w:rsid w:val="00FE04B7"/>
    <w:rsid w:val="00FE1FED"/>
    <w:rsid w:val="00FE2D37"/>
    <w:rsid w:val="00FE2D95"/>
    <w:rsid w:val="00FE3091"/>
    <w:rsid w:val="00FE3798"/>
    <w:rsid w:val="00FE37E1"/>
    <w:rsid w:val="00FE3DC9"/>
    <w:rsid w:val="00FE3E8B"/>
    <w:rsid w:val="00FE4567"/>
    <w:rsid w:val="00FE5D93"/>
    <w:rsid w:val="00FE664F"/>
    <w:rsid w:val="00FF03E2"/>
    <w:rsid w:val="00FF0431"/>
    <w:rsid w:val="00FF251E"/>
    <w:rsid w:val="00FF37BB"/>
    <w:rsid w:val="00FF3BDB"/>
    <w:rsid w:val="00FF3FBA"/>
    <w:rsid w:val="00FF6D21"/>
    <w:rsid w:val="00FF70E5"/>
    <w:rsid w:val="00FF76CB"/>
    <w:rsid w:val="00FF7CBE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51BB1F"/>
  <w15:chartTrackingRefBased/>
  <w15:docId w15:val="{67AC58C1-A368-0942-978F-B1C0FEE3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547098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2"/>
    <w:next w:val="a2"/>
    <w:uiPriority w:val="99"/>
    <w:qFormat/>
    <w:rsid w:val="00A43817"/>
    <w:pPr>
      <w:keepNext/>
      <w:keepLines/>
      <w:numPr>
        <w:numId w:val="1"/>
      </w:numPr>
      <w:spacing w:line="360" w:lineRule="auto"/>
      <w:outlineLvl w:val="0"/>
    </w:pPr>
    <w:rPr>
      <w:rFonts w:ascii="Arial" w:hAnsi="Arial"/>
      <w:b/>
      <w:color w:val="000000"/>
      <w:kern w:val="44"/>
      <w:szCs w:val="36"/>
    </w:rPr>
  </w:style>
  <w:style w:type="paragraph" w:styleId="2">
    <w:name w:val="heading 2"/>
    <w:aliases w:val="PIM2,H2,Heading 2 Hidden,Head"/>
    <w:basedOn w:val="a2"/>
    <w:next w:val="a2"/>
    <w:uiPriority w:val="99"/>
    <w:qFormat/>
    <w:rsid w:val="00A43817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color w:val="000000"/>
    </w:rPr>
  </w:style>
  <w:style w:type="paragraph" w:styleId="3">
    <w:name w:val="heading 3"/>
    <w:aliases w:val="Bold Head,bh,h3,H3,level_3,PIM 3,Level 3 Head,Heading 3 - old,sect1.2.3,sect1.2.31,sect1.2.32,sect1.2.311,sect1.2.33,sect1.2.312,3rd level,3,l3,list 3,Head 3,Heading Three,CT"/>
    <w:basedOn w:val="a2"/>
    <w:next w:val="a2"/>
    <w:autoRedefine/>
    <w:qFormat/>
    <w:rsid w:val="00376965"/>
    <w:pPr>
      <w:keepNext/>
      <w:keepLines/>
      <w:numPr>
        <w:ilvl w:val="2"/>
        <w:numId w:val="1"/>
      </w:numPr>
      <w:spacing w:line="360" w:lineRule="auto"/>
      <w:outlineLvl w:val="2"/>
    </w:pPr>
    <w:rPr>
      <w:rFonts w:ascii="Arial" w:hAnsi="Arial"/>
      <w:color w:val="000000"/>
      <w:szCs w:val="21"/>
    </w:rPr>
  </w:style>
  <w:style w:type="paragraph" w:styleId="4">
    <w:name w:val="heading 4"/>
    <w:basedOn w:val="a2"/>
    <w:next w:val="a2"/>
    <w:link w:val="40"/>
    <w:autoRedefine/>
    <w:qFormat/>
    <w:rsid w:val="0030636A"/>
    <w:pPr>
      <w:keepNext/>
      <w:keepLines/>
      <w:numPr>
        <w:ilvl w:val="3"/>
        <w:numId w:val="1"/>
      </w:numPr>
      <w:spacing w:line="360" w:lineRule="auto"/>
      <w:outlineLvl w:val="3"/>
    </w:pPr>
    <w:rPr>
      <w:rFonts w:ascii="Arial" w:hAnsi="Arial"/>
      <w:bCs/>
      <w:szCs w:val="28"/>
      <w:lang w:val="x-none" w:eastAsia="x-none"/>
    </w:rPr>
  </w:style>
  <w:style w:type="paragraph" w:styleId="5">
    <w:name w:val="heading 5"/>
    <w:basedOn w:val="a2"/>
    <w:next w:val="a2"/>
    <w:link w:val="50"/>
    <w:autoRedefine/>
    <w:qFormat/>
    <w:rsid w:val="00D353AC"/>
    <w:pPr>
      <w:keepNext/>
      <w:keepLines/>
      <w:numPr>
        <w:ilvl w:val="4"/>
        <w:numId w:val="1"/>
      </w:numPr>
      <w:spacing w:line="360" w:lineRule="auto"/>
      <w:outlineLvl w:val="4"/>
    </w:pPr>
    <w:rPr>
      <w:rFonts w:ascii="Arial" w:hAnsi="Arial"/>
      <w:bCs/>
      <w:szCs w:val="21"/>
      <w:lang w:val="x-none" w:eastAsia="x-none"/>
    </w:rPr>
  </w:style>
  <w:style w:type="paragraph" w:styleId="6">
    <w:name w:val="heading 6"/>
    <w:basedOn w:val="a2"/>
    <w:next w:val="a2"/>
    <w:qFormat/>
    <w:rsid w:val="008514D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2"/>
    <w:next w:val="a2"/>
    <w:qFormat/>
    <w:rsid w:val="008514DB"/>
    <w:pPr>
      <w:keepNext/>
      <w:numPr>
        <w:ilvl w:val="6"/>
        <w:numId w:val="1"/>
      </w:numPr>
      <w:autoSpaceDE w:val="0"/>
      <w:autoSpaceDN w:val="0"/>
      <w:adjustRightInd w:val="0"/>
      <w:spacing w:line="288" w:lineRule="auto"/>
      <w:outlineLvl w:val="6"/>
    </w:pPr>
    <w:rPr>
      <w:rFonts w:ascii="Arial" w:hAnsi="Arial"/>
      <w:b/>
      <w:color w:val="000000"/>
      <w:sz w:val="15"/>
    </w:rPr>
  </w:style>
  <w:style w:type="paragraph" w:styleId="8">
    <w:name w:val="heading 8"/>
    <w:basedOn w:val="a2"/>
    <w:next w:val="a2"/>
    <w:qFormat/>
    <w:rsid w:val="008514DB"/>
    <w:pPr>
      <w:keepNext/>
      <w:numPr>
        <w:ilvl w:val="7"/>
        <w:numId w:val="1"/>
      </w:numPr>
      <w:spacing w:line="360" w:lineRule="auto"/>
      <w:outlineLvl w:val="7"/>
    </w:pPr>
    <w:rPr>
      <w:rFonts w:ascii="仿宋_GB2312" w:eastAsia="仿宋_GB2312"/>
      <w:b/>
      <w:sz w:val="24"/>
    </w:rPr>
  </w:style>
  <w:style w:type="paragraph" w:styleId="9">
    <w:name w:val="heading 9"/>
    <w:basedOn w:val="a2"/>
    <w:next w:val="a2"/>
    <w:qFormat/>
    <w:rsid w:val="008514D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正文（首行缩进两字）"/>
    <w:basedOn w:val="a2"/>
    <w:pPr>
      <w:ind w:firstLineChars="200" w:firstLine="420"/>
    </w:pPr>
  </w:style>
  <w:style w:type="paragraph" w:styleId="a7">
    <w:name w:val="footer"/>
    <w:basedOn w:val="a2"/>
    <w:pPr>
      <w:tabs>
        <w:tab w:val="center" w:pos="4153"/>
        <w:tab w:val="right" w:pos="8306"/>
      </w:tabs>
      <w:snapToGrid w:val="0"/>
      <w:spacing w:line="288" w:lineRule="auto"/>
      <w:ind w:firstLine="482"/>
      <w:jc w:val="left"/>
    </w:pPr>
  </w:style>
  <w:style w:type="character" w:styleId="a8">
    <w:name w:val="page number"/>
    <w:basedOn w:val="a3"/>
  </w:style>
  <w:style w:type="paragraph" w:styleId="a9">
    <w:name w:val="header"/>
    <w:basedOn w:val="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隶书"/>
    </w:rPr>
  </w:style>
  <w:style w:type="paragraph" w:customStyle="1" w:styleId="aa">
    <w:name w:val="节标题"/>
    <w:basedOn w:val="2"/>
    <w:next w:val="a2"/>
    <w:pPr>
      <w:keepNext w:val="0"/>
      <w:keepLines w:val="0"/>
      <w:numPr>
        <w:ilvl w:val="0"/>
        <w:numId w:val="0"/>
      </w:numPr>
      <w:adjustRightInd w:val="0"/>
      <w:spacing w:after="180" w:line="480" w:lineRule="auto"/>
      <w:ind w:left="987"/>
      <w:jc w:val="center"/>
    </w:pPr>
    <w:rPr>
      <w:rFonts w:ascii="仿宋_GB2312" w:eastAsia="隶书" w:hAnsi="Times New Roman"/>
      <w:b w:val="0"/>
      <w:caps/>
      <w:color w:val="333399"/>
      <w:spacing w:val="20"/>
      <w:kern w:val="10"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b">
    <w:name w:val="Hyperlink"/>
    <w:aliases w:val="超级链接"/>
    <w:uiPriority w:val="99"/>
    <w:rPr>
      <w:color w:val="0000FF"/>
      <w:u w:val="single"/>
    </w:rPr>
  </w:style>
  <w:style w:type="paragraph" w:styleId="ac">
    <w:name w:val="Balloon Text"/>
    <w:basedOn w:val="a2"/>
    <w:semiHidden/>
    <w:rsid w:val="0068463A"/>
    <w:rPr>
      <w:sz w:val="18"/>
      <w:szCs w:val="18"/>
    </w:rPr>
  </w:style>
  <w:style w:type="table" w:styleId="ad">
    <w:name w:val="Table Grid"/>
    <w:basedOn w:val="a4"/>
    <w:rsid w:val="007715DD"/>
    <w:pPr>
      <w:widowControl w:val="0"/>
      <w:spacing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表样式"/>
    <w:basedOn w:val="ae"/>
    <w:next w:val="a2"/>
    <w:autoRedefine/>
    <w:rsid w:val="00E20723"/>
    <w:pPr>
      <w:widowControl/>
      <w:numPr>
        <w:numId w:val="2"/>
      </w:numPr>
      <w:spacing w:line="240" w:lineRule="auto"/>
      <w:jc w:val="center"/>
    </w:pPr>
    <w:rPr>
      <w:rFonts w:eastAsia="楷体_GB2312"/>
      <w:smallCaps/>
    </w:rPr>
  </w:style>
  <w:style w:type="paragraph" w:styleId="ae">
    <w:name w:val="table of figures"/>
    <w:basedOn w:val="a2"/>
    <w:next w:val="a2"/>
    <w:rsid w:val="00373DAD"/>
    <w:pPr>
      <w:ind w:left="420" w:hanging="420"/>
      <w:jc w:val="left"/>
    </w:pPr>
    <w:rPr>
      <w:caps/>
      <w:sz w:val="20"/>
    </w:rPr>
  </w:style>
  <w:style w:type="paragraph" w:customStyle="1" w:styleId="xl24">
    <w:name w:val="xl24"/>
    <w:basedOn w:val="a2"/>
    <w:rsid w:val="007A646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kern w:val="0"/>
      <w:szCs w:val="21"/>
    </w:rPr>
  </w:style>
  <w:style w:type="paragraph" w:customStyle="1" w:styleId="10">
    <w:name w:val="目录 1"/>
    <w:basedOn w:val="a2"/>
    <w:next w:val="a2"/>
    <w:uiPriority w:val="39"/>
    <w:rsid w:val="00B020E7"/>
    <w:pPr>
      <w:spacing w:line="240" w:lineRule="auto"/>
      <w:jc w:val="left"/>
    </w:pPr>
    <w:rPr>
      <w:bCs/>
      <w:caps/>
      <w:noProof/>
    </w:rPr>
  </w:style>
  <w:style w:type="paragraph" w:styleId="af">
    <w:name w:val="caption"/>
    <w:basedOn w:val="a2"/>
    <w:next w:val="a2"/>
    <w:qFormat/>
    <w:rsid w:val="00591930"/>
    <w:pPr>
      <w:spacing w:before="152" w:after="160"/>
    </w:pPr>
    <w:rPr>
      <w:rFonts w:ascii="Arial" w:eastAsia="楷体_GB2312" w:hAnsi="Arial" w:cs="Arial"/>
    </w:rPr>
  </w:style>
  <w:style w:type="paragraph" w:customStyle="1" w:styleId="20">
    <w:name w:val="目录 2"/>
    <w:basedOn w:val="a2"/>
    <w:next w:val="a2"/>
    <w:autoRedefine/>
    <w:uiPriority w:val="39"/>
    <w:rsid w:val="00DE27DB"/>
    <w:pPr>
      <w:ind w:leftChars="200" w:left="420"/>
    </w:pPr>
  </w:style>
  <w:style w:type="paragraph" w:customStyle="1" w:styleId="30">
    <w:name w:val="目录 3"/>
    <w:basedOn w:val="a2"/>
    <w:next w:val="a2"/>
    <w:autoRedefine/>
    <w:uiPriority w:val="39"/>
    <w:rsid w:val="00DE27DB"/>
    <w:pPr>
      <w:ind w:leftChars="400" w:left="840"/>
    </w:pPr>
  </w:style>
  <w:style w:type="paragraph" w:styleId="af0">
    <w:name w:val="Document Map"/>
    <w:basedOn w:val="a2"/>
    <w:semiHidden/>
    <w:rsid w:val="008B41AE"/>
    <w:pPr>
      <w:shd w:val="clear" w:color="auto" w:fill="000080"/>
    </w:pPr>
  </w:style>
  <w:style w:type="character" w:styleId="af1">
    <w:name w:val="annotation reference"/>
    <w:semiHidden/>
    <w:rsid w:val="003769C6"/>
    <w:rPr>
      <w:sz w:val="21"/>
      <w:szCs w:val="21"/>
    </w:rPr>
  </w:style>
  <w:style w:type="paragraph" w:styleId="af2">
    <w:name w:val="annotation text"/>
    <w:basedOn w:val="a2"/>
    <w:semiHidden/>
    <w:rsid w:val="003769C6"/>
    <w:pPr>
      <w:jc w:val="left"/>
    </w:pPr>
  </w:style>
  <w:style w:type="paragraph" w:styleId="af3">
    <w:name w:val="annotation subject"/>
    <w:basedOn w:val="af2"/>
    <w:next w:val="af2"/>
    <w:semiHidden/>
    <w:rsid w:val="003769C6"/>
    <w:rPr>
      <w:b/>
      <w:bCs/>
    </w:rPr>
  </w:style>
  <w:style w:type="paragraph" w:styleId="21">
    <w:name w:val="Body Text Indent 2"/>
    <w:basedOn w:val="a2"/>
    <w:rsid w:val="002F6C3E"/>
    <w:pPr>
      <w:spacing w:line="240" w:lineRule="auto"/>
      <w:ind w:left="420" w:firstLineChars="200" w:firstLine="480"/>
    </w:pPr>
    <w:rPr>
      <w:rFonts w:ascii="Arial" w:hAnsi="Arial"/>
      <w:sz w:val="24"/>
      <w:szCs w:val="24"/>
    </w:rPr>
  </w:style>
  <w:style w:type="paragraph" w:styleId="af4">
    <w:name w:val="Normal (Web)"/>
    <w:basedOn w:val="a2"/>
    <w:uiPriority w:val="99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  <w:szCs w:val="24"/>
    </w:rPr>
  </w:style>
  <w:style w:type="paragraph" w:customStyle="1" w:styleId="xl5512344">
    <w:name w:val="xl5512344"/>
    <w:basedOn w:val="a2"/>
    <w:rsid w:val="002F6C3E"/>
    <w:pPr>
      <w:widowControl/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character" w:styleId="HTML">
    <w:name w:val="HTML Code"/>
    <w:rsid w:val="002F6C3E"/>
    <w:rPr>
      <w:rFonts w:ascii="黑体" w:eastAsia="黑体" w:hAnsi="Courier New" w:cs="Courier New"/>
      <w:sz w:val="20"/>
      <w:szCs w:val="20"/>
    </w:rPr>
  </w:style>
  <w:style w:type="paragraph" w:styleId="af5">
    <w:name w:val="Body Text"/>
    <w:basedOn w:val="a2"/>
    <w:rsid w:val="002F6C3E"/>
    <w:pPr>
      <w:spacing w:after="120" w:line="240" w:lineRule="auto"/>
    </w:pPr>
  </w:style>
  <w:style w:type="paragraph" w:customStyle="1" w:styleId="font5">
    <w:name w:val="font5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font6">
    <w:name w:val="font6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kern w:val="0"/>
      <w:szCs w:val="21"/>
    </w:rPr>
  </w:style>
  <w:style w:type="paragraph" w:customStyle="1" w:styleId="font7">
    <w:name w:val="font7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Cs w:val="21"/>
    </w:rPr>
  </w:style>
  <w:style w:type="paragraph" w:customStyle="1" w:styleId="font8">
    <w:name w:val="font8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font9">
    <w:name w:val="font9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 w:val="32"/>
      <w:szCs w:val="32"/>
    </w:rPr>
  </w:style>
  <w:style w:type="paragraph" w:customStyle="1" w:styleId="xl25">
    <w:name w:val="xl25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26">
    <w:name w:val="xl26"/>
    <w:basedOn w:val="a2"/>
    <w:rsid w:val="002F6C3E"/>
    <w:pPr>
      <w:widowControl/>
      <w:pBdr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27">
    <w:name w:val="xl27"/>
    <w:basedOn w:val="a2"/>
    <w:rsid w:val="002F6C3E"/>
    <w:pPr>
      <w:widowControl/>
      <w:pBdr>
        <w:lef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28">
    <w:name w:val="xl28"/>
    <w:basedOn w:val="a2"/>
    <w:rsid w:val="002F6C3E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29">
    <w:name w:val="xl29"/>
    <w:basedOn w:val="a2"/>
    <w:rsid w:val="002F6C3E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0">
    <w:name w:val="xl30"/>
    <w:basedOn w:val="a2"/>
    <w:rsid w:val="002F6C3E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1">
    <w:name w:val="xl31"/>
    <w:basedOn w:val="a2"/>
    <w:rsid w:val="002F6C3E"/>
    <w:pPr>
      <w:widowControl/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2">
    <w:name w:val="xl32"/>
    <w:basedOn w:val="a2"/>
    <w:rsid w:val="002F6C3E"/>
    <w:pPr>
      <w:widowControl/>
      <w:pBdr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3">
    <w:name w:val="xl33"/>
    <w:basedOn w:val="a2"/>
    <w:rsid w:val="002F6C3E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4">
    <w:name w:val="xl34"/>
    <w:basedOn w:val="a2"/>
    <w:rsid w:val="002F6C3E"/>
    <w:pPr>
      <w:widowControl/>
      <w:pBdr>
        <w:left w:val="single" w:sz="4" w:space="0" w:color="auto"/>
      </w:pBdr>
      <w:spacing w:before="100" w:beforeAutospacing="1" w:after="100" w:afterAutospacing="1" w:line="240" w:lineRule="auto"/>
      <w:jc w:val="right"/>
    </w:pPr>
    <w:rPr>
      <w:rFonts w:ascii="宋体" w:hAnsi="宋体"/>
      <w:kern w:val="0"/>
      <w:szCs w:val="21"/>
    </w:rPr>
  </w:style>
  <w:style w:type="paragraph" w:customStyle="1" w:styleId="xl35">
    <w:name w:val="xl35"/>
    <w:basedOn w:val="a2"/>
    <w:rsid w:val="002F6C3E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宋体" w:hAnsi="宋体"/>
      <w:kern w:val="0"/>
      <w:szCs w:val="21"/>
    </w:rPr>
  </w:style>
  <w:style w:type="paragraph" w:customStyle="1" w:styleId="xl36">
    <w:name w:val="xl36"/>
    <w:basedOn w:val="a2"/>
    <w:rsid w:val="002F6C3E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b/>
      <w:bCs/>
      <w:kern w:val="0"/>
      <w:szCs w:val="21"/>
    </w:rPr>
  </w:style>
  <w:style w:type="paragraph" w:customStyle="1" w:styleId="xl37">
    <w:name w:val="xl37"/>
    <w:basedOn w:val="a2"/>
    <w:rsid w:val="002F6C3E"/>
    <w:pPr>
      <w:widowControl/>
      <w:pBdr>
        <w:top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b/>
      <w:bCs/>
      <w:kern w:val="0"/>
      <w:szCs w:val="21"/>
    </w:rPr>
  </w:style>
  <w:style w:type="paragraph" w:customStyle="1" w:styleId="xl38">
    <w:name w:val="xl38"/>
    <w:basedOn w:val="a2"/>
    <w:rsid w:val="002F6C3E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b/>
      <w:bCs/>
      <w:kern w:val="0"/>
      <w:szCs w:val="21"/>
    </w:rPr>
  </w:style>
  <w:style w:type="paragraph" w:customStyle="1" w:styleId="xl39">
    <w:name w:val="xl39"/>
    <w:basedOn w:val="a2"/>
    <w:rsid w:val="002F6C3E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0">
    <w:name w:val="xl40"/>
    <w:basedOn w:val="a2"/>
    <w:rsid w:val="002F6C3E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1">
    <w:name w:val="xl41"/>
    <w:basedOn w:val="a2"/>
    <w:rsid w:val="002F6C3E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2">
    <w:name w:val="xl42"/>
    <w:basedOn w:val="a2"/>
    <w:rsid w:val="002F6C3E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3">
    <w:name w:val="xl43"/>
    <w:basedOn w:val="a2"/>
    <w:rsid w:val="002F6C3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4">
    <w:name w:val="xl44"/>
    <w:basedOn w:val="a2"/>
    <w:rsid w:val="002F6C3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5">
    <w:name w:val="xl45"/>
    <w:basedOn w:val="a2"/>
    <w:rsid w:val="002F6C3E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6">
    <w:name w:val="xl46"/>
    <w:basedOn w:val="a2"/>
    <w:rsid w:val="002F6C3E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7">
    <w:name w:val="xl47"/>
    <w:basedOn w:val="a2"/>
    <w:rsid w:val="002F6C3E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8">
    <w:name w:val="xl48"/>
    <w:basedOn w:val="a2"/>
    <w:rsid w:val="002F6C3E"/>
    <w:pPr>
      <w:widowControl/>
      <w:pBdr>
        <w:lef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49">
    <w:name w:val="xl49"/>
    <w:basedOn w:val="a2"/>
    <w:rsid w:val="002F6C3E"/>
    <w:pPr>
      <w:widowControl/>
      <w:pBdr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50">
    <w:name w:val="xl50"/>
    <w:basedOn w:val="a2"/>
    <w:rsid w:val="002F6C3E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51">
    <w:name w:val="xl51"/>
    <w:basedOn w:val="a2"/>
    <w:rsid w:val="002F6C3E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52">
    <w:name w:val="xl52"/>
    <w:basedOn w:val="a2"/>
    <w:rsid w:val="002F6C3E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3">
    <w:name w:val="xl53"/>
    <w:basedOn w:val="a2"/>
    <w:rsid w:val="002F6C3E"/>
    <w:pPr>
      <w:widowControl/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4">
    <w:name w:val="xl54"/>
    <w:basedOn w:val="a2"/>
    <w:rsid w:val="002F6C3E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5">
    <w:name w:val="xl55"/>
    <w:basedOn w:val="a2"/>
    <w:rsid w:val="002F6C3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6">
    <w:name w:val="xl56"/>
    <w:basedOn w:val="a2"/>
    <w:rsid w:val="002F6C3E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7">
    <w:name w:val="xl57"/>
    <w:basedOn w:val="a2"/>
    <w:rsid w:val="002F6C3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8">
    <w:name w:val="xl58"/>
    <w:basedOn w:val="a2"/>
    <w:rsid w:val="002F6C3E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9">
    <w:name w:val="xl59"/>
    <w:basedOn w:val="a2"/>
    <w:rsid w:val="002F6C3E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60">
    <w:name w:val="xl60"/>
    <w:basedOn w:val="a2"/>
    <w:rsid w:val="002F6C3E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61">
    <w:name w:val="xl61"/>
    <w:basedOn w:val="a2"/>
    <w:rsid w:val="002F6C3E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kern w:val="0"/>
      <w:szCs w:val="21"/>
    </w:rPr>
  </w:style>
  <w:style w:type="paragraph" w:customStyle="1" w:styleId="xl62">
    <w:name w:val="xl62"/>
    <w:basedOn w:val="a2"/>
    <w:rsid w:val="002F6C3E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kern w:val="0"/>
      <w:szCs w:val="21"/>
    </w:rPr>
  </w:style>
  <w:style w:type="paragraph" w:customStyle="1" w:styleId="xl63">
    <w:name w:val="xl63"/>
    <w:basedOn w:val="a2"/>
    <w:rsid w:val="002F6C3E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kern w:val="0"/>
      <w:szCs w:val="21"/>
    </w:rPr>
  </w:style>
  <w:style w:type="paragraph" w:customStyle="1" w:styleId="xl64">
    <w:name w:val="xl64"/>
    <w:basedOn w:val="a2"/>
    <w:rsid w:val="002F6C3E"/>
    <w:pPr>
      <w:widowControl/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xl65">
    <w:name w:val="xl65"/>
    <w:basedOn w:val="a2"/>
    <w:rsid w:val="002F6C3E"/>
    <w:pPr>
      <w:widowControl/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xl66">
    <w:name w:val="xl66"/>
    <w:basedOn w:val="a2"/>
    <w:rsid w:val="002F6C3E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xl67">
    <w:name w:val="xl67"/>
    <w:basedOn w:val="a2"/>
    <w:rsid w:val="002F6C3E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68">
    <w:name w:val="xl68"/>
    <w:basedOn w:val="a2"/>
    <w:rsid w:val="002F6C3E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69">
    <w:name w:val="xl69"/>
    <w:basedOn w:val="a2"/>
    <w:rsid w:val="002F6C3E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70">
    <w:name w:val="xl70"/>
    <w:basedOn w:val="a2"/>
    <w:rsid w:val="002F6C3E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71">
    <w:name w:val="xl71"/>
    <w:basedOn w:val="a2"/>
    <w:rsid w:val="002F6C3E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font10">
    <w:name w:val="font10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 w:val="32"/>
      <w:szCs w:val="32"/>
    </w:rPr>
  </w:style>
  <w:style w:type="paragraph" w:styleId="af6">
    <w:name w:val="Body Text Indent"/>
    <w:basedOn w:val="a2"/>
    <w:rsid w:val="002F6C3E"/>
    <w:pPr>
      <w:spacing w:line="240" w:lineRule="auto"/>
      <w:ind w:left="840" w:firstLine="480"/>
    </w:pPr>
    <w:rPr>
      <w:rFonts w:ascii="Arial" w:hAnsi="Arial"/>
      <w:sz w:val="24"/>
      <w:szCs w:val="24"/>
    </w:rPr>
  </w:style>
  <w:style w:type="paragraph" w:styleId="22">
    <w:name w:val="List Bullet 2"/>
    <w:basedOn w:val="a"/>
    <w:autoRedefine/>
    <w:rsid w:val="002F6C3E"/>
    <w:pPr>
      <w:numPr>
        <w:numId w:val="0"/>
      </w:numPr>
      <w:tabs>
        <w:tab w:val="num" w:pos="845"/>
      </w:tabs>
      <w:spacing w:after="220" w:line="220" w:lineRule="atLeast"/>
      <w:ind w:left="2160" w:right="720" w:hangingChars="200" w:hanging="420"/>
    </w:pPr>
    <w:rPr>
      <w:rFonts w:ascii="Times New Roman" w:hAnsi="Times New Roman"/>
      <w:sz w:val="21"/>
      <w:szCs w:val="20"/>
    </w:rPr>
  </w:style>
  <w:style w:type="paragraph" w:styleId="a">
    <w:name w:val="List Bullet"/>
    <w:basedOn w:val="a2"/>
    <w:autoRedefine/>
    <w:rsid w:val="002F6C3E"/>
    <w:pPr>
      <w:numPr>
        <w:numId w:val="3"/>
      </w:numPr>
      <w:spacing w:line="240" w:lineRule="auto"/>
    </w:pPr>
    <w:rPr>
      <w:rFonts w:ascii="Arial" w:hAnsi="Arial"/>
      <w:sz w:val="24"/>
      <w:szCs w:val="24"/>
    </w:rPr>
  </w:style>
  <w:style w:type="paragraph" w:styleId="31">
    <w:name w:val="Body Text Indent 3"/>
    <w:basedOn w:val="a2"/>
    <w:rsid w:val="002F6C3E"/>
    <w:pPr>
      <w:spacing w:line="240" w:lineRule="auto"/>
      <w:ind w:firstLine="480"/>
    </w:pPr>
    <w:rPr>
      <w:sz w:val="24"/>
    </w:rPr>
  </w:style>
  <w:style w:type="character" w:styleId="af7">
    <w:name w:val="Strong"/>
    <w:uiPriority w:val="22"/>
    <w:qFormat/>
    <w:rsid w:val="002F6C3E"/>
    <w:rPr>
      <w:b/>
      <w:bCs/>
    </w:rPr>
  </w:style>
  <w:style w:type="character" w:styleId="af8">
    <w:name w:val="Emphasis"/>
    <w:qFormat/>
    <w:rsid w:val="002F6C3E"/>
    <w:rPr>
      <w:i/>
      <w:iCs/>
    </w:rPr>
  </w:style>
  <w:style w:type="character" w:customStyle="1" w:styleId="af9">
    <w:name w:val="已访问的超链接"/>
    <w:rsid w:val="002F6C3E"/>
    <w:rPr>
      <w:color w:val="800080"/>
      <w:u w:val="single"/>
    </w:rPr>
  </w:style>
  <w:style w:type="paragraph" w:customStyle="1" w:styleId="11">
    <w:name w:val="编号1"/>
    <w:basedOn w:val="a2"/>
    <w:rsid w:val="002F6C3E"/>
    <w:pPr>
      <w:tabs>
        <w:tab w:val="num" w:pos="620"/>
        <w:tab w:val="left" w:pos="840"/>
      </w:tabs>
      <w:ind w:left="620" w:hanging="420"/>
    </w:pPr>
    <w:rPr>
      <w:szCs w:val="24"/>
    </w:rPr>
  </w:style>
  <w:style w:type="paragraph" w:customStyle="1" w:styleId="font12">
    <w:name w:val="font12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kern w:val="0"/>
      <w:sz w:val="14"/>
      <w:szCs w:val="14"/>
    </w:rPr>
  </w:style>
  <w:style w:type="paragraph" w:customStyle="1" w:styleId="font13">
    <w:name w:val="font13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kern w:val="0"/>
      <w:szCs w:val="21"/>
      <w:u w:val="single"/>
    </w:rPr>
  </w:style>
  <w:style w:type="paragraph" w:customStyle="1" w:styleId="xl72">
    <w:name w:val="xl72"/>
    <w:basedOn w:val="style0"/>
    <w:rsid w:val="002F6C3E"/>
    <w:pPr>
      <w:pBdr>
        <w:top w:val="single" w:sz="4" w:space="0" w:color="auto"/>
        <w:bottom w:val="single" w:sz="4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style0">
    <w:name w:val="style0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bottom"/>
    </w:pPr>
    <w:rPr>
      <w:kern w:val="0"/>
      <w:sz w:val="24"/>
      <w:szCs w:val="24"/>
    </w:rPr>
  </w:style>
  <w:style w:type="paragraph" w:customStyle="1" w:styleId="xl73">
    <w:name w:val="xl73"/>
    <w:basedOn w:val="style0"/>
    <w:rsid w:val="002F6C3E"/>
    <w:pPr>
      <w:textAlignment w:val="top"/>
    </w:pPr>
    <w:rPr>
      <w:rFonts w:ascii="宋体" w:hAnsi="宋体"/>
      <w:sz w:val="21"/>
      <w:szCs w:val="21"/>
    </w:rPr>
  </w:style>
  <w:style w:type="paragraph" w:customStyle="1" w:styleId="xl74">
    <w:name w:val="xl74"/>
    <w:basedOn w:val="style0"/>
    <w:rsid w:val="002F6C3E"/>
    <w:pPr>
      <w:textAlignment w:val="top"/>
    </w:pPr>
    <w:rPr>
      <w:sz w:val="21"/>
      <w:szCs w:val="21"/>
    </w:rPr>
  </w:style>
  <w:style w:type="paragraph" w:customStyle="1" w:styleId="xl75">
    <w:name w:val="xl75"/>
    <w:basedOn w:val="style0"/>
    <w:rsid w:val="002F6C3E"/>
    <w:pPr>
      <w:textAlignment w:val="top"/>
    </w:pPr>
    <w:rPr>
      <w:rFonts w:ascii="宋体" w:hAnsi="宋体"/>
      <w:sz w:val="21"/>
      <w:szCs w:val="21"/>
    </w:rPr>
  </w:style>
  <w:style w:type="paragraph" w:customStyle="1" w:styleId="xl76">
    <w:name w:val="xl76"/>
    <w:basedOn w:val="style0"/>
    <w:rsid w:val="002F6C3E"/>
    <w:pPr>
      <w:pBdr>
        <w:top w:val="single" w:sz="4" w:space="0" w:color="auto"/>
        <w:bottom w:val="single" w:sz="8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77">
    <w:name w:val="xl77"/>
    <w:basedOn w:val="style0"/>
    <w:rsid w:val="002F6C3E"/>
    <w:pPr>
      <w:pBdr>
        <w:bottom w:val="single" w:sz="8" w:space="0" w:color="auto"/>
      </w:pBdr>
      <w:textAlignment w:val="top"/>
    </w:pPr>
    <w:rPr>
      <w:b/>
      <w:bCs/>
      <w:sz w:val="21"/>
      <w:szCs w:val="21"/>
    </w:rPr>
  </w:style>
  <w:style w:type="paragraph" w:customStyle="1" w:styleId="xl78">
    <w:name w:val="xl78"/>
    <w:basedOn w:val="style0"/>
    <w:rsid w:val="002F6C3E"/>
    <w:pPr>
      <w:pBdr>
        <w:bottom w:val="single" w:sz="8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79">
    <w:name w:val="xl79"/>
    <w:basedOn w:val="style0"/>
    <w:rsid w:val="002F6C3E"/>
    <w:pPr>
      <w:pBdr>
        <w:bottom w:val="single" w:sz="8" w:space="0" w:color="auto"/>
      </w:pBdr>
      <w:jc w:val="center"/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80">
    <w:name w:val="xl80"/>
    <w:basedOn w:val="style0"/>
    <w:rsid w:val="002F6C3E"/>
    <w:pPr>
      <w:pBdr>
        <w:bottom w:val="single" w:sz="8" w:space="0" w:color="auto"/>
        <w:right w:val="single" w:sz="4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81">
    <w:name w:val="xl81"/>
    <w:basedOn w:val="style0"/>
    <w:rsid w:val="002F6C3E"/>
    <w:pPr>
      <w:textAlignment w:val="auto"/>
    </w:pPr>
    <w:rPr>
      <w:rFonts w:ascii="宋体" w:hAnsi="宋体"/>
      <w:sz w:val="21"/>
      <w:szCs w:val="21"/>
    </w:rPr>
  </w:style>
  <w:style w:type="paragraph" w:customStyle="1" w:styleId="xl82">
    <w:name w:val="xl82"/>
    <w:basedOn w:val="style0"/>
    <w:rsid w:val="002F6C3E"/>
    <w:pPr>
      <w:pBdr>
        <w:left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3">
    <w:name w:val="xl83"/>
    <w:basedOn w:val="style0"/>
    <w:rsid w:val="002F6C3E"/>
    <w:pPr>
      <w:jc w:val="right"/>
      <w:textAlignment w:val="auto"/>
    </w:pPr>
    <w:rPr>
      <w:rFonts w:ascii="宋体" w:hAnsi="宋体"/>
      <w:sz w:val="21"/>
      <w:szCs w:val="21"/>
    </w:rPr>
  </w:style>
  <w:style w:type="paragraph" w:customStyle="1" w:styleId="xl84">
    <w:name w:val="xl84"/>
    <w:basedOn w:val="style0"/>
    <w:rsid w:val="002F6C3E"/>
    <w:pPr>
      <w:pBdr>
        <w:bottom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5">
    <w:name w:val="xl85"/>
    <w:basedOn w:val="style0"/>
    <w:rsid w:val="002F6C3E"/>
    <w:pP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6">
    <w:name w:val="xl86"/>
    <w:basedOn w:val="style0"/>
    <w:rsid w:val="002F6C3E"/>
    <w:pPr>
      <w:pBdr>
        <w:right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7">
    <w:name w:val="xl87"/>
    <w:basedOn w:val="style0"/>
    <w:rsid w:val="002F6C3E"/>
    <w:pPr>
      <w:pBdr>
        <w:top w:val="single" w:sz="4" w:space="0" w:color="auto"/>
        <w:bottom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8">
    <w:name w:val="xl88"/>
    <w:basedOn w:val="style0"/>
    <w:rsid w:val="002F6C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auto"/>
    </w:pPr>
    <w:rPr>
      <w:rFonts w:ascii="宋体" w:hAnsi="宋体"/>
      <w:sz w:val="21"/>
      <w:szCs w:val="21"/>
    </w:rPr>
  </w:style>
  <w:style w:type="paragraph" w:customStyle="1" w:styleId="xl89">
    <w:name w:val="xl89"/>
    <w:basedOn w:val="style0"/>
    <w:rsid w:val="002F6C3E"/>
    <w:pPr>
      <w:pBdr>
        <w:top w:val="single" w:sz="4" w:space="0" w:color="auto"/>
        <w:left w:val="single" w:sz="4" w:space="0" w:color="auto"/>
        <w:right w:val="single" w:sz="4" w:space="0" w:color="auto"/>
      </w:pBdr>
      <w:jc w:val="center"/>
      <w:textAlignment w:val="auto"/>
    </w:pPr>
    <w:rPr>
      <w:rFonts w:ascii="宋体" w:hAnsi="宋体"/>
      <w:sz w:val="21"/>
      <w:szCs w:val="21"/>
    </w:rPr>
  </w:style>
  <w:style w:type="paragraph" w:customStyle="1" w:styleId="font11">
    <w:name w:val="font11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font512344">
    <w:name w:val="font5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font612344">
    <w:name w:val="font6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Cs w:val="21"/>
    </w:rPr>
  </w:style>
  <w:style w:type="paragraph" w:customStyle="1" w:styleId="font712344">
    <w:name w:val="font7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kern w:val="0"/>
      <w:szCs w:val="21"/>
    </w:rPr>
  </w:style>
  <w:style w:type="paragraph" w:customStyle="1" w:styleId="font812344">
    <w:name w:val="font8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kern w:val="0"/>
      <w:szCs w:val="21"/>
      <w:u w:val="single"/>
    </w:rPr>
  </w:style>
  <w:style w:type="paragraph" w:customStyle="1" w:styleId="font912344">
    <w:name w:val="font9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Cs w:val="21"/>
    </w:rPr>
  </w:style>
  <w:style w:type="paragraph" w:customStyle="1" w:styleId="font1012344">
    <w:name w:val="font10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Cs w:val="21"/>
    </w:rPr>
  </w:style>
  <w:style w:type="paragraph" w:customStyle="1" w:styleId="font1112344">
    <w:name w:val="font11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font1212344">
    <w:name w:val="font12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 w:val="32"/>
      <w:szCs w:val="32"/>
    </w:rPr>
  </w:style>
  <w:style w:type="paragraph" w:customStyle="1" w:styleId="font1312344">
    <w:name w:val="font1312344"/>
    <w:basedOn w:val="a2"/>
    <w:rsid w:val="002F6C3E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Cs w:val="21"/>
      <w:u w:val="single"/>
    </w:rPr>
  </w:style>
  <w:style w:type="paragraph" w:customStyle="1" w:styleId="xl2412344">
    <w:name w:val="xl24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2512344">
    <w:name w:val="xl25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2612344">
    <w:name w:val="xl26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2712344">
    <w:name w:val="xl2712344"/>
    <w:basedOn w:val="a2"/>
    <w:rsid w:val="002F6C3E"/>
    <w:pPr>
      <w:widowControl/>
      <w:spacing w:before="100" w:beforeAutospacing="1" w:after="100" w:afterAutospacing="1" w:line="240" w:lineRule="auto"/>
      <w:jc w:val="righ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2812344">
    <w:name w:val="xl2812344"/>
    <w:basedOn w:val="a2"/>
    <w:rsid w:val="002F6C3E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2912344">
    <w:name w:val="xl2912344"/>
    <w:basedOn w:val="a2"/>
    <w:rsid w:val="002F6C3E"/>
    <w:pPr>
      <w:widowControl/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3012344">
    <w:name w:val="xl30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3112344">
    <w:name w:val="xl3112344"/>
    <w:basedOn w:val="a2"/>
    <w:rsid w:val="002F6C3E"/>
    <w:pPr>
      <w:widowControl/>
      <w:pBdr>
        <w:top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3212344">
    <w:name w:val="xl32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top"/>
    </w:pPr>
    <w:rPr>
      <w:rFonts w:ascii="宋体" w:hAnsi="宋体" w:hint="eastAsia"/>
      <w:kern w:val="0"/>
      <w:szCs w:val="21"/>
    </w:rPr>
  </w:style>
  <w:style w:type="paragraph" w:customStyle="1" w:styleId="xl3312344">
    <w:name w:val="xl33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3412344">
    <w:name w:val="xl34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512344">
    <w:name w:val="xl35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612344">
    <w:name w:val="xl3612344"/>
    <w:basedOn w:val="a2"/>
    <w:rsid w:val="002F6C3E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712344">
    <w:name w:val="xl3712344"/>
    <w:basedOn w:val="a2"/>
    <w:rsid w:val="002F6C3E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812344">
    <w:name w:val="xl38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3912344">
    <w:name w:val="xl3912344"/>
    <w:basedOn w:val="a2"/>
    <w:rsid w:val="002F6C3E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012344">
    <w:name w:val="xl4012344"/>
    <w:basedOn w:val="a2"/>
    <w:rsid w:val="002F6C3E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112344">
    <w:name w:val="xl4112344"/>
    <w:basedOn w:val="a2"/>
    <w:rsid w:val="002F6C3E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212344">
    <w:name w:val="xl4212344"/>
    <w:basedOn w:val="a2"/>
    <w:rsid w:val="002F6C3E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312344">
    <w:name w:val="xl43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宋体" w:hAnsi="宋体" w:hint="eastAsia"/>
      <w:kern w:val="0"/>
      <w:szCs w:val="21"/>
    </w:rPr>
  </w:style>
  <w:style w:type="paragraph" w:customStyle="1" w:styleId="xl4412344">
    <w:name w:val="xl44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512344">
    <w:name w:val="xl45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612344">
    <w:name w:val="xl46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4712344">
    <w:name w:val="xl47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4812344">
    <w:name w:val="xl48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4912344">
    <w:name w:val="xl4912344"/>
    <w:basedOn w:val="a2"/>
    <w:rsid w:val="002F6C3E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5012344">
    <w:name w:val="xl5012344"/>
    <w:basedOn w:val="a2"/>
    <w:rsid w:val="002F6C3E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5112344">
    <w:name w:val="xl5112344"/>
    <w:basedOn w:val="a2"/>
    <w:rsid w:val="002F6C3E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5212344">
    <w:name w:val="xl52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5312344">
    <w:name w:val="xl5312344"/>
    <w:basedOn w:val="a2"/>
    <w:rsid w:val="002F6C3E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b/>
      <w:bCs/>
      <w:kern w:val="0"/>
      <w:szCs w:val="21"/>
    </w:rPr>
  </w:style>
  <w:style w:type="paragraph" w:customStyle="1" w:styleId="xl5412344">
    <w:name w:val="xl5412344"/>
    <w:basedOn w:val="a2"/>
    <w:rsid w:val="002F6C3E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b/>
      <w:bCs/>
      <w:kern w:val="0"/>
      <w:szCs w:val="21"/>
    </w:rPr>
  </w:style>
  <w:style w:type="paragraph" w:customStyle="1" w:styleId="xl5612344">
    <w:name w:val="xl56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top"/>
    </w:pPr>
    <w:rPr>
      <w:rFonts w:ascii="宋体" w:hAnsi="宋体" w:hint="eastAsia"/>
      <w:b/>
      <w:bCs/>
      <w:kern w:val="0"/>
      <w:szCs w:val="21"/>
    </w:rPr>
  </w:style>
  <w:style w:type="paragraph" w:customStyle="1" w:styleId="xl5712344">
    <w:name w:val="xl57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5812344">
    <w:name w:val="xl5812344"/>
    <w:basedOn w:val="a2"/>
    <w:rsid w:val="002F6C3E"/>
    <w:pPr>
      <w:widowControl/>
      <w:spacing w:before="100" w:beforeAutospacing="1" w:after="100" w:afterAutospacing="1" w:line="240" w:lineRule="auto"/>
      <w:jc w:val="left"/>
      <w:textAlignment w:val="top"/>
    </w:pPr>
    <w:rPr>
      <w:kern w:val="0"/>
      <w:szCs w:val="21"/>
    </w:rPr>
  </w:style>
  <w:style w:type="paragraph" w:customStyle="1" w:styleId="xl5912344">
    <w:name w:val="xl5912344"/>
    <w:basedOn w:val="a2"/>
    <w:rsid w:val="002F6C3E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6012344">
    <w:name w:val="xl6012344"/>
    <w:basedOn w:val="a2"/>
    <w:rsid w:val="002F6C3E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6112344">
    <w:name w:val="xl6112344"/>
    <w:basedOn w:val="a2"/>
    <w:rsid w:val="002F6C3E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6212344">
    <w:name w:val="xl62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6312344">
    <w:name w:val="xl6312344"/>
    <w:basedOn w:val="a2"/>
    <w:rsid w:val="002F6C3E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6412344">
    <w:name w:val="xl64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b/>
      <w:bCs/>
      <w:kern w:val="0"/>
      <w:szCs w:val="21"/>
    </w:rPr>
  </w:style>
  <w:style w:type="paragraph" w:customStyle="1" w:styleId="xl6512344">
    <w:name w:val="xl65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6612344">
    <w:name w:val="xl6612344"/>
    <w:basedOn w:val="a2"/>
    <w:rsid w:val="002F6C3E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b/>
      <w:bCs/>
      <w:kern w:val="0"/>
      <w:szCs w:val="21"/>
    </w:rPr>
  </w:style>
  <w:style w:type="paragraph" w:customStyle="1" w:styleId="xl6712344">
    <w:name w:val="xl67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6812344">
    <w:name w:val="xl68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6912344">
    <w:name w:val="xl69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hint="eastAsia"/>
      <w:kern w:val="0"/>
      <w:szCs w:val="21"/>
    </w:rPr>
  </w:style>
  <w:style w:type="paragraph" w:customStyle="1" w:styleId="xl7012344">
    <w:name w:val="xl70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112344">
    <w:name w:val="xl71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7212344">
    <w:name w:val="xl7212344"/>
    <w:basedOn w:val="a2"/>
    <w:rsid w:val="002F6C3E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312344">
    <w:name w:val="xl73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hint="eastAsia"/>
      <w:kern w:val="0"/>
      <w:szCs w:val="21"/>
    </w:rPr>
  </w:style>
  <w:style w:type="paragraph" w:customStyle="1" w:styleId="xl7412344">
    <w:name w:val="xl74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7512344">
    <w:name w:val="xl7512344"/>
    <w:basedOn w:val="a2"/>
    <w:rsid w:val="002F6C3E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7612344">
    <w:name w:val="xl7612344"/>
    <w:basedOn w:val="a2"/>
    <w:rsid w:val="002F6C3E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7712344">
    <w:name w:val="xl7712344"/>
    <w:basedOn w:val="a2"/>
    <w:rsid w:val="002F6C3E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7812344">
    <w:name w:val="xl7812344"/>
    <w:basedOn w:val="a2"/>
    <w:rsid w:val="002F6C3E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912344">
    <w:name w:val="xl79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8012344">
    <w:name w:val="xl8012344"/>
    <w:basedOn w:val="a2"/>
    <w:rsid w:val="002F6C3E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8112344">
    <w:name w:val="xl8112344"/>
    <w:basedOn w:val="a2"/>
    <w:rsid w:val="002F6C3E"/>
    <w:pPr>
      <w:widowControl/>
      <w:pBdr>
        <w:top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8212344">
    <w:name w:val="xl8212344"/>
    <w:basedOn w:val="a2"/>
    <w:rsid w:val="002F6C3E"/>
    <w:pPr>
      <w:widowControl/>
      <w:pBdr>
        <w:top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8312344">
    <w:name w:val="xl8312344"/>
    <w:basedOn w:val="a2"/>
    <w:rsid w:val="002F6C3E"/>
    <w:pPr>
      <w:widowControl/>
      <w:pBdr>
        <w:top w:val="single" w:sz="4" w:space="1" w:color="auto"/>
        <w:left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8412344">
    <w:name w:val="xl8412344"/>
    <w:basedOn w:val="a2"/>
    <w:rsid w:val="002F6C3E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8512344">
    <w:name w:val="xl8512344"/>
    <w:basedOn w:val="a2"/>
    <w:rsid w:val="002F6C3E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8612344">
    <w:name w:val="xl8612344"/>
    <w:basedOn w:val="a2"/>
    <w:rsid w:val="002F6C3E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8712344">
    <w:name w:val="xl8712344"/>
    <w:basedOn w:val="a2"/>
    <w:rsid w:val="002F6C3E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8812344">
    <w:name w:val="xl88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b/>
      <w:bCs/>
      <w:kern w:val="0"/>
      <w:szCs w:val="21"/>
    </w:rPr>
  </w:style>
  <w:style w:type="paragraph" w:customStyle="1" w:styleId="xl8912344">
    <w:name w:val="xl8912344"/>
    <w:basedOn w:val="a2"/>
    <w:rsid w:val="002F6C3E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styleId="afa">
    <w:name w:val="Title"/>
    <w:basedOn w:val="a2"/>
    <w:qFormat/>
    <w:rsid w:val="002F6C3E"/>
    <w:pPr>
      <w:spacing w:before="240" w:after="60" w:line="240" w:lineRule="auto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3">
    <w:name w:val="Body Text 2"/>
    <w:basedOn w:val="a2"/>
    <w:rsid w:val="002F6C3E"/>
    <w:pPr>
      <w:spacing w:line="240" w:lineRule="auto"/>
    </w:pPr>
    <w:rPr>
      <w:rFonts w:ascii="宋体" w:hAnsi="宋体"/>
      <w:color w:val="0000FF"/>
    </w:rPr>
  </w:style>
  <w:style w:type="paragraph" w:customStyle="1" w:styleId="afb">
    <w:name w:val="文档正文"/>
    <w:basedOn w:val="a2"/>
    <w:rsid w:val="002F6C3E"/>
    <w:pPr>
      <w:spacing w:line="240" w:lineRule="auto"/>
    </w:pPr>
    <w:rPr>
      <w:rFonts w:ascii="宋体"/>
      <w:sz w:val="24"/>
    </w:rPr>
  </w:style>
  <w:style w:type="paragraph" w:customStyle="1" w:styleId="12">
    <w:name w:val="1级 条"/>
    <w:basedOn w:val="a2"/>
    <w:rsid w:val="002F6C3E"/>
    <w:pPr>
      <w:spacing w:line="240" w:lineRule="auto"/>
    </w:pPr>
    <w:rPr>
      <w:b/>
      <w:sz w:val="28"/>
    </w:rPr>
  </w:style>
  <w:style w:type="paragraph" w:customStyle="1" w:styleId="24">
    <w:name w:val="2级 条"/>
    <w:basedOn w:val="a2"/>
    <w:rsid w:val="002F6C3E"/>
    <w:pPr>
      <w:spacing w:line="240" w:lineRule="auto"/>
    </w:pPr>
    <w:rPr>
      <w:sz w:val="28"/>
    </w:rPr>
  </w:style>
  <w:style w:type="paragraph" w:styleId="HTML0">
    <w:name w:val="HTML Preformatted"/>
    <w:basedOn w:val="a2"/>
    <w:rsid w:val="002F6C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黑体" w:eastAsia="黑体" w:hAnsi="Courier New" w:cs="Courier New"/>
      <w:color w:val="000000"/>
      <w:kern w:val="0"/>
      <w:sz w:val="20"/>
    </w:rPr>
  </w:style>
  <w:style w:type="paragraph" w:customStyle="1" w:styleId="font">
    <w:name w:val="font"/>
    <w:basedOn w:val="a2"/>
    <w:rsid w:val="002F6C3E"/>
    <w:pPr>
      <w:widowControl/>
      <w:spacing w:before="100" w:beforeAutospacing="1" w:after="100" w:afterAutospacing="1" w:line="280" w:lineRule="atLeast"/>
      <w:jc w:val="left"/>
    </w:pPr>
    <w:rPr>
      <w:rFonts w:ascii="宋体" w:hAnsi="宋体"/>
      <w:color w:val="000000"/>
      <w:kern w:val="0"/>
      <w:sz w:val="18"/>
      <w:szCs w:val="18"/>
    </w:rPr>
  </w:style>
  <w:style w:type="character" w:customStyle="1" w:styleId="llyf141">
    <w:name w:val="llyf141"/>
    <w:rsid w:val="002F6C3E"/>
    <w:rPr>
      <w:sz w:val="21"/>
      <w:szCs w:val="21"/>
    </w:rPr>
  </w:style>
  <w:style w:type="paragraph" w:customStyle="1" w:styleId="afc">
    <w:name w:val="附表"/>
    <w:basedOn w:val="af"/>
    <w:autoRedefine/>
    <w:rsid w:val="002F6C3E"/>
    <w:pPr>
      <w:tabs>
        <w:tab w:val="num" w:pos="1500"/>
      </w:tabs>
      <w:spacing w:before="80" w:after="80" w:line="240" w:lineRule="auto"/>
      <w:ind w:left="839" w:hanging="419"/>
      <w:jc w:val="left"/>
    </w:pPr>
    <w:rPr>
      <w:rFonts w:eastAsia="宋体"/>
      <w:bCs/>
      <w:sz w:val="28"/>
    </w:rPr>
  </w:style>
  <w:style w:type="paragraph" w:customStyle="1" w:styleId="afd">
    <w:name w:val="标准"/>
    <w:basedOn w:val="a2"/>
    <w:rsid w:val="002F6C3E"/>
    <w:pPr>
      <w:adjustRightInd w:val="0"/>
      <w:spacing w:line="312" w:lineRule="atLeast"/>
      <w:textAlignment w:val="baseline"/>
    </w:pPr>
    <w:rPr>
      <w:kern w:val="0"/>
      <w:sz w:val="24"/>
    </w:rPr>
  </w:style>
  <w:style w:type="paragraph" w:customStyle="1" w:styleId="13">
    <w:name w:val="正文1"/>
    <w:basedOn w:val="a2"/>
    <w:rsid w:val="002F6C3E"/>
    <w:pPr>
      <w:spacing w:afterLines="50" w:after="156" w:line="240" w:lineRule="auto"/>
    </w:pPr>
    <w:rPr>
      <w:szCs w:val="24"/>
    </w:rPr>
  </w:style>
  <w:style w:type="paragraph" w:customStyle="1" w:styleId="25">
    <w:name w:val="级别2"/>
    <w:basedOn w:val="a2"/>
    <w:rsid w:val="002F6C3E"/>
    <w:pPr>
      <w:tabs>
        <w:tab w:val="num" w:pos="1260"/>
      </w:tabs>
      <w:spacing w:afterLines="50" w:after="156" w:line="240" w:lineRule="auto"/>
      <w:ind w:left="1260" w:hanging="420"/>
    </w:pPr>
    <w:rPr>
      <w:szCs w:val="24"/>
    </w:rPr>
  </w:style>
  <w:style w:type="paragraph" w:customStyle="1" w:styleId="14">
    <w:name w:val="级别1"/>
    <w:basedOn w:val="a2"/>
    <w:rsid w:val="002F6C3E"/>
    <w:pPr>
      <w:tabs>
        <w:tab w:val="num" w:pos="360"/>
        <w:tab w:val="num" w:pos="432"/>
      </w:tabs>
      <w:spacing w:beforeLines="50" w:before="156" w:line="264" w:lineRule="auto"/>
    </w:pPr>
    <w:rPr>
      <w:szCs w:val="24"/>
    </w:rPr>
  </w:style>
  <w:style w:type="paragraph" w:customStyle="1" w:styleId="15">
    <w:name w:val="列表1"/>
    <w:basedOn w:val="a2"/>
    <w:rsid w:val="002F6C3E"/>
    <w:pPr>
      <w:tabs>
        <w:tab w:val="num" w:pos="360"/>
      </w:tabs>
      <w:spacing w:afterLines="50" w:after="156" w:line="240" w:lineRule="auto"/>
    </w:pPr>
    <w:rPr>
      <w:szCs w:val="24"/>
    </w:rPr>
  </w:style>
  <w:style w:type="paragraph" w:customStyle="1" w:styleId="afe">
    <w:name w:val="专有名词"/>
    <w:basedOn w:val="a2"/>
    <w:rsid w:val="002F6C3E"/>
    <w:pPr>
      <w:spacing w:afterLines="100" w:after="312" w:line="240" w:lineRule="auto"/>
    </w:pPr>
    <w:rPr>
      <w:b/>
      <w:bCs/>
      <w:szCs w:val="24"/>
    </w:rPr>
  </w:style>
  <w:style w:type="paragraph" w:customStyle="1" w:styleId="aff">
    <w:name w:val="段"/>
    <w:rsid w:val="00882B20"/>
    <w:pPr>
      <w:autoSpaceDE w:val="0"/>
      <w:autoSpaceDN w:val="0"/>
      <w:ind w:firstLine="200"/>
      <w:jc w:val="both"/>
    </w:pPr>
    <w:rPr>
      <w:rFonts w:ascii="宋体"/>
      <w:noProof/>
      <w:sz w:val="21"/>
    </w:rPr>
  </w:style>
  <w:style w:type="paragraph" w:customStyle="1" w:styleId="a1">
    <w:name w:val="列项——"/>
    <w:rsid w:val="00882B20"/>
    <w:pPr>
      <w:widowControl w:val="0"/>
      <w:numPr>
        <w:numId w:val="4"/>
      </w:numPr>
      <w:tabs>
        <w:tab w:val="clear" w:pos="1140"/>
        <w:tab w:val="num" w:pos="854"/>
      </w:tabs>
      <w:jc w:val="both"/>
    </w:pPr>
    <w:rPr>
      <w:rFonts w:ascii="宋体"/>
      <w:sz w:val="21"/>
    </w:rPr>
  </w:style>
  <w:style w:type="paragraph" w:customStyle="1" w:styleId="CharChar">
    <w:name w:val="Char Char"/>
    <w:basedOn w:val="a2"/>
    <w:autoRedefine/>
    <w:rsid w:val="00882B20"/>
    <w:pPr>
      <w:tabs>
        <w:tab w:val="num" w:pos="360"/>
      </w:tabs>
      <w:spacing w:line="240" w:lineRule="auto"/>
    </w:pPr>
    <w:rPr>
      <w:sz w:val="24"/>
      <w:szCs w:val="24"/>
    </w:rPr>
  </w:style>
  <w:style w:type="paragraph" w:customStyle="1" w:styleId="41">
    <w:name w:val="目录 4"/>
    <w:basedOn w:val="a2"/>
    <w:next w:val="a2"/>
    <w:autoRedefine/>
    <w:uiPriority w:val="39"/>
    <w:rsid w:val="00F46AA4"/>
    <w:pPr>
      <w:ind w:leftChars="600" w:left="1260"/>
    </w:pPr>
  </w:style>
  <w:style w:type="paragraph" w:customStyle="1" w:styleId="51">
    <w:name w:val="目录 5"/>
    <w:basedOn w:val="a2"/>
    <w:next w:val="a2"/>
    <w:autoRedefine/>
    <w:uiPriority w:val="39"/>
    <w:rsid w:val="00F46AA4"/>
    <w:pPr>
      <w:ind w:leftChars="800" w:left="1680"/>
    </w:pPr>
  </w:style>
  <w:style w:type="paragraph" w:customStyle="1" w:styleId="60">
    <w:name w:val="6"/>
    <w:basedOn w:val="a2"/>
    <w:next w:val="af6"/>
    <w:rsid w:val="00B75F0B"/>
    <w:pPr>
      <w:spacing w:after="120" w:line="240" w:lineRule="auto"/>
      <w:ind w:leftChars="200" w:left="420"/>
    </w:pPr>
    <w:rPr>
      <w:szCs w:val="24"/>
    </w:rPr>
  </w:style>
  <w:style w:type="paragraph" w:customStyle="1" w:styleId="2PIM2H2Heading2HiddenHeadTimesNewRoman">
    <w:name w:val="样式 标题 2PIM2H2Heading 2 HiddenHead + Times New Roman"/>
    <w:basedOn w:val="2"/>
    <w:autoRedefine/>
    <w:rsid w:val="00376965"/>
    <w:rPr>
      <w:bCs/>
      <w:szCs w:val="21"/>
    </w:rPr>
  </w:style>
  <w:style w:type="character" w:customStyle="1" w:styleId="40">
    <w:name w:val="标题 4 字符"/>
    <w:link w:val="4"/>
    <w:rsid w:val="00051D71"/>
    <w:rPr>
      <w:rFonts w:ascii="Arial" w:hAnsi="Arial"/>
      <w:bCs/>
      <w:kern w:val="2"/>
      <w:sz w:val="21"/>
      <w:szCs w:val="28"/>
      <w:lang w:val="x-none" w:eastAsia="x-none"/>
    </w:rPr>
  </w:style>
  <w:style w:type="paragraph" w:customStyle="1" w:styleId="aff0">
    <w:name w:val="列出段落"/>
    <w:basedOn w:val="a2"/>
    <w:uiPriority w:val="34"/>
    <w:qFormat/>
    <w:rsid w:val="003F4CD4"/>
    <w:pPr>
      <w:ind w:firstLineChars="200" w:firstLine="420"/>
    </w:pPr>
  </w:style>
  <w:style w:type="character" w:customStyle="1" w:styleId="apple-converted-space">
    <w:name w:val="apple-converted-space"/>
    <w:rsid w:val="00F323FF"/>
  </w:style>
  <w:style w:type="character" w:customStyle="1" w:styleId="50">
    <w:name w:val="标题 5 字符"/>
    <w:link w:val="5"/>
    <w:rsid w:val="00827353"/>
    <w:rPr>
      <w:rFonts w:ascii="Arial" w:hAnsi="Arial"/>
      <w:bCs/>
      <w:kern w:val="2"/>
      <w:sz w:val="21"/>
      <w:szCs w:val="21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3916">
                          <w:marLeft w:val="0"/>
                          <w:marRight w:val="0"/>
                          <w:marTop w:val="54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748766">
                              <w:marLeft w:val="0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3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5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689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dotted" w:sz="6" w:space="0" w:color="000000"/>
          </w:divBdr>
          <w:divsChild>
            <w:div w:id="410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6493">
                      <w:marLeft w:val="0"/>
                      <w:marRight w:val="0"/>
                      <w:marTop w:val="0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4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8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Local%20Settings\Temporary%20Internet%20Files\Content.Outlook\N90SAKVK\D&#23618;&#25991;&#20214;&#32534;&#20889;&#27169;&#26495;V1%200%20081205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CD229-F8FA-4D29-8745-0A4C4849D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Settings\Administrator\Local Settings\Temporary Internet Files\Content.Outlook\N90SAKVK\D层文件编写模板V1 0 081205.dot</Template>
  <TotalTime>132</TotalTime>
  <Pages>19</Pages>
  <Words>921</Words>
  <Characters>5255</Characters>
  <Application>Microsoft Office Word</Application>
  <DocSecurity>0</DocSecurity>
  <Lines>43</Lines>
  <Paragraphs>12</Paragraphs>
  <ScaleCrop>false</ScaleCrop>
  <Company>Soft Tech</Company>
  <LinksUpToDate>false</LinksUpToDate>
  <CharactersWithSpaces>6164</CharactersWithSpaces>
  <SharedDoc>false</SharedDoc>
  <HLinks>
    <vt:vector size="90" baseType="variant"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_Toc97539899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_Toc97539898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_Toc97539897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_Toc97539896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_Toc97539895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_Toc97539894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_Toc97539893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_Toc97539892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_Toc97539891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_Toc97539890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_Toc97539889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_Toc97539888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_Toc97539887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_Toc97539886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_Toc97539885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过程文档模板</dc:title>
  <dc:subject/>
  <dc:creator>zpsong</dc:creator>
  <cp:keywords/>
  <dc:description/>
  <cp:lastModifiedBy>YAN Meiyu</cp:lastModifiedBy>
  <cp:revision>5</cp:revision>
  <cp:lastPrinted>2020-06-02T08:12:00Z</cp:lastPrinted>
  <dcterms:created xsi:type="dcterms:W3CDTF">2024-03-23T06:18:00Z</dcterms:created>
  <dcterms:modified xsi:type="dcterms:W3CDTF">2024-06-07T11:37:00Z</dcterms:modified>
</cp:coreProperties>
</file>